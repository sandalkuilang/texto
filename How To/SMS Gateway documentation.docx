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A4B" w:rsidRPr="003B4FF7" w:rsidRDefault="000F6C9B" w:rsidP="003B4FF7">
      <w:pPr>
        <w:pStyle w:val="Title"/>
      </w:pPr>
      <w:r>
        <w:t>SMS Gateway</w:t>
      </w:r>
    </w:p>
    <w:p w:rsidR="00DD4A4B" w:rsidRDefault="000F6C9B">
      <w:pPr>
        <w:pStyle w:val="Heading1"/>
      </w:pPr>
      <w:r>
        <w:t>Overview Schema</w:t>
      </w:r>
    </w:p>
    <w:p w:rsidR="000F6C9B" w:rsidRDefault="00064CE0">
      <w:r>
        <w:t>The interactions of SMS Gateway Server and related components can be seen on following picture.</w:t>
      </w:r>
    </w:p>
    <w:p w:rsidR="00092D24" w:rsidRDefault="00092D24"/>
    <w:p w:rsidR="00866483" w:rsidRDefault="00B357C0">
      <w:r>
        <w:rPr>
          <w:noProof/>
          <w:lang w:eastAsia="en-US"/>
        </w:rPr>
        <mc:AlternateContent>
          <mc:Choice Requires="wps">
            <w:drawing>
              <wp:anchor distT="0" distB="0" distL="114300" distR="114300" simplePos="0" relativeHeight="251654144" behindDoc="0" locked="0" layoutInCell="1" allowOverlap="1" wp14:anchorId="38D9B41F" wp14:editId="12DFD71E">
                <wp:simplePos x="0" y="0"/>
                <wp:positionH relativeFrom="column">
                  <wp:posOffset>682388</wp:posOffset>
                </wp:positionH>
                <wp:positionV relativeFrom="page">
                  <wp:posOffset>2415654</wp:posOffset>
                </wp:positionV>
                <wp:extent cx="1115695" cy="982345"/>
                <wp:effectExtent l="0" t="0" r="27305" b="27305"/>
                <wp:wrapNone/>
                <wp:docPr id="18" name="Flowchart: Data 17"/>
                <wp:cNvGraphicFramePr/>
                <a:graphic xmlns:a="http://schemas.openxmlformats.org/drawingml/2006/main">
                  <a:graphicData uri="http://schemas.microsoft.com/office/word/2010/wordprocessingShape">
                    <wps:wsp>
                      <wps:cNvSpPr/>
                      <wps:spPr>
                        <a:xfrm>
                          <a:off x="0" y="0"/>
                          <a:ext cx="1115695" cy="98234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866483">
                            <w:pPr>
                              <w:pStyle w:val="NormalWeb"/>
                              <w:spacing w:before="0" w:beforeAutospacing="0" w:after="0" w:afterAutospacing="0"/>
                            </w:pPr>
                            <w:r>
                              <w:rPr>
                                <w:rFonts w:asciiTheme="minorHAnsi" w:hAnsi="Trebuchet MS" w:cstheme="minorBidi"/>
                                <w:color w:val="FFFFFF" w:themeColor="light1"/>
                                <w:sz w:val="18"/>
                                <w:szCs w:val="18"/>
                              </w:rPr>
                              <w:t>incoming</w:t>
                            </w:r>
                            <w:r>
                              <w:rPr>
                                <w:rFonts w:asciiTheme="minorHAnsi" w:hAnsi="Trebuchet MS" w:cstheme="minorBidi"/>
                                <w:color w:val="FFFFFF" w:themeColor="light1"/>
                                <w:sz w:val="18"/>
                                <w:szCs w:val="18"/>
                                <w:lang w:val="id-ID"/>
                              </w:rPr>
                              <w:t xml:space="preserve"> request from client</w:t>
                            </w:r>
                          </w:p>
                        </w:txbxContent>
                      </wps:txbx>
                      <wps:bodyPr vertOverflow="clip" horzOverflow="clip" wrap="square" rtlCol="0" anchor="ctr"/>
                    </wps:wsp>
                  </a:graphicData>
                </a:graphic>
                <wp14:sizeRelH relativeFrom="margin">
                  <wp14:pctWidth>0</wp14:pctWidth>
                </wp14:sizeRelH>
              </wp:anchor>
            </w:drawing>
          </mc:Choice>
          <mc:Fallback>
            <w:pict>
              <v:shapetype w14:anchorId="38D9B41F"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53.75pt;margin-top:190.2pt;width:87.85pt;height:77.35pt;z-index:2516541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" fillcolor="#90c226 [3204]" strokecolor="#476013 [1604]" strokeweight="1.5pt">
                <v:stroke endcap="round"/>
                <v:textbox>
                  <w:txbxContent>
                    <w:p w:rsidR="00CB2727" w:rsidRDefault="00CB2727" w:rsidP="00866483">
                      <w:pPr>
                        <w:pStyle w:val="NormalWeb"/>
                        <w:spacing w:before="0" w:beforeAutospacing="0" w:after="0" w:afterAutospacing="0"/>
                      </w:pPr>
                      <w:r>
                        <w:rPr>
                          <w:rFonts w:asciiTheme="minorHAnsi" w:hAnsi="Trebuchet MS" w:cstheme="minorBidi"/>
                          <w:color w:val="FFFFFF" w:themeColor="light1"/>
                          <w:sz w:val="18"/>
                          <w:szCs w:val="18"/>
                        </w:rPr>
                        <w:t>incoming</w:t>
                      </w:r>
                      <w:r>
                        <w:rPr>
                          <w:rFonts w:asciiTheme="minorHAnsi" w:hAnsi="Trebuchet MS" w:cstheme="minorBidi"/>
                          <w:color w:val="FFFFFF" w:themeColor="light1"/>
                          <w:sz w:val="18"/>
                          <w:szCs w:val="18"/>
                          <w:lang w:val="id-ID"/>
                        </w:rPr>
                        <w:t xml:space="preserve"> request from client</w:t>
                      </w:r>
                    </w:p>
                  </w:txbxContent>
                </v:textbox>
                <w10:wrap anchory="page"/>
              </v:shape>
            </w:pict>
          </mc:Fallback>
        </mc:AlternateContent>
      </w:r>
      <w:r>
        <w:rPr>
          <w:noProof/>
          <w:lang w:eastAsia="en-US"/>
        </w:rPr>
        <mc:AlternateContent>
          <mc:Choice Requires="wps">
            <w:drawing>
              <wp:anchor distT="0" distB="0" distL="114300" distR="114300" simplePos="0" relativeHeight="251652096" behindDoc="0" locked="0" layoutInCell="1" allowOverlap="1" wp14:anchorId="304C42D0" wp14:editId="78ABDFC7">
                <wp:simplePos x="0" y="0"/>
                <wp:positionH relativeFrom="column">
                  <wp:posOffset>2593075</wp:posOffset>
                </wp:positionH>
                <wp:positionV relativeFrom="page">
                  <wp:posOffset>2565779</wp:posOffset>
                </wp:positionV>
                <wp:extent cx="1167765" cy="670560"/>
                <wp:effectExtent l="0" t="0" r="13335" b="15240"/>
                <wp:wrapNone/>
                <wp:docPr id="22" name="Flowchart: Predefined Process 21"/>
                <wp:cNvGraphicFramePr/>
                <a:graphic xmlns:a="http://schemas.openxmlformats.org/drawingml/2006/main">
                  <a:graphicData uri="http://schemas.microsoft.com/office/word/2010/wordprocessingShape">
                    <wps:wsp>
                      <wps:cNvSpPr/>
                      <wps:spPr>
                        <a:xfrm>
                          <a:off x="0" y="0"/>
                          <a:ext cx="1167765" cy="67056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B357C0" w:rsidRDefault="00CB2727" w:rsidP="00866483">
                            <w:pPr>
                              <w:pStyle w:val="NormalWeb"/>
                              <w:spacing w:before="0" w:beforeAutospacing="0" w:after="0" w:afterAutospacing="0"/>
                            </w:pPr>
                            <w:r>
                              <w:rPr>
                                <w:rFonts w:asciiTheme="minorHAnsi" w:hAnsi="Trebuchet MS" w:cstheme="minorBidi"/>
                                <w:color w:val="FFFFFF" w:themeColor="light1"/>
                                <w:sz w:val="18"/>
                                <w:szCs w:val="18"/>
                                <w:lang w:val="id-ID"/>
                              </w:rPr>
                              <w:t xml:space="preserve">Decrypt  &amp; check </w:t>
                            </w:r>
                            <w:r>
                              <w:rPr>
                                <w:rFonts w:asciiTheme="minorHAnsi" w:hAnsi="Trebuchet MS" w:cstheme="minorBidi"/>
                                <w:color w:val="FFFFFF" w:themeColor="light1"/>
                                <w:sz w:val="18"/>
                                <w:szCs w:val="18"/>
                              </w:rPr>
                              <w:t>signature</w:t>
                            </w:r>
                          </w:p>
                        </w:txbxContent>
                      </wps:txbx>
                      <wps:bodyPr vertOverflow="clip" horzOverflow="clip" rtlCol="0" anchor="ctr"/>
                    </wps:wsp>
                  </a:graphicData>
                </a:graphic>
              </wp:anchor>
            </w:drawing>
          </mc:Choice>
          <mc:Fallback>
            <w:pict>
              <v:shapetype w14:anchorId="304C42D0" id="_x0000_t112" coordsize="21600,21600" o:spt="112" path="m,l,21600r21600,l21600,xem2610,nfl2610,21600em18990,nfl18990,21600e">
                <v:stroke joinstyle="miter"/>
                <v:path o:extrusionok="f" gradientshapeok="t" o:connecttype="rect" textboxrect="2610,0,18990,21600"/>
              </v:shapetype>
              <v:shape id="Flowchart: Predefined Process 21" o:spid="_x0000_s1027" type="#_x0000_t112" style="position:absolute;margin-left:204.2pt;margin-top:202.05pt;width:91.95pt;height:52.8pt;z-index:2516520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" fillcolor="#90c226 [3204]" strokecolor="#476013 [1604]" strokeweight="1.5pt">
                <v:stroke endcap="round"/>
                <v:textbox>
                  <w:txbxContent>
                    <w:p w:rsidR="00CB2727" w:rsidRPr="00B357C0" w:rsidRDefault="00CB2727" w:rsidP="00866483">
                      <w:pPr>
                        <w:pStyle w:val="NormalWeb"/>
                        <w:spacing w:before="0" w:beforeAutospacing="0" w:after="0" w:afterAutospacing="0"/>
                      </w:pPr>
                      <w:r>
                        <w:rPr>
                          <w:rFonts w:asciiTheme="minorHAnsi" w:hAnsi="Trebuchet MS" w:cstheme="minorBidi"/>
                          <w:color w:val="FFFFFF" w:themeColor="light1"/>
                          <w:sz w:val="18"/>
                          <w:szCs w:val="18"/>
                          <w:lang w:val="id-ID"/>
                        </w:rPr>
                        <w:t xml:space="preserve">Decrypt  &amp; check </w:t>
                      </w:r>
                      <w:r>
                        <w:rPr>
                          <w:rFonts w:asciiTheme="minorHAnsi" w:hAnsi="Trebuchet MS" w:cstheme="minorBidi"/>
                          <w:color w:val="FFFFFF" w:themeColor="light1"/>
                          <w:sz w:val="18"/>
                          <w:szCs w:val="18"/>
                        </w:rPr>
                        <w:t>signature</w:t>
                      </w:r>
                    </w:p>
                  </w:txbxContent>
                </v:textbox>
                <w10:wrap anchory="page"/>
              </v:shape>
            </w:pict>
          </mc:Fallback>
        </mc:AlternateContent>
      </w:r>
      <w:r>
        <w:rPr>
          <w:noProof/>
          <w:lang w:eastAsia="en-US"/>
        </w:rPr>
        <mc:AlternateContent>
          <mc:Choice Requires="wps">
            <w:drawing>
              <wp:anchor distT="0" distB="0" distL="114300" distR="114300" simplePos="0" relativeHeight="251656192" behindDoc="0" locked="0" layoutInCell="1" allowOverlap="1" wp14:anchorId="74B4DAAA" wp14:editId="593591E2">
                <wp:simplePos x="0" y="0"/>
                <wp:positionH relativeFrom="column">
                  <wp:posOffset>1897039</wp:posOffset>
                </wp:positionH>
                <wp:positionV relativeFrom="page">
                  <wp:posOffset>2715904</wp:posOffset>
                </wp:positionV>
                <wp:extent cx="556260" cy="314325"/>
                <wp:effectExtent l="0" t="19050" r="34290" b="47625"/>
                <wp:wrapNone/>
                <wp:docPr id="28" name="Right Arrow 27"/>
                <wp:cNvGraphicFramePr/>
                <a:graphic xmlns:a="http://schemas.openxmlformats.org/drawingml/2006/main">
                  <a:graphicData uri="http://schemas.microsoft.com/office/word/2010/wordprocessingShape">
                    <wps:wsp>
                      <wps:cNvSpPr/>
                      <wps:spPr>
                        <a:xfrm>
                          <a:off x="0" y="0"/>
                          <a:ext cx="55626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anchor>
            </w:drawing>
          </mc:Choice>
          <mc:Fallback>
            <w:pict>
              <v:shapetype w14:anchorId="07C2E7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149.35pt;margin-top:213.85pt;width:43.8pt;height:24.75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" adj="15497" fillcolor="#90c226 [3204]" strokecolor="#476013 [1604]" strokeweight="1.5pt">
                <v:stroke endcap="round"/>
                <w10:wrap anchory="page"/>
              </v:shape>
            </w:pict>
          </mc:Fallback>
        </mc:AlternateContent>
      </w:r>
    </w:p>
    <w:p w:rsidR="00092D24" w:rsidRDefault="00092D24"/>
    <w:p w:rsidR="00092D24" w:rsidRDefault="00092D24"/>
    <w:p w:rsidR="00092D24" w:rsidRDefault="00092D24"/>
    <w:p w:rsidR="00092D24" w:rsidRDefault="00092D24"/>
    <w:p w:rsidR="00092D24" w:rsidRDefault="00316160">
      <w:r>
        <w:rPr>
          <w:noProof/>
          <w:lang w:eastAsia="en-US"/>
        </w:rPr>
        <mc:AlternateContent>
          <mc:Choice Requires="wps">
            <w:drawing>
              <wp:anchor distT="45720" distB="45720" distL="114300" distR="114300" simplePos="0" relativeHeight="251735040" behindDoc="0" locked="0" layoutInCell="1" allowOverlap="1" wp14:anchorId="30CDF6A4" wp14:editId="687BB1B7">
                <wp:simplePos x="0" y="0"/>
                <wp:positionH relativeFrom="column">
                  <wp:posOffset>3880884</wp:posOffset>
                </wp:positionH>
                <wp:positionV relativeFrom="page">
                  <wp:posOffset>3640042</wp:posOffset>
                </wp:positionV>
                <wp:extent cx="296545" cy="296545"/>
                <wp:effectExtent l="0" t="0" r="27305" b="2730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9654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CB2727" w:rsidRPr="00B357C0" w:rsidRDefault="00CB2727" w:rsidP="0031616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DF6A4" id="_x0000_t202" coordsize="21600,21600" o:spt="202" path="m,l,21600r21600,l21600,xe">
                <v:stroke joinstyle="miter"/>
                <v:path gradientshapeok="t" o:connecttype="rect"/>
              </v:shapetype>
              <v:shape id="Text Box 2" o:spid="_x0000_s1028" type="#_x0000_t202" style="position:absolute;margin-left:305.6pt;margin-top:286.6pt;width:23.35pt;height:23.3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" fillcolor="white [3201]" strokecolor="white [3212]" strokeweight="1.5pt">
                <v:stroke endcap="round"/>
                <v:textbox>
                  <w:txbxContent>
                    <w:p w:rsidR="00CB2727" w:rsidRPr="00B357C0" w:rsidRDefault="00CB2727" w:rsidP="0031616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w10:wrap type="square" anchory="page"/>
              </v:shape>
            </w:pict>
          </mc:Fallback>
        </mc:AlternateContent>
      </w:r>
      <w:r w:rsidR="0064722E">
        <w:rPr>
          <w:noProof/>
          <w:lang w:eastAsia="en-US"/>
        </w:rPr>
        <mc:AlternateContent>
          <mc:Choice Requires="wps">
            <w:drawing>
              <wp:anchor distT="0" distB="0" distL="114300" distR="114300" simplePos="0" relativeHeight="251732992" behindDoc="0" locked="0" layoutInCell="1" allowOverlap="1" wp14:anchorId="734E1C0E" wp14:editId="16972A9E">
                <wp:simplePos x="0" y="0"/>
                <wp:positionH relativeFrom="column">
                  <wp:posOffset>4667250</wp:posOffset>
                </wp:positionH>
                <wp:positionV relativeFrom="paragraph">
                  <wp:posOffset>215738</wp:posOffset>
                </wp:positionV>
                <wp:extent cx="372110" cy="339902"/>
                <wp:effectExtent l="0" t="0" r="27940" b="22225"/>
                <wp:wrapNone/>
                <wp:docPr id="36" name="Flowchart: Or 36"/>
                <wp:cNvGraphicFramePr/>
                <a:graphic xmlns:a="http://schemas.openxmlformats.org/drawingml/2006/main">
                  <a:graphicData uri="http://schemas.microsoft.com/office/word/2010/wordprocessingShape">
                    <wps:wsp>
                      <wps:cNvSpPr/>
                      <wps:spPr>
                        <a:xfrm>
                          <a:off x="0" y="0"/>
                          <a:ext cx="372110" cy="339902"/>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FA6B4B"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36" o:spid="_x0000_s1026" type="#_x0000_t124" style="position:absolute;margin-left:367.5pt;margin-top:17pt;width:29.3pt;height:26.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" fillcolor="#90c226 [3204]" strokecolor="#476013 [1604]" strokeweight="1.5pt">
                <v:stroke endcap="round"/>
              </v:shape>
            </w:pict>
          </mc:Fallback>
        </mc:AlternateContent>
      </w:r>
      <w:r w:rsidR="0064722E">
        <w:rPr>
          <w:noProof/>
          <w:lang w:eastAsia="en-US"/>
        </w:rPr>
        <mc:AlternateContent>
          <mc:Choice Requires="wps">
            <w:drawing>
              <wp:anchor distT="0" distB="0" distL="114300" distR="114300" simplePos="0" relativeHeight="251658240" behindDoc="0" locked="0" layoutInCell="1" allowOverlap="1" wp14:anchorId="404AA7AB" wp14:editId="0B0F34C6">
                <wp:simplePos x="0" y="0"/>
                <wp:positionH relativeFrom="column">
                  <wp:posOffset>2606675</wp:posOffset>
                </wp:positionH>
                <wp:positionV relativeFrom="page">
                  <wp:posOffset>3688553</wp:posOffset>
                </wp:positionV>
                <wp:extent cx="1221740" cy="579120"/>
                <wp:effectExtent l="0" t="0" r="16510" b="11430"/>
                <wp:wrapNone/>
                <wp:docPr id="29" name="Flowchart: Decision 28"/>
                <wp:cNvGraphicFramePr/>
                <a:graphic xmlns:a="http://schemas.openxmlformats.org/drawingml/2006/main">
                  <a:graphicData uri="http://schemas.microsoft.com/office/word/2010/wordprocessingShape">
                    <wps:wsp>
                      <wps:cNvSpPr/>
                      <wps:spPr>
                        <a:xfrm>
                          <a:off x="0" y="0"/>
                          <a:ext cx="1221740" cy="5791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B357C0" w:rsidRDefault="00CB2727" w:rsidP="00092D24">
                            <w:pPr>
                              <w:pStyle w:val="NormalWeb"/>
                              <w:spacing w:before="0" w:beforeAutospacing="0" w:after="0" w:afterAutospacing="0"/>
                              <w:jc w:val="center"/>
                              <w:rPr>
                                <w:sz w:val="16"/>
                                <w:szCs w:val="16"/>
                              </w:rPr>
                            </w:pPr>
                            <w:r w:rsidRPr="00B357C0">
                              <w:rPr>
                                <w:rFonts w:asciiTheme="minorHAnsi" w:hAnsi="Trebuchet MS" w:cstheme="minorBidi"/>
                                <w:color w:val="FFFFFF" w:themeColor="light1"/>
                                <w:sz w:val="16"/>
                                <w:szCs w:val="16"/>
                                <w:lang w:val="id-ID"/>
                              </w:rPr>
                              <w:t>Is Valid?</w:t>
                            </w:r>
                          </w:p>
                        </w:txbxContent>
                      </wps:txbx>
                      <wps:bodyPr vertOverflow="clip" horzOverflow="clip" rtlCol="0" anchor="ctr"/>
                    </wps:wsp>
                  </a:graphicData>
                </a:graphic>
              </wp:anchor>
            </w:drawing>
          </mc:Choice>
          <mc:Fallback>
            <w:pict>
              <v:shapetype w14:anchorId="404AA7AB" id="_x0000_t110" coordsize="21600,21600" o:spt="110" path="m10800,l,10800,10800,21600,21600,10800xe">
                <v:stroke joinstyle="miter"/>
                <v:path gradientshapeok="t" o:connecttype="rect" textboxrect="5400,5400,16200,16200"/>
              </v:shapetype>
              <v:shape id="Flowchart: Decision 28" o:spid="_x0000_s1029" type="#_x0000_t110" style="position:absolute;margin-left:205.25pt;margin-top:290.45pt;width:96.2pt;height:45.6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" fillcolor="#90c226 [3204]" strokecolor="#476013 [1604]" strokeweight="1.5pt">
                <v:stroke endcap="round"/>
                <v:textbox>
                  <w:txbxContent>
                    <w:p w:rsidR="00CB2727" w:rsidRPr="00B357C0" w:rsidRDefault="00CB2727" w:rsidP="00092D24">
                      <w:pPr>
                        <w:pStyle w:val="NormalWeb"/>
                        <w:spacing w:before="0" w:beforeAutospacing="0" w:after="0" w:afterAutospacing="0"/>
                        <w:jc w:val="center"/>
                        <w:rPr>
                          <w:sz w:val="16"/>
                          <w:szCs w:val="16"/>
                        </w:rPr>
                      </w:pPr>
                      <w:r w:rsidRPr="00B357C0">
                        <w:rPr>
                          <w:rFonts w:asciiTheme="minorHAnsi" w:hAnsi="Trebuchet MS" w:cstheme="minorBidi"/>
                          <w:color w:val="FFFFFF" w:themeColor="light1"/>
                          <w:sz w:val="16"/>
                          <w:szCs w:val="16"/>
                          <w:lang w:val="id-ID"/>
                        </w:rPr>
                        <w:t>Is Valid?</w:t>
                      </w:r>
                    </w:p>
                  </w:txbxContent>
                </v:textbox>
                <w10:wrap anchory="page"/>
              </v:shape>
            </w:pict>
          </mc:Fallback>
        </mc:AlternateContent>
      </w:r>
    </w:p>
    <w:p w:rsidR="00092D24" w:rsidRDefault="0064722E" w:rsidP="00092D24">
      <w:r>
        <w:rPr>
          <w:noProof/>
          <w:lang w:eastAsia="en-US"/>
        </w:rPr>
        <mc:AlternateContent>
          <mc:Choice Requires="wps">
            <w:drawing>
              <wp:anchor distT="0" distB="0" distL="114300" distR="114300" simplePos="0" relativeHeight="251731968" behindDoc="0" locked="0" layoutInCell="1" allowOverlap="1">
                <wp:simplePos x="0" y="0"/>
                <wp:positionH relativeFrom="column">
                  <wp:posOffset>3826717</wp:posOffset>
                </wp:positionH>
                <wp:positionV relativeFrom="paragraph">
                  <wp:posOffset>148797</wp:posOffset>
                </wp:positionV>
                <wp:extent cx="780075" cy="0"/>
                <wp:effectExtent l="38100" t="76200" r="39370" b="133350"/>
                <wp:wrapNone/>
                <wp:docPr id="35" name="Straight Arrow Connector 35"/>
                <wp:cNvGraphicFramePr/>
                <a:graphic xmlns:a="http://schemas.openxmlformats.org/drawingml/2006/main">
                  <a:graphicData uri="http://schemas.microsoft.com/office/word/2010/wordprocessingShape">
                    <wps:wsp>
                      <wps:cNvCnPr/>
                      <wps:spPr>
                        <a:xfrm>
                          <a:off x="0" y="0"/>
                          <a:ext cx="7800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151F33D6" id="_x0000_t32" coordsize="21600,21600" o:spt="32" o:oned="t" path="m,l21600,21600e" filled="f">
                <v:path arrowok="t" fillok="f" o:connecttype="none"/>
                <o:lock v:ext="edit" shapetype="t"/>
              </v:shapetype>
              <v:shape id="Straight Arrow Connector 35" o:spid="_x0000_s1026" type="#_x0000_t32" style="position:absolute;margin-left:301.3pt;margin-top:11.7pt;width:61.4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" strokecolor="#e76618 [3207]" strokeweight="2pt">
                <v:stroke endarrow="block" endcap="round"/>
                <v:shadow on="t" color="black" opacity="22937f" origin=",.5" offset="0"/>
              </v:shape>
            </w:pict>
          </mc:Fallback>
        </mc:AlternateContent>
      </w:r>
    </w:p>
    <w:p w:rsidR="00092D24" w:rsidRDefault="0064722E" w:rsidP="00092D24">
      <w:r>
        <w:rPr>
          <w:noProof/>
          <w:lang w:eastAsia="en-US"/>
        </w:rPr>
        <mc:AlternateContent>
          <mc:Choice Requires="wps">
            <w:drawing>
              <wp:anchor distT="0" distB="0" distL="114300" distR="114300" simplePos="0" relativeHeight="251666432" behindDoc="0" locked="0" layoutInCell="1" allowOverlap="1" wp14:anchorId="3E3E88B2" wp14:editId="000EF806">
                <wp:simplePos x="0" y="0"/>
                <wp:positionH relativeFrom="column">
                  <wp:posOffset>3206750</wp:posOffset>
                </wp:positionH>
                <wp:positionV relativeFrom="page">
                  <wp:posOffset>4261323</wp:posOffset>
                </wp:positionV>
                <wp:extent cx="0" cy="409575"/>
                <wp:effectExtent l="95250" t="19050" r="76200" b="104775"/>
                <wp:wrapNone/>
                <wp:docPr id="109" name="Straight Arrow Connector 10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E756DBB" id="Straight Arrow Connector 109" o:spid="_x0000_s1026" type="#_x0000_t32" style="position:absolute;margin-left:252.5pt;margin-top:335.55pt;width:0;height:32.25pt;z-index:25166643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" strokecolor="#e76618 [3207]" strokeweight="2pt">
                <v:stroke endarrow="block" endcap="round"/>
                <v:shadow on="t" color="black" opacity="22937f" origin=",.5" offset="0"/>
                <w10:wrap anchory="page"/>
              </v:shape>
            </w:pict>
          </mc:Fallback>
        </mc:AlternateContent>
      </w:r>
    </w:p>
    <w:p w:rsidR="00092D24" w:rsidRDefault="00092D24" w:rsidP="00092D24"/>
    <w:p w:rsidR="00092D24" w:rsidRDefault="00092D24" w:rsidP="00092D24"/>
    <w:p w:rsidR="00092D24" w:rsidRDefault="00092D24" w:rsidP="00092D24">
      <w:r>
        <w:rPr>
          <w:noProof/>
          <w:lang w:eastAsia="en-US"/>
        </w:rPr>
        <mc:AlternateContent>
          <mc:Choice Requires="wps">
            <w:drawing>
              <wp:anchor distT="0" distB="0" distL="114300" distR="114300" simplePos="0" relativeHeight="251673600" behindDoc="0" locked="0" layoutInCell="1" allowOverlap="1" wp14:anchorId="0192B98D" wp14:editId="74E50653">
                <wp:simplePos x="0" y="0"/>
                <wp:positionH relativeFrom="column">
                  <wp:posOffset>3220872</wp:posOffset>
                </wp:positionH>
                <wp:positionV relativeFrom="page">
                  <wp:posOffset>8679976</wp:posOffset>
                </wp:positionV>
                <wp:extent cx="0" cy="409575"/>
                <wp:effectExtent l="95250" t="19050" r="76200" b="104775"/>
                <wp:wrapNone/>
                <wp:docPr id="121" name="Straight Arrow Connector 12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C19B98F" id="Straight Arrow Connector 121" o:spid="_x0000_s1026" type="#_x0000_t32" style="position:absolute;margin-left:253.6pt;margin-top:683.45pt;width:0;height:32.25pt;z-index:25167360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" strokecolor="#e76618 [3207]" strokeweight="2pt">
                <v:stroke endarrow="block" endcap="round"/>
                <v:shadow on="t" color="black" opacity="22937f" origin=",.5" offset="0"/>
                <w10:wrap anchory="page"/>
              </v:shape>
            </w:pict>
          </mc:Fallback>
        </mc:AlternateContent>
      </w:r>
      <w:r>
        <w:rPr>
          <w:noProof/>
          <w:lang w:eastAsia="en-US"/>
        </w:rPr>
        <mc:AlternateContent>
          <mc:Choice Requires="wps">
            <w:drawing>
              <wp:anchor distT="0" distB="0" distL="114300" distR="114300" simplePos="0" relativeHeight="251667456" behindDoc="0" locked="0" layoutInCell="1" allowOverlap="1" wp14:anchorId="11308F86" wp14:editId="0EFEBFF4">
                <wp:simplePos x="0" y="0"/>
                <wp:positionH relativeFrom="column">
                  <wp:posOffset>3220872</wp:posOffset>
                </wp:positionH>
                <wp:positionV relativeFrom="page">
                  <wp:posOffset>6960358</wp:posOffset>
                </wp:positionV>
                <wp:extent cx="0" cy="409575"/>
                <wp:effectExtent l="95250" t="19050" r="76200" b="104775"/>
                <wp:wrapNone/>
                <wp:docPr id="111" name="Straight Arrow Connector 11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D3679C6" id="Straight Arrow Connector 111" o:spid="_x0000_s1026" type="#_x0000_t32" style="position:absolute;margin-left:253.6pt;margin-top:548.05pt;width:0;height:32.25pt;z-index:2516674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" strokecolor="#e76618 [3207]" strokeweight="2pt">
                <v:stroke endarrow="block" endcap="round"/>
                <v:shadow on="t" color="black" opacity="22937f" origin=",.5" offset="0"/>
                <w10:wrap anchory="page"/>
              </v:shape>
            </w:pict>
          </mc:Fallback>
        </mc:AlternateContent>
      </w:r>
      <w:r>
        <w:rPr>
          <w:noProof/>
          <w:lang w:eastAsia="en-US"/>
        </w:rPr>
        <mc:AlternateContent>
          <mc:Choice Requires="wps">
            <w:drawing>
              <wp:anchor distT="0" distB="0" distL="114300" distR="114300" simplePos="0" relativeHeight="251669504" behindDoc="0" locked="0" layoutInCell="1" allowOverlap="1" wp14:anchorId="5E16B6ED" wp14:editId="28748049">
                <wp:simplePos x="0" y="0"/>
                <wp:positionH relativeFrom="column">
                  <wp:posOffset>4039737</wp:posOffset>
                </wp:positionH>
                <wp:positionV relativeFrom="page">
                  <wp:posOffset>4967785</wp:posOffset>
                </wp:positionV>
                <wp:extent cx="566420" cy="0"/>
                <wp:effectExtent l="38100" t="76200" r="43180" b="133350"/>
                <wp:wrapNone/>
                <wp:docPr id="116" name="Straight Arrow Connector 116"/>
                <wp:cNvGraphicFramePr/>
                <a:graphic xmlns:a="http://schemas.openxmlformats.org/drawingml/2006/main">
                  <a:graphicData uri="http://schemas.microsoft.com/office/word/2010/wordprocessingShape">
                    <wps:wsp>
                      <wps:cNvCnPr/>
                      <wps:spPr>
                        <a:xfrm>
                          <a:off x="0" y="0"/>
                          <a:ext cx="56642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007545E" id="Straight Arrow Connector 116" o:spid="_x0000_s1026" type="#_x0000_t32" style="position:absolute;margin-left:318.1pt;margin-top:391.15pt;width:44.6pt;height:0;z-index:2516695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" strokecolor="#e76618 [3207]" strokeweight="2pt">
                <v:stroke endarrow="block" endcap="round"/>
                <v:shadow on="t" color="black" opacity="22937f" origin=",.5" offset="0"/>
                <w10:wrap anchory="page"/>
              </v:shape>
            </w:pict>
          </mc:Fallback>
        </mc:AlternateContent>
      </w:r>
      <w:r>
        <w:rPr>
          <w:noProof/>
          <w:lang w:eastAsia="en-US"/>
        </w:rPr>
        <mc:AlternateContent>
          <mc:Choice Requires="wps">
            <w:drawing>
              <wp:anchor distT="45720" distB="45720" distL="114300" distR="114300" simplePos="0" relativeHeight="251671552" behindDoc="0" locked="0" layoutInCell="1" allowOverlap="1" wp14:anchorId="186A305C" wp14:editId="3CCE09F8">
                <wp:simplePos x="0" y="0"/>
                <wp:positionH relativeFrom="column">
                  <wp:posOffset>2060812</wp:posOffset>
                </wp:positionH>
                <wp:positionV relativeFrom="page">
                  <wp:posOffset>7656394</wp:posOffset>
                </wp:positionV>
                <wp:extent cx="296545" cy="296545"/>
                <wp:effectExtent l="0" t="0" r="27305" b="27305"/>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9654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CB2727" w:rsidRPr="00B357C0" w:rsidRDefault="00CB2727" w:rsidP="00092D2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A305C" id="_x0000_s1030" type="#_x0000_t202" style="position:absolute;margin-left:162.25pt;margin-top:602.85pt;width:23.35pt;height:23.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" fillcolor="white [3201]" strokecolor="white [3212]" strokeweight="1.5pt">
                <v:stroke endcap="round"/>
                <v:textbox>
                  <w:txbxContent>
                    <w:p w:rsidR="00CB2727" w:rsidRPr="00B357C0" w:rsidRDefault="00CB2727" w:rsidP="00092D2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w10:wrap type="square" anchory="page"/>
              </v:shape>
            </w:pict>
          </mc:Fallback>
        </mc:AlternateContent>
      </w:r>
      <w:r>
        <w:rPr>
          <w:noProof/>
          <w:lang w:eastAsia="en-US"/>
        </w:rPr>
        <mc:AlternateContent>
          <mc:Choice Requires="wps">
            <w:drawing>
              <wp:anchor distT="0" distB="0" distL="114300" distR="114300" simplePos="0" relativeHeight="251664384" behindDoc="0" locked="0" layoutInCell="1" allowOverlap="1" wp14:anchorId="4761530C" wp14:editId="7BBBD909">
                <wp:simplePos x="0" y="0"/>
                <wp:positionH relativeFrom="column">
                  <wp:posOffset>2415654</wp:posOffset>
                </wp:positionH>
                <wp:positionV relativeFrom="page">
                  <wp:posOffset>4981433</wp:posOffset>
                </wp:positionV>
                <wp:extent cx="63500" cy="3061970"/>
                <wp:effectExtent l="457200" t="76200" r="50800" b="100330"/>
                <wp:wrapNone/>
                <wp:docPr id="106" name="Elbow Connector 106"/>
                <wp:cNvGraphicFramePr/>
                <a:graphic xmlns:a="http://schemas.openxmlformats.org/drawingml/2006/main">
                  <a:graphicData uri="http://schemas.microsoft.com/office/word/2010/wordprocessingShape">
                    <wps:wsp>
                      <wps:cNvCnPr/>
                      <wps:spPr>
                        <a:xfrm flipH="1" flipV="1">
                          <a:off x="0" y="0"/>
                          <a:ext cx="63500" cy="3061970"/>
                        </a:xfrm>
                        <a:prstGeom prst="bentConnector3">
                          <a:avLst>
                            <a:gd name="adj1" fmla="val 752342"/>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3EE7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6" o:spid="_x0000_s1026" type="#_x0000_t34" style="position:absolute;margin-left:190.2pt;margin-top:392.25pt;width:5pt;height:241.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" adj="162506" strokecolor="#e76618 [3207]" strokeweight="2pt">
                <v:stroke endarrow="block" endcap="round"/>
                <v:shadow on="t" color="black" opacity="22937f" origin=",.5" offset="0"/>
                <w10:wrap anchory="page"/>
              </v:shape>
            </w:pict>
          </mc:Fallback>
        </mc:AlternateContent>
      </w:r>
      <w:r>
        <w:rPr>
          <w:noProof/>
          <w:lang w:eastAsia="en-US"/>
        </w:rPr>
        <mc:AlternateContent>
          <mc:Choice Requires="wps">
            <w:drawing>
              <wp:anchor distT="0" distB="0" distL="114300" distR="114300" simplePos="0" relativeHeight="251668480" behindDoc="0" locked="0" layoutInCell="1" allowOverlap="1" wp14:anchorId="417497F3" wp14:editId="30F60F88">
                <wp:simplePos x="0" y="0"/>
                <wp:positionH relativeFrom="column">
                  <wp:posOffset>3220872</wp:posOffset>
                </wp:positionH>
                <wp:positionV relativeFrom="page">
                  <wp:posOffset>5254388</wp:posOffset>
                </wp:positionV>
                <wp:extent cx="0" cy="438785"/>
                <wp:effectExtent l="95250" t="38100" r="76200" b="94615"/>
                <wp:wrapNone/>
                <wp:docPr id="113" name="Straight Arrow Connector 113"/>
                <wp:cNvGraphicFramePr/>
                <a:graphic xmlns:a="http://schemas.openxmlformats.org/drawingml/2006/main">
                  <a:graphicData uri="http://schemas.microsoft.com/office/word/2010/wordprocessingShape">
                    <wps:wsp>
                      <wps:cNvCnPr/>
                      <wps:spPr>
                        <a:xfrm flipV="1">
                          <a:off x="0" y="0"/>
                          <a:ext cx="0" cy="43878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B6B0D20" id="Straight Arrow Connector 113" o:spid="_x0000_s1026" type="#_x0000_t32" style="position:absolute;margin-left:253.6pt;margin-top:413.75pt;width:0;height:34.55pt;flip:y;z-index:25166848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" strokecolor="#e76618 [3207]" strokeweight="2pt">
                <v:stroke endarrow="block" endcap="round"/>
                <v:shadow on="t" color="black" opacity="22937f" origin=",.5" offset="0"/>
                <w10:wrap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6ABEAE78" wp14:editId="3038182C">
                <wp:simplePos x="0" y="0"/>
                <wp:positionH relativeFrom="column">
                  <wp:posOffset>2224585</wp:posOffset>
                </wp:positionH>
                <wp:positionV relativeFrom="page">
                  <wp:posOffset>5704764</wp:posOffset>
                </wp:positionV>
                <wp:extent cx="1987550" cy="1260475"/>
                <wp:effectExtent l="0" t="0" r="12700" b="15875"/>
                <wp:wrapNone/>
                <wp:docPr id="66" name="Flowchart: Decision 65"/>
                <wp:cNvGraphicFramePr/>
                <a:graphic xmlns:a="http://schemas.openxmlformats.org/drawingml/2006/main">
                  <a:graphicData uri="http://schemas.microsoft.com/office/word/2010/wordprocessingShape">
                    <wps:wsp>
                      <wps:cNvSpPr/>
                      <wps:spPr>
                        <a:xfrm>
                          <a:off x="0" y="0"/>
                          <a:ext cx="1987550" cy="1260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is there any job to be proceed?</w:t>
                            </w:r>
                          </w:p>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Delay every X second</w:t>
                            </w:r>
                          </w:p>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X = Based on configuration</w:t>
                            </w:r>
                          </w:p>
                        </w:txbxContent>
                      </wps:txbx>
                      <wps:bodyPr vertOverflow="clip" horzOverflow="clip" rtlCol="0" anchor="ctr"/>
                    </wps:wsp>
                  </a:graphicData>
                </a:graphic>
              </wp:anchor>
            </w:drawing>
          </mc:Choice>
          <mc:Fallback>
            <w:pict>
              <v:shape w14:anchorId="6ABEAE78" id="Flowchart: Decision 65" o:spid="_x0000_s1031" type="#_x0000_t110" style="position:absolute;margin-left:175.15pt;margin-top:449.2pt;width:156.5pt;height:99.25pt;z-index:2516623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is there any job to be proceed?</w:t>
                      </w:r>
                    </w:p>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Delay every X second</w:t>
                      </w:r>
                    </w:p>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X = Based on configuration</w:t>
                      </w:r>
                    </w:p>
                  </w:txbxContent>
                </v:textbox>
                <w10:wrap anchory="page"/>
              </v:shape>
            </w:pict>
          </mc:Fallback>
        </mc:AlternateContent>
      </w:r>
      <w:r>
        <w:rPr>
          <w:noProof/>
          <w:lang w:eastAsia="en-US"/>
        </w:rPr>
        <mc:AlternateContent>
          <mc:Choice Requires="wps">
            <w:drawing>
              <wp:anchor distT="45720" distB="45720" distL="114300" distR="114300" simplePos="0" relativeHeight="251670528" behindDoc="0" locked="0" layoutInCell="1" allowOverlap="1" wp14:anchorId="73041D02" wp14:editId="7FD9CB6F">
                <wp:simplePos x="0" y="0"/>
                <wp:positionH relativeFrom="column">
                  <wp:posOffset>3289110</wp:posOffset>
                </wp:positionH>
                <wp:positionV relativeFrom="page">
                  <wp:posOffset>6987654</wp:posOffset>
                </wp:positionV>
                <wp:extent cx="296545" cy="296545"/>
                <wp:effectExtent l="0" t="0" r="27305" b="27305"/>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9654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CB2727" w:rsidRPr="00B357C0" w:rsidRDefault="00CB2727" w:rsidP="00092D2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1D02" id="_x0000_s1032" type="#_x0000_t202" style="position:absolute;margin-left:259pt;margin-top:550.2pt;width:23.35pt;height:23.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" fillcolor="white [3201]" strokecolor="white [3212]" strokeweight="1.5pt">
                <v:stroke endcap="round"/>
                <v:textbox>
                  <w:txbxContent>
                    <w:p w:rsidR="00CB2727" w:rsidRPr="00B357C0" w:rsidRDefault="00CB2727" w:rsidP="00092D2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w10:wrap type="square" anchory="page"/>
              </v:shape>
            </w:pict>
          </mc:Fallback>
        </mc:AlternateContent>
      </w:r>
      <w:r>
        <w:rPr>
          <w:noProof/>
          <w:lang w:eastAsia="en-US"/>
        </w:rPr>
        <mc:AlternateContent>
          <mc:Choice Requires="wps">
            <w:drawing>
              <wp:anchor distT="45720" distB="45720" distL="114300" distR="114300" simplePos="0" relativeHeight="251660288" behindDoc="0" locked="0" layoutInCell="1" allowOverlap="1" wp14:anchorId="615E6F50" wp14:editId="7EE131FE">
                <wp:simplePos x="0" y="0"/>
                <wp:positionH relativeFrom="column">
                  <wp:posOffset>3234519</wp:posOffset>
                </wp:positionH>
                <wp:positionV relativeFrom="page">
                  <wp:posOffset>4271749</wp:posOffset>
                </wp:positionV>
                <wp:extent cx="296545" cy="29654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9654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CB2727" w:rsidRPr="00B357C0" w:rsidRDefault="00CB2727" w:rsidP="00092D2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E6F50" id="_x0000_s1033" type="#_x0000_t202" style="position:absolute;margin-left:254.7pt;margin-top:336.35pt;width:23.35pt;height:2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" fillcolor="white [3201]" strokecolor="white [3212]" strokeweight="1.5pt">
                <v:stroke endcap="round"/>
                <v:textbox>
                  <w:txbxContent>
                    <w:p w:rsidR="00CB2727" w:rsidRPr="00B357C0" w:rsidRDefault="00CB2727" w:rsidP="00092D2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w10:wrap type="square" anchory="page"/>
              </v:shape>
            </w:pict>
          </mc:Fallback>
        </mc:AlternateContent>
      </w:r>
      <w:r>
        <w:rPr>
          <w:noProof/>
          <w:lang w:eastAsia="en-US"/>
        </w:rPr>
        <mc:AlternateContent>
          <mc:Choice Requires="wps">
            <w:drawing>
              <wp:anchor distT="0" distB="0" distL="114300" distR="114300" simplePos="0" relativeHeight="251665408" behindDoc="0" locked="0" layoutInCell="1" allowOverlap="1" wp14:anchorId="2047C6A0" wp14:editId="7C9BAA95">
                <wp:simplePos x="0" y="0"/>
                <wp:positionH relativeFrom="column">
                  <wp:posOffset>3207224</wp:posOffset>
                </wp:positionH>
                <wp:positionV relativeFrom="page">
                  <wp:posOffset>3234519</wp:posOffset>
                </wp:positionV>
                <wp:extent cx="0" cy="409575"/>
                <wp:effectExtent l="95250" t="19050" r="76200" b="104775"/>
                <wp:wrapNone/>
                <wp:docPr id="108" name="Straight Arrow Connector 108"/>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122F550" id="Straight Arrow Connector 108" o:spid="_x0000_s1026" type="#_x0000_t32" style="position:absolute;margin-left:252.55pt;margin-top:254.7pt;width:0;height:32.25pt;z-index:25166540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" strokecolor="#e76618 [3207]" strokeweight="2pt">
                <v:stroke endarrow="block" endcap="round"/>
                <v:shadow on="t" color="black" opacity="22937f" origin=",.5" offset="0"/>
                <w10:wrap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7AEC1AC0" wp14:editId="4ECB2512">
                <wp:simplePos x="0" y="0"/>
                <wp:positionH relativeFrom="column">
                  <wp:posOffset>4599296</wp:posOffset>
                </wp:positionH>
                <wp:positionV relativeFrom="page">
                  <wp:posOffset>4667534</wp:posOffset>
                </wp:positionV>
                <wp:extent cx="1234440" cy="573405"/>
                <wp:effectExtent l="0" t="0" r="22860" b="17145"/>
                <wp:wrapNone/>
                <wp:docPr id="19" name="Flowchart: Stored Data 18"/>
                <wp:cNvGraphicFramePr/>
                <a:graphic xmlns:a="http://schemas.openxmlformats.org/drawingml/2006/main">
                  <a:graphicData uri="http://schemas.microsoft.com/office/word/2010/wordprocessingShape">
                    <wps:wsp>
                      <wps:cNvSpPr/>
                      <wps:spPr>
                        <a:xfrm>
                          <a:off x="0" y="0"/>
                          <a:ext cx="1234440" cy="57340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Request Collection</w:t>
                            </w:r>
                          </w:p>
                        </w:txbxContent>
                      </wps:txbx>
                      <wps:bodyPr vertOverflow="clip" horzOverflow="clip" wrap="square" rtlCol="0" anchor="ctr"/>
                    </wps:wsp>
                  </a:graphicData>
                </a:graphic>
                <wp14:sizeRelH relativeFrom="margin">
                  <wp14:pctWidth>0</wp14:pctWidth>
                </wp14:sizeRelH>
              </wp:anchor>
            </w:drawing>
          </mc:Choice>
          <mc:Fallback>
            <w:pict>
              <v:shapetype w14:anchorId="7AEC1AC0"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34" type="#_x0000_t130" style="position:absolute;margin-left:362.15pt;margin-top:367.5pt;width:97.2pt;height:45.15pt;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Request Collection</w:t>
                      </w:r>
                    </w:p>
                  </w:txbxContent>
                </v:textbox>
                <w10:wrap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259FDFA" wp14:editId="317142E0">
                <wp:simplePos x="0" y="0"/>
                <wp:positionH relativeFrom="column">
                  <wp:posOffset>2415654</wp:posOffset>
                </wp:positionH>
                <wp:positionV relativeFrom="page">
                  <wp:posOffset>4722125</wp:posOffset>
                </wp:positionV>
                <wp:extent cx="1630045" cy="504190"/>
                <wp:effectExtent l="0" t="0" r="27305" b="10160"/>
                <wp:wrapNone/>
                <wp:docPr id="21" name="Flowchart: Predefined Process 20"/>
                <wp:cNvGraphicFramePr/>
                <a:graphic xmlns:a="http://schemas.openxmlformats.org/drawingml/2006/main">
                  <a:graphicData uri="http://schemas.microsoft.com/office/word/2010/wordprocessingShape">
                    <wps:wsp>
                      <wps:cNvSpPr/>
                      <wps:spPr>
                        <a:xfrm>
                          <a:off x="0" y="0"/>
                          <a:ext cx="1630045" cy="50419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 xml:space="preserve">Worker Pool </w:t>
                            </w:r>
                            <w:r>
                              <w:rPr>
                                <w:rFonts w:asciiTheme="minorHAnsi" w:hAnsi="Trebuchet MS" w:cstheme="minorBidi"/>
                                <w:color w:val="FFFFFF" w:themeColor="light1"/>
                                <w:sz w:val="18"/>
                                <w:szCs w:val="18"/>
                              </w:rPr>
                              <w:t>Manager</w:t>
                            </w:r>
                          </w:p>
                        </w:txbxContent>
                      </wps:txbx>
                      <wps:bodyPr vertOverflow="clip" horzOverflow="clip" rtlCol="0" anchor="ctr"/>
                    </wps:wsp>
                  </a:graphicData>
                </a:graphic>
              </wp:anchor>
            </w:drawing>
          </mc:Choice>
          <mc:Fallback>
            <w:pict>
              <v:shape w14:anchorId="6259FDFA" id="Flowchart: Predefined Process 20" o:spid="_x0000_s1035" type="#_x0000_t112" style="position:absolute;margin-left:190.2pt;margin-top:371.8pt;width:128.35pt;height:39.7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 xml:space="preserve">Worker Pool </w:t>
                      </w:r>
                      <w:r>
                        <w:rPr>
                          <w:rFonts w:asciiTheme="minorHAnsi" w:hAnsi="Trebuchet MS" w:cstheme="minorBidi"/>
                          <w:color w:val="FFFFFF" w:themeColor="light1"/>
                          <w:sz w:val="18"/>
                          <w:szCs w:val="18"/>
                        </w:rPr>
                        <w:t>Manager</w:t>
                      </w:r>
                    </w:p>
                  </w:txbxContent>
                </v:textbox>
                <w10:wrap anchory="page"/>
              </v:shape>
            </w:pict>
          </mc:Fallback>
        </mc:AlternateContent>
      </w:r>
    </w:p>
    <w:p w:rsidR="00092D24" w:rsidRDefault="00092D24"/>
    <w:p w:rsidR="00092D24" w:rsidRDefault="00E03F7C">
      <w:r>
        <w:rPr>
          <w:noProof/>
          <w:lang w:eastAsia="en-US"/>
        </w:rPr>
        <mc:AlternateContent>
          <mc:Choice Requires="wps">
            <w:drawing>
              <wp:anchor distT="45720" distB="45720" distL="114300" distR="114300" simplePos="0" relativeHeight="251705344" behindDoc="0" locked="0" layoutInCell="1" allowOverlap="1" wp14:anchorId="611F6A28" wp14:editId="0D38781F">
                <wp:simplePos x="0" y="0"/>
                <wp:positionH relativeFrom="column">
                  <wp:posOffset>3263265</wp:posOffset>
                </wp:positionH>
                <wp:positionV relativeFrom="page">
                  <wp:posOffset>5370668</wp:posOffset>
                </wp:positionV>
                <wp:extent cx="296545" cy="296545"/>
                <wp:effectExtent l="0" t="0" r="27305"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9654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CB2727" w:rsidRPr="00B357C0" w:rsidRDefault="00CB2727" w:rsidP="00E03F7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F6A28" id="_x0000_s1036" type="#_x0000_t202" style="position:absolute;margin-left:256.95pt;margin-top:422.9pt;width:23.35pt;height:23.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" fillcolor="white [3201]" strokecolor="white [3212]" strokeweight="1.5pt">
                <v:stroke endcap="round"/>
                <v:textbox>
                  <w:txbxContent>
                    <w:p w:rsidR="00CB2727" w:rsidRPr="00B357C0" w:rsidRDefault="00CB2727" w:rsidP="00E03F7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w10:wrap type="square" anchory="page"/>
              </v:shape>
            </w:pict>
          </mc:Fallback>
        </mc:AlternateContent>
      </w:r>
    </w:p>
    <w:p w:rsidR="00092D24" w:rsidRDefault="00092D24"/>
    <w:p w:rsidR="00092D24" w:rsidRDefault="00092D24"/>
    <w:p w:rsidR="00092D24" w:rsidRDefault="00092D24"/>
    <w:p w:rsidR="00092D24" w:rsidRDefault="00092D24"/>
    <w:p w:rsidR="00092D24" w:rsidRDefault="00092D24"/>
    <w:p w:rsidR="00092D24" w:rsidRDefault="00092D24"/>
    <w:p w:rsidR="00092D24" w:rsidRDefault="00092D24"/>
    <w:p w:rsidR="00092D24" w:rsidRDefault="0064722E">
      <w:r>
        <w:rPr>
          <w:noProof/>
          <w:lang w:eastAsia="en-US"/>
        </w:rPr>
        <mc:AlternateContent>
          <mc:Choice Requires="wps">
            <w:drawing>
              <wp:anchor distT="0" distB="0" distL="114300" distR="114300" simplePos="0" relativeHeight="251663360" behindDoc="0" locked="0" layoutInCell="1" allowOverlap="1" wp14:anchorId="4F0D24CF" wp14:editId="464A08D8">
                <wp:simplePos x="0" y="0"/>
                <wp:positionH relativeFrom="column">
                  <wp:posOffset>2480310</wp:posOffset>
                </wp:positionH>
                <wp:positionV relativeFrom="page">
                  <wp:posOffset>7396480</wp:posOffset>
                </wp:positionV>
                <wp:extent cx="1483360" cy="1279525"/>
                <wp:effectExtent l="0" t="0" r="21590" b="15875"/>
                <wp:wrapNone/>
                <wp:docPr id="75" name="Flowchart: Decision 74"/>
                <wp:cNvGraphicFramePr/>
                <a:graphic xmlns:a="http://schemas.openxmlformats.org/drawingml/2006/main">
                  <a:graphicData uri="http://schemas.microsoft.com/office/word/2010/wordprocessingShape">
                    <wps:wsp>
                      <wps:cNvSpPr/>
                      <wps:spPr>
                        <a:xfrm>
                          <a:off x="0" y="0"/>
                          <a:ext cx="1483360" cy="12795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is there any serial port in idle state?</w:t>
                            </w:r>
                          </w:p>
                        </w:txbxContent>
                      </wps:txbx>
                      <wps:bodyPr vertOverflow="clip" horzOverflow="clip" rtlCol="0" anchor="ctr"/>
                    </wps:wsp>
                  </a:graphicData>
                </a:graphic>
              </wp:anchor>
            </w:drawing>
          </mc:Choice>
          <mc:Fallback>
            <w:pict>
              <v:shape w14:anchorId="4F0D24CF" id="Flowchart: Decision 74" o:spid="_x0000_s1037" type="#_x0000_t110" style="position:absolute;margin-left:195.3pt;margin-top:582.4pt;width:116.8pt;height:100.7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is there any serial port in idle state?</w:t>
                      </w:r>
                    </w:p>
                  </w:txbxContent>
                </v:textbox>
                <w10:wrap anchory="page"/>
              </v:shape>
            </w:pict>
          </mc:Fallback>
        </mc:AlternateContent>
      </w:r>
    </w:p>
    <w:p w:rsidR="00092D24" w:rsidRDefault="00092D24"/>
    <w:p w:rsidR="00092D24" w:rsidRDefault="00092D24"/>
    <w:p w:rsidR="00092D24" w:rsidRDefault="00092D24"/>
    <w:p w:rsidR="00092D24" w:rsidRDefault="00092D24"/>
    <w:p w:rsidR="00092D24" w:rsidRDefault="00092D24"/>
    <w:p w:rsidR="00092D24" w:rsidRDefault="00E03F7C">
      <w:r>
        <w:rPr>
          <w:noProof/>
          <w:lang w:eastAsia="en-US"/>
        </w:rPr>
        <mc:AlternateContent>
          <mc:Choice Requires="wps">
            <w:drawing>
              <wp:anchor distT="45720" distB="45720" distL="114300" distR="114300" simplePos="0" relativeHeight="251707392" behindDoc="0" locked="0" layoutInCell="1" allowOverlap="1" wp14:anchorId="60DA3192" wp14:editId="2DACA7CD">
                <wp:simplePos x="0" y="0"/>
                <wp:positionH relativeFrom="column">
                  <wp:posOffset>3285460</wp:posOffset>
                </wp:positionH>
                <wp:positionV relativeFrom="page">
                  <wp:posOffset>8717487</wp:posOffset>
                </wp:positionV>
                <wp:extent cx="296545" cy="296545"/>
                <wp:effectExtent l="0" t="0" r="2730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9654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CB2727" w:rsidRPr="00B357C0" w:rsidRDefault="00CB2727" w:rsidP="00E03F7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A3192" id="_x0000_s1038" type="#_x0000_t202" style="position:absolute;margin-left:258.7pt;margin-top:686.4pt;width:23.35pt;height:23.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" fillcolor="white [3201]" strokecolor="white [3212]" strokeweight="1.5pt">
                <v:stroke endcap="round"/>
                <v:textbox>
                  <w:txbxContent>
                    <w:p w:rsidR="00CB2727" w:rsidRPr="00B357C0" w:rsidRDefault="00CB2727" w:rsidP="00E03F7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w10:wrap type="square" anchory="page"/>
              </v:shape>
            </w:pict>
          </mc:Fallback>
        </mc:AlternateContent>
      </w:r>
    </w:p>
    <w:p w:rsidR="00092D24" w:rsidRDefault="00CB0921">
      <w:r>
        <w:rPr>
          <w:noProof/>
          <w:lang w:eastAsia="en-US"/>
        </w:rPr>
        <mc:AlternateContent>
          <mc:Choice Requires="wps">
            <w:drawing>
              <wp:anchor distT="0" distB="0" distL="114300" distR="114300" simplePos="0" relativeHeight="251672576" behindDoc="0" locked="0" layoutInCell="1" allowOverlap="1" wp14:anchorId="4FF85273" wp14:editId="047FDF05">
                <wp:simplePos x="0" y="0"/>
                <wp:positionH relativeFrom="column">
                  <wp:posOffset>2629476</wp:posOffset>
                </wp:positionH>
                <wp:positionV relativeFrom="bottomMargin">
                  <wp:align>top</wp:align>
                </wp:positionV>
                <wp:extent cx="1177925" cy="466090"/>
                <wp:effectExtent l="0" t="0" r="22225" b="10160"/>
                <wp:wrapNone/>
                <wp:docPr id="87" name="Flowchart: Predefined Process 86"/>
                <wp:cNvGraphicFramePr/>
                <a:graphic xmlns:a="http://schemas.openxmlformats.org/drawingml/2006/main">
                  <a:graphicData uri="http://schemas.microsoft.com/office/word/2010/wordprocessingShape">
                    <wps:wsp>
                      <wps:cNvSpPr/>
                      <wps:spPr>
                        <a:xfrm>
                          <a:off x="0" y="0"/>
                          <a:ext cx="1177925" cy="46609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pPr>
                            <w:r>
                              <w:rPr>
                                <w:rFonts w:asciiTheme="minorHAnsi" w:hAnsi="Trebuchet MS" w:cstheme="minorBidi"/>
                                <w:color w:val="FFFFFF" w:themeColor="light1"/>
                                <w:sz w:val="18"/>
                                <w:szCs w:val="18"/>
                                <w:lang w:val="id-ID"/>
                              </w:rPr>
                              <w:t>Execute the job</w:t>
                            </w:r>
                          </w:p>
                        </w:txbxContent>
                      </wps:txbx>
                      <wps:bodyPr vertOverflow="clip" horzOverflow="clip" rtlCol="0" anchor="ctr"/>
                    </wps:wsp>
                  </a:graphicData>
                </a:graphic>
              </wp:anchor>
            </w:drawing>
          </mc:Choice>
          <mc:Fallback>
            <w:pict>
              <v:shape w14:anchorId="4FF85273" id="Flowchart: Predefined Process 86" o:spid="_x0000_s1039" type="#_x0000_t112" style="position:absolute;margin-left:207.05pt;margin-top:0;width:92.75pt;height:36.7pt;z-index:251672576;visibility:visible;mso-wrap-style:square;mso-wrap-distance-left:9pt;mso-wrap-distance-top:0;mso-wrap-distance-right:9pt;mso-wrap-distance-bottom:0;mso-position-horizontal:absolute;mso-position-horizontal-relative:text;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" fillcolor="#90c226 [3204]" strokecolor="#476013 [1604]" strokeweight="1.5pt">
                <v:stroke endcap="round"/>
                <v:textbox>
                  <w:txbxContent>
                    <w:p w:rsidR="00CB2727" w:rsidRDefault="00CB2727" w:rsidP="00092D24">
                      <w:pPr>
                        <w:pStyle w:val="NormalWeb"/>
                        <w:spacing w:before="0" w:beforeAutospacing="0" w:after="0" w:afterAutospacing="0"/>
                      </w:pPr>
                      <w:r>
                        <w:rPr>
                          <w:rFonts w:asciiTheme="minorHAnsi" w:hAnsi="Trebuchet MS" w:cstheme="minorBidi"/>
                          <w:color w:val="FFFFFF" w:themeColor="light1"/>
                          <w:sz w:val="18"/>
                          <w:szCs w:val="18"/>
                          <w:lang w:val="id-ID"/>
                        </w:rPr>
                        <w:t>Execute the job</w:t>
                      </w:r>
                    </w:p>
                  </w:txbxContent>
                </v:textbox>
                <w10:wrap anchory="margin"/>
              </v:shape>
            </w:pict>
          </mc:Fallback>
        </mc:AlternateContent>
      </w:r>
    </w:p>
    <w:p w:rsidR="00092D24" w:rsidRDefault="00092D24">
      <w:r>
        <w:rPr>
          <w:noProof/>
          <w:lang w:eastAsia="en-US"/>
        </w:rPr>
        <w:lastRenderedPageBreak/>
        <mc:AlternateContent>
          <mc:Choice Requires="wps">
            <w:drawing>
              <wp:anchor distT="0" distB="0" distL="114300" distR="114300" simplePos="0" relativeHeight="251679744" behindDoc="0" locked="0" layoutInCell="1" allowOverlap="1" wp14:anchorId="69B393E6" wp14:editId="293DCF06">
                <wp:simplePos x="0" y="0"/>
                <wp:positionH relativeFrom="column">
                  <wp:posOffset>3765237</wp:posOffset>
                </wp:positionH>
                <wp:positionV relativeFrom="paragraph">
                  <wp:posOffset>-368300</wp:posOffset>
                </wp:positionV>
                <wp:extent cx="1014095" cy="890270"/>
                <wp:effectExtent l="0" t="0" r="14605" b="24130"/>
                <wp:wrapNone/>
                <wp:docPr id="65" name="Flowchart: Process 64"/>
                <wp:cNvGraphicFramePr/>
                <a:graphic xmlns:a="http://schemas.openxmlformats.org/drawingml/2006/main">
                  <a:graphicData uri="http://schemas.microsoft.com/office/word/2010/wordprocessingShape">
                    <wps:wsp>
                      <wps:cNvSpPr/>
                      <wps:spPr>
                        <a:xfrm>
                          <a:off x="0" y="0"/>
                          <a:ext cx="1014095" cy="8902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GSM Communication Library</w:t>
                            </w:r>
                          </w:p>
                        </w:txbxContent>
                      </wps:txbx>
                      <wps:bodyPr vertOverflow="clip" horzOverflow="clip" rtlCol="0" anchor="ctr"/>
                    </wps:wsp>
                  </a:graphicData>
                </a:graphic>
              </wp:anchor>
            </w:drawing>
          </mc:Choice>
          <mc:Fallback>
            <w:pict>
              <v:shapetype w14:anchorId="69B393E6" id="_x0000_t109" coordsize="21600,21600" o:spt="109" path="m,l,21600r21600,l21600,xe">
                <v:stroke joinstyle="miter"/>
                <v:path gradientshapeok="t" o:connecttype="rect"/>
              </v:shapetype>
              <v:shape id="Flowchart: Process 64" o:spid="_x0000_s1040" type="#_x0000_t109" style="position:absolute;margin-left:296.5pt;margin-top:-29pt;width:79.85pt;height:70.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GSM Communication Library</w:t>
                      </w:r>
                    </w:p>
                  </w:txbxContent>
                </v:textbox>
              </v:shape>
            </w:pict>
          </mc:Fallback>
        </mc:AlternateContent>
      </w:r>
      <w:r>
        <w:rPr>
          <w:noProof/>
          <w:lang w:eastAsia="en-US"/>
        </w:rPr>
        <mc:AlternateContent>
          <mc:Choice Requires="wps">
            <w:drawing>
              <wp:anchor distT="0" distB="0" distL="114300" distR="114300" simplePos="0" relativeHeight="251681792" behindDoc="0" locked="0" layoutInCell="1" allowOverlap="1" wp14:anchorId="433BE54F" wp14:editId="6BD8D027">
                <wp:simplePos x="0" y="0"/>
                <wp:positionH relativeFrom="column">
                  <wp:posOffset>3233742</wp:posOffset>
                </wp:positionH>
                <wp:positionV relativeFrom="paragraph">
                  <wp:posOffset>-53975</wp:posOffset>
                </wp:positionV>
                <wp:extent cx="458470" cy="233045"/>
                <wp:effectExtent l="0" t="0" r="17780" b="14605"/>
                <wp:wrapNone/>
                <wp:docPr id="94" name="Left-Right Arrow 93"/>
                <wp:cNvGraphicFramePr/>
                <a:graphic xmlns:a="http://schemas.openxmlformats.org/drawingml/2006/main">
                  <a:graphicData uri="http://schemas.microsoft.com/office/word/2010/wordprocessingShape">
                    <wps:wsp>
                      <wps:cNvSpPr/>
                      <wps:spPr>
                        <a:xfrm>
                          <a:off x="0" y="0"/>
                          <a:ext cx="458470" cy="23304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anchor>
            </w:drawing>
          </mc:Choice>
          <mc:Fallback>
            <w:pict>
              <v:shapetype w14:anchorId="25FBC5B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3" o:spid="_x0000_s1026" type="#_x0000_t69" style="position:absolute;margin-left:254.65pt;margin-top:-4.25pt;width:36.1pt;height:18.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" adj="5490" fillcolor="#90c226 [3204]" strokecolor="#476013 [1604]" strokeweight="1.5pt">
                <v:stroke endcap="round"/>
              </v:shape>
            </w:pict>
          </mc:Fallback>
        </mc:AlternateContent>
      </w:r>
      <w:r>
        <w:rPr>
          <w:noProof/>
          <w:lang w:eastAsia="en-US"/>
        </w:rPr>
        <mc:AlternateContent>
          <mc:Choice Requires="wps">
            <w:drawing>
              <wp:anchor distT="0" distB="0" distL="114300" distR="114300" simplePos="0" relativeHeight="251677696" behindDoc="0" locked="0" layoutInCell="1" allowOverlap="1" wp14:anchorId="77B65ACE" wp14:editId="29C68DBE">
                <wp:simplePos x="0" y="0"/>
                <wp:positionH relativeFrom="column">
                  <wp:posOffset>1637305</wp:posOffset>
                </wp:positionH>
                <wp:positionV relativeFrom="paragraph">
                  <wp:posOffset>-108263</wp:posOffset>
                </wp:positionV>
                <wp:extent cx="1559346" cy="353192"/>
                <wp:effectExtent l="0" t="0" r="22225" b="27940"/>
                <wp:wrapNone/>
                <wp:docPr id="50" name="Flowchart: Terminator 49"/>
                <wp:cNvGraphicFramePr/>
                <a:graphic xmlns:a="http://schemas.openxmlformats.org/drawingml/2006/main">
                  <a:graphicData uri="http://schemas.microsoft.com/office/word/2010/wordprocessingShape">
                    <wps:wsp>
                      <wps:cNvSpPr/>
                      <wps:spPr>
                        <a:xfrm>
                          <a:off x="0" y="0"/>
                          <a:ext cx="1559346" cy="35319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Action Provider</w:t>
                            </w:r>
                          </w:p>
                        </w:txbxContent>
                      </wps:txbx>
                      <wps:bodyPr vertOverflow="clip" horzOverflow="clip" rtlCol="0" anchor="ctr"/>
                    </wps:wsp>
                  </a:graphicData>
                </a:graphic>
              </wp:anchor>
            </w:drawing>
          </mc:Choice>
          <mc:Fallback>
            <w:pict>
              <v:shapetype w14:anchorId="77B65ACE" id="_x0000_t116" coordsize="21600,21600" o:spt="116" path="m3475,qx,10800,3475,21600l18125,21600qx21600,10800,18125,xe">
                <v:stroke joinstyle="miter"/>
                <v:path gradientshapeok="t" o:connecttype="rect" textboxrect="1018,3163,20582,18437"/>
              </v:shapetype>
              <v:shape id="Flowchart: Terminator 49" o:spid="_x0000_s1041" type="#_x0000_t116" style="position:absolute;margin-left:128.9pt;margin-top:-8.5pt;width:122.8pt;height:2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Action Provider</w:t>
                      </w:r>
                    </w:p>
                  </w:txbxContent>
                </v:textbox>
              </v:shape>
            </w:pict>
          </mc:Fallback>
        </mc:AlternateContent>
      </w:r>
      <w:r>
        <w:rPr>
          <w:noProof/>
          <w:lang w:eastAsia="en-US"/>
        </w:rPr>
        <mc:AlternateContent>
          <mc:Choice Requires="wps">
            <w:drawing>
              <wp:anchor distT="0" distB="0" distL="114300" distR="114300" simplePos="0" relativeHeight="251675648" behindDoc="0" locked="0" layoutInCell="1" allowOverlap="1" wp14:anchorId="41388412" wp14:editId="302F7C68">
                <wp:simplePos x="0" y="0"/>
                <wp:positionH relativeFrom="column">
                  <wp:posOffset>2197058</wp:posOffset>
                </wp:positionH>
                <wp:positionV relativeFrom="paragraph">
                  <wp:posOffset>-573077</wp:posOffset>
                </wp:positionV>
                <wp:extent cx="430909" cy="306069"/>
                <wp:effectExtent l="24447" t="0" r="32068" b="32067"/>
                <wp:wrapNone/>
                <wp:docPr id="92" name="Right Arrow 91"/>
                <wp:cNvGraphicFramePr/>
                <a:graphic xmlns:a="http://schemas.openxmlformats.org/drawingml/2006/main">
                  <a:graphicData uri="http://schemas.microsoft.com/office/word/2010/wordprocessingShape">
                    <wps:wsp>
                      <wps:cNvSpPr/>
                      <wps:spPr>
                        <a:xfrm rot="5400000">
                          <a:off x="0" y="0"/>
                          <a:ext cx="430909" cy="3060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4DE31F38" id="Right Arrow 91" o:spid="_x0000_s1026" type="#_x0000_t13" style="position:absolute;margin-left:173pt;margin-top:-45.1pt;width:33.95pt;height:24.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" adj="13929" fillcolor="#90c226 [3204]" strokecolor="#476013 [1604]" strokeweight="1.5pt">
                <v:stroke endcap="round"/>
              </v:shape>
            </w:pict>
          </mc:Fallback>
        </mc:AlternateContent>
      </w:r>
    </w:p>
    <w:p w:rsidR="00092D24" w:rsidRDefault="00092D24">
      <w:r>
        <w:rPr>
          <w:noProof/>
          <w:lang w:eastAsia="en-US"/>
        </w:rPr>
        <mc:AlternateContent>
          <mc:Choice Requires="wps">
            <w:drawing>
              <wp:anchor distT="0" distB="0" distL="114300" distR="114300" simplePos="0" relativeHeight="251689984" behindDoc="0" locked="0" layoutInCell="1" allowOverlap="1" wp14:anchorId="28C481C4" wp14:editId="15B309D5">
                <wp:simplePos x="0" y="0"/>
                <wp:positionH relativeFrom="column">
                  <wp:posOffset>2404129</wp:posOffset>
                </wp:positionH>
                <wp:positionV relativeFrom="page">
                  <wp:posOffset>1175821</wp:posOffset>
                </wp:positionV>
                <wp:extent cx="0" cy="409575"/>
                <wp:effectExtent l="95250" t="19050" r="76200" b="104775"/>
                <wp:wrapNone/>
                <wp:docPr id="122" name="Straight Arrow Connector 12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3564F3B" id="Straight Arrow Connector 122" o:spid="_x0000_s1026" type="#_x0000_t32" style="position:absolute;margin-left:189.3pt;margin-top:92.6pt;width:0;height:32.25pt;z-index:25168998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" strokecolor="#e76618 [3207]" strokeweight="2pt">
                <v:stroke endarrow="block" endcap="round"/>
                <v:shadow on="t" color="black" opacity="22937f" origin=",.5" offset="0"/>
                <w10:wrap anchory="page"/>
              </v:shape>
            </w:pict>
          </mc:Fallback>
        </mc:AlternateContent>
      </w:r>
    </w:p>
    <w:p w:rsidR="00092D24" w:rsidRDefault="00092D24">
      <w:r>
        <w:rPr>
          <w:noProof/>
          <w:lang w:eastAsia="en-US"/>
        </w:rPr>
        <mc:AlternateContent>
          <mc:Choice Requires="wps">
            <w:drawing>
              <wp:anchor distT="0" distB="0" distL="114300" distR="114300" simplePos="0" relativeHeight="251687936" behindDoc="0" locked="0" layoutInCell="1" allowOverlap="1" wp14:anchorId="108CEAC0" wp14:editId="09168E56">
                <wp:simplePos x="0" y="0"/>
                <wp:positionH relativeFrom="column">
                  <wp:posOffset>1702273</wp:posOffset>
                </wp:positionH>
                <wp:positionV relativeFrom="paragraph">
                  <wp:posOffset>229235</wp:posOffset>
                </wp:positionV>
                <wp:extent cx="1414145" cy="818515"/>
                <wp:effectExtent l="0" t="0" r="14605" b="19685"/>
                <wp:wrapNone/>
                <wp:docPr id="95" name="Flowchart: Decision 94"/>
                <wp:cNvGraphicFramePr/>
                <a:graphic xmlns:a="http://schemas.openxmlformats.org/drawingml/2006/main">
                  <a:graphicData uri="http://schemas.microsoft.com/office/word/2010/wordprocessingShape">
                    <wps:wsp>
                      <wps:cNvSpPr/>
                      <wps:spPr>
                        <a:xfrm>
                          <a:off x="0" y="0"/>
                          <a:ext cx="1414145" cy="8185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It's return OK?</w:t>
                            </w:r>
                          </w:p>
                        </w:txbxContent>
                      </wps:txbx>
                      <wps:bodyPr vertOverflow="clip" horzOverflow="clip" rtlCol="0" anchor="ctr"/>
                    </wps:wsp>
                  </a:graphicData>
                </a:graphic>
              </wp:anchor>
            </w:drawing>
          </mc:Choice>
          <mc:Fallback>
            <w:pict>
              <v:shape w14:anchorId="108CEAC0" id="Flowchart: Decision 94" o:spid="_x0000_s1042" type="#_x0000_t110" style="position:absolute;margin-left:134.05pt;margin-top:18.05pt;width:111.35pt;height:64.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It's return OK?</w:t>
                      </w:r>
                    </w:p>
                  </w:txbxContent>
                </v:textbox>
              </v:shape>
            </w:pict>
          </mc:Fallback>
        </mc:AlternateContent>
      </w:r>
      <w:r>
        <w:rPr>
          <w:noProof/>
          <w:lang w:eastAsia="en-US"/>
        </w:rPr>
        <mc:AlternateContent>
          <mc:Choice Requires="wps">
            <w:drawing>
              <wp:anchor distT="0" distB="0" distL="114300" distR="114300" simplePos="0" relativeHeight="251683840" behindDoc="0" locked="0" layoutInCell="1" allowOverlap="1" wp14:anchorId="415F30C4" wp14:editId="7BDE9987">
                <wp:simplePos x="0" y="0"/>
                <wp:positionH relativeFrom="column">
                  <wp:posOffset>4174173</wp:posOffset>
                </wp:positionH>
                <wp:positionV relativeFrom="paragraph">
                  <wp:posOffset>199385</wp:posOffset>
                </wp:positionV>
                <wp:extent cx="450850" cy="233045"/>
                <wp:effectExtent l="0" t="5398" r="20003" b="20002"/>
                <wp:wrapNone/>
                <wp:docPr id="119" name="Left-Right Arrow 118"/>
                <wp:cNvGraphicFramePr/>
                <a:graphic xmlns:a="http://schemas.openxmlformats.org/drawingml/2006/main">
                  <a:graphicData uri="http://schemas.microsoft.com/office/word/2010/wordprocessingShape">
                    <wps:wsp>
                      <wps:cNvSpPr/>
                      <wps:spPr>
                        <a:xfrm rot="5400000">
                          <a:off x="0" y="0"/>
                          <a:ext cx="450850" cy="23304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anchor>
            </w:drawing>
          </mc:Choice>
          <mc:Fallback>
            <w:pict>
              <v:shape w14:anchorId="4BE756E1" id="Left-Right Arrow 118" o:spid="_x0000_s1026" type="#_x0000_t69" style="position:absolute;margin-left:328.7pt;margin-top:15.7pt;width:35.5pt;height:18.3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" adj="5583" fillcolor="#90c226 [3204]" strokecolor="#476013 [1604]" strokeweight="1.5pt">
                <v:stroke endcap="round"/>
              </v:shape>
            </w:pict>
          </mc:Fallback>
        </mc:AlternateContent>
      </w:r>
    </w:p>
    <w:p w:rsidR="00092D24" w:rsidRDefault="00092D24"/>
    <w:p w:rsidR="00092D24" w:rsidRDefault="00092D24">
      <w:r>
        <w:rPr>
          <w:noProof/>
          <w:lang w:eastAsia="en-US"/>
        </w:rPr>
        <mc:AlternateContent>
          <mc:Choice Requires="wps">
            <w:drawing>
              <wp:anchor distT="0" distB="0" distL="114300" distR="114300" simplePos="0" relativeHeight="251685888" behindDoc="0" locked="0" layoutInCell="1" allowOverlap="1" wp14:anchorId="49A295EC" wp14:editId="7D5E48E9">
                <wp:simplePos x="0" y="0"/>
                <wp:positionH relativeFrom="column">
                  <wp:posOffset>3806825</wp:posOffset>
                </wp:positionH>
                <wp:positionV relativeFrom="paragraph">
                  <wp:posOffset>100643</wp:posOffset>
                </wp:positionV>
                <wp:extent cx="1738435" cy="696966"/>
                <wp:effectExtent l="0" t="0" r="14605" b="27305"/>
                <wp:wrapNone/>
                <wp:docPr id="14" name="Flowchart: Card 13"/>
                <wp:cNvGraphicFramePr/>
                <a:graphic xmlns:a="http://schemas.openxmlformats.org/drawingml/2006/main">
                  <a:graphicData uri="http://schemas.microsoft.com/office/word/2010/wordprocessingShape">
                    <wps:wsp>
                      <wps:cNvSpPr/>
                      <wps:spPr>
                        <a:xfrm>
                          <a:off x="0" y="0"/>
                          <a:ext cx="1738435" cy="696966"/>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CB0921" w:rsidRDefault="00CB2727" w:rsidP="00092D24">
                            <w:pPr>
                              <w:pStyle w:val="NormalWeb"/>
                              <w:spacing w:before="0" w:beforeAutospacing="0" w:after="0" w:afterAutospacing="0"/>
                              <w:jc w:val="center"/>
                            </w:pPr>
                            <w:r>
                              <w:rPr>
                                <w:rFonts w:asciiTheme="minorHAnsi" w:hAnsi="Trebuchet MS" w:cstheme="minorBidi"/>
                                <w:b/>
                                <w:bCs/>
                                <w:color w:val="FFFFFF" w:themeColor="light1"/>
                                <w:sz w:val="18"/>
                                <w:szCs w:val="18"/>
                              </w:rPr>
                              <w:t>GSM device</w:t>
                            </w:r>
                          </w:p>
                        </w:txbxContent>
                      </wps:txbx>
                      <wps:bodyPr vertOverflow="clip" horzOverflow="clip" rtlCol="0" anchor="ctr"/>
                    </wps:wsp>
                  </a:graphicData>
                </a:graphic>
              </wp:anchor>
            </w:drawing>
          </mc:Choice>
          <mc:Fallback>
            <w:pict>
              <v:shapetype w14:anchorId="49A295EC" id="_x0000_t121" coordsize="21600,21600" o:spt="121" path="m4321,l21600,r,21600l,21600,,4338xe">
                <v:stroke joinstyle="miter"/>
                <v:path gradientshapeok="t" o:connecttype="rect" textboxrect="0,4321,21600,21600"/>
              </v:shapetype>
              <v:shape id="Flowchart: Card 13" o:spid="_x0000_s1043" type="#_x0000_t121" style="position:absolute;margin-left:299.75pt;margin-top:7.9pt;width:136.9pt;height:54.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" fillcolor="#90c226 [3204]" strokecolor="#476013 [1604]" strokeweight="1.5pt">
                <v:stroke endcap="round"/>
                <v:textbox>
                  <w:txbxContent>
                    <w:p w:rsidR="00CB2727" w:rsidRPr="00CB0921" w:rsidRDefault="00CB2727" w:rsidP="00092D24">
                      <w:pPr>
                        <w:pStyle w:val="NormalWeb"/>
                        <w:spacing w:before="0" w:beforeAutospacing="0" w:after="0" w:afterAutospacing="0"/>
                        <w:jc w:val="center"/>
                      </w:pPr>
                      <w:r>
                        <w:rPr>
                          <w:rFonts w:asciiTheme="minorHAnsi" w:hAnsi="Trebuchet MS" w:cstheme="minorBidi"/>
                          <w:b/>
                          <w:bCs/>
                          <w:color w:val="FFFFFF" w:themeColor="light1"/>
                          <w:sz w:val="18"/>
                          <w:szCs w:val="18"/>
                        </w:rPr>
                        <w:t>GSM device</w:t>
                      </w:r>
                    </w:p>
                  </w:txbxContent>
                </v:textbox>
              </v:shape>
            </w:pict>
          </mc:Fallback>
        </mc:AlternateContent>
      </w:r>
    </w:p>
    <w:p w:rsidR="00092D24" w:rsidRDefault="00092D24"/>
    <w:p w:rsidR="00092D24" w:rsidRDefault="00E03F7C">
      <w:r>
        <w:rPr>
          <w:noProof/>
          <w:lang w:eastAsia="en-US"/>
        </w:rPr>
        <mc:AlternateContent>
          <mc:Choice Requires="wps">
            <w:drawing>
              <wp:anchor distT="45720" distB="45720" distL="114300" distR="114300" simplePos="0" relativeHeight="251709440" behindDoc="0" locked="0" layoutInCell="1" allowOverlap="1" wp14:anchorId="50A4FA74" wp14:editId="64290489">
                <wp:simplePos x="0" y="0"/>
                <wp:positionH relativeFrom="column">
                  <wp:posOffset>2465232</wp:posOffset>
                </wp:positionH>
                <wp:positionV relativeFrom="page">
                  <wp:posOffset>2451735</wp:posOffset>
                </wp:positionV>
                <wp:extent cx="296545" cy="296545"/>
                <wp:effectExtent l="0" t="0" r="2730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9654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CB2727" w:rsidRPr="00B357C0" w:rsidRDefault="00CB2727" w:rsidP="00E03F7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4FA74" id="_x0000_s1044" type="#_x0000_t202" style="position:absolute;margin-left:194.1pt;margin-top:193.05pt;width:23.35pt;height:23.3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" fillcolor="white [3201]" strokecolor="white [3212]" strokeweight="1.5pt">
                <v:stroke endcap="round"/>
                <v:textbox>
                  <w:txbxContent>
                    <w:p w:rsidR="00CB2727" w:rsidRPr="00B357C0" w:rsidRDefault="00CB2727" w:rsidP="00E03F7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7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w10:wrap type="square" anchory="page"/>
              </v:shape>
            </w:pict>
          </mc:Fallback>
        </mc:AlternateContent>
      </w:r>
      <w:r>
        <w:rPr>
          <w:noProof/>
          <w:lang w:eastAsia="en-US"/>
        </w:rPr>
        <mc:AlternateContent>
          <mc:Choice Requires="wps">
            <w:drawing>
              <wp:anchor distT="0" distB="0" distL="114300" distR="114300" simplePos="0" relativeHeight="251694080" behindDoc="0" locked="0" layoutInCell="1" allowOverlap="1" wp14:anchorId="3F41AC3B" wp14:editId="5579233B">
                <wp:simplePos x="0" y="0"/>
                <wp:positionH relativeFrom="column">
                  <wp:posOffset>2406015</wp:posOffset>
                </wp:positionH>
                <wp:positionV relativeFrom="page">
                  <wp:posOffset>2445547</wp:posOffset>
                </wp:positionV>
                <wp:extent cx="0" cy="409575"/>
                <wp:effectExtent l="95250" t="19050" r="76200" b="104775"/>
                <wp:wrapNone/>
                <wp:docPr id="123" name="Straight Arrow Connector 12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FB0BA33" id="Straight Arrow Connector 123" o:spid="_x0000_s1026" type="#_x0000_t32" style="position:absolute;margin-left:189.45pt;margin-top:192.55pt;width:0;height:32.25pt;z-index:25169408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" strokecolor="#e76618 [3207]" strokeweight="2pt">
                <v:stroke endarrow="block" endcap="round"/>
                <v:shadow on="t" color="black" opacity="22937f" origin=",.5" offset="0"/>
                <w10:wrap anchory="page"/>
              </v:shape>
            </w:pict>
          </mc:Fallback>
        </mc:AlternateContent>
      </w:r>
    </w:p>
    <w:p w:rsidR="00092D24" w:rsidRDefault="00092D24"/>
    <w:p w:rsidR="00092D24" w:rsidRDefault="00092D24">
      <w:r>
        <w:rPr>
          <w:noProof/>
          <w:lang w:eastAsia="en-US"/>
        </w:rPr>
        <mc:AlternateContent>
          <mc:Choice Requires="wps">
            <w:drawing>
              <wp:anchor distT="0" distB="0" distL="114300" distR="114300" simplePos="0" relativeHeight="251692032" behindDoc="0" locked="0" layoutInCell="1" allowOverlap="1" wp14:anchorId="2723E8FE" wp14:editId="27AE1771">
                <wp:simplePos x="0" y="0"/>
                <wp:positionH relativeFrom="column">
                  <wp:posOffset>1637731</wp:posOffset>
                </wp:positionH>
                <wp:positionV relativeFrom="paragraph">
                  <wp:posOffset>101647</wp:posOffset>
                </wp:positionV>
                <wp:extent cx="1550811" cy="343400"/>
                <wp:effectExtent l="0" t="0" r="11430" b="19050"/>
                <wp:wrapNone/>
                <wp:docPr id="6" name="Flowchart: Terminator 5"/>
                <wp:cNvGraphicFramePr/>
                <a:graphic xmlns:a="http://schemas.openxmlformats.org/drawingml/2006/main">
                  <a:graphicData uri="http://schemas.microsoft.com/office/word/2010/wordprocessingShape">
                    <wps:wsp>
                      <wps:cNvSpPr/>
                      <wps:spPr>
                        <a:xfrm>
                          <a:off x="0" y="0"/>
                          <a:ext cx="1550811" cy="34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 xml:space="preserve">Plugin </w:t>
                            </w:r>
                            <w:r>
                              <w:rPr>
                                <w:rFonts w:asciiTheme="minorHAnsi" w:hAnsi="Trebuchet MS" w:cstheme="minorBidi"/>
                                <w:color w:val="FFFFFF" w:themeColor="light1"/>
                                <w:sz w:val="18"/>
                                <w:szCs w:val="18"/>
                              </w:rPr>
                              <w:t>Manager</w:t>
                            </w:r>
                          </w:p>
                        </w:txbxContent>
                      </wps:txbx>
                      <wps:bodyPr vertOverflow="clip" horzOverflow="clip" rtlCol="0" anchor="ctr"/>
                    </wps:wsp>
                  </a:graphicData>
                </a:graphic>
              </wp:anchor>
            </w:drawing>
          </mc:Choice>
          <mc:Fallback>
            <w:pict>
              <v:shape w14:anchorId="2723E8FE" id="Flowchart: Terminator 5" o:spid="_x0000_s1045" type="#_x0000_t116" style="position:absolute;margin-left:128.95pt;margin-top:8pt;width:122.1pt;height:27.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 xml:space="preserve">Plugin </w:t>
                      </w:r>
                      <w:r>
                        <w:rPr>
                          <w:rFonts w:asciiTheme="minorHAnsi" w:hAnsi="Trebuchet MS" w:cstheme="minorBidi"/>
                          <w:color w:val="FFFFFF" w:themeColor="light1"/>
                          <w:sz w:val="18"/>
                          <w:szCs w:val="18"/>
                        </w:rPr>
                        <w:t>Manager</w:t>
                      </w:r>
                    </w:p>
                  </w:txbxContent>
                </v:textbox>
              </v:shape>
            </w:pict>
          </mc:Fallback>
        </mc:AlternateContent>
      </w:r>
    </w:p>
    <w:p w:rsidR="00092D24" w:rsidRDefault="00092D24">
      <w:r>
        <w:rPr>
          <w:noProof/>
          <w:lang w:eastAsia="en-US"/>
        </w:rPr>
        <mc:AlternateContent>
          <mc:Choice Requires="wps">
            <w:drawing>
              <wp:anchor distT="0" distB="0" distL="114300" distR="114300" simplePos="0" relativeHeight="251701248" behindDoc="0" locked="0" layoutInCell="1" allowOverlap="1" wp14:anchorId="0AF26023" wp14:editId="0F5ED8F0">
                <wp:simplePos x="0" y="0"/>
                <wp:positionH relativeFrom="column">
                  <wp:posOffset>1637731</wp:posOffset>
                </wp:positionH>
                <wp:positionV relativeFrom="paragraph">
                  <wp:posOffset>229045</wp:posOffset>
                </wp:positionV>
                <wp:extent cx="722990" cy="449580"/>
                <wp:effectExtent l="38100" t="19050" r="58420" b="102870"/>
                <wp:wrapNone/>
                <wp:docPr id="125" name="Straight Arrow Connector 125"/>
                <wp:cNvGraphicFramePr/>
                <a:graphic xmlns:a="http://schemas.openxmlformats.org/drawingml/2006/main">
                  <a:graphicData uri="http://schemas.microsoft.com/office/word/2010/wordprocessingShape">
                    <wps:wsp>
                      <wps:cNvCnPr/>
                      <wps:spPr>
                        <a:xfrm flipH="1">
                          <a:off x="0" y="0"/>
                          <a:ext cx="722990" cy="44958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CD6D3" id="Straight Arrow Connector 125" o:spid="_x0000_s1026" type="#_x0000_t32" style="position:absolute;margin-left:128.95pt;margin-top:18.05pt;width:56.95pt;height:35.4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" strokecolor="#e76618 [3207]" strokeweight="2pt">
                <v:stroke endarrow="block" endcap="round"/>
                <v:shadow on="t" color="black" opacity="22937f" origin=",.5" offset="0"/>
              </v:shape>
            </w:pict>
          </mc:Fallback>
        </mc:AlternateContent>
      </w:r>
      <w:r>
        <w:rPr>
          <w:noProof/>
          <w:lang w:eastAsia="en-US"/>
        </w:rPr>
        <mc:AlternateContent>
          <mc:Choice Requires="wps">
            <w:drawing>
              <wp:anchor distT="0" distB="0" distL="114300" distR="114300" simplePos="0" relativeHeight="251702272" behindDoc="0" locked="0" layoutInCell="1" allowOverlap="1" wp14:anchorId="4CFFD3C5" wp14:editId="0D6C09A1">
                <wp:simplePos x="0" y="0"/>
                <wp:positionH relativeFrom="column">
                  <wp:posOffset>2388358</wp:posOffset>
                </wp:positionH>
                <wp:positionV relativeFrom="paragraph">
                  <wp:posOffset>229045</wp:posOffset>
                </wp:positionV>
                <wp:extent cx="627797" cy="449580"/>
                <wp:effectExtent l="38100" t="19050" r="77470" b="102870"/>
                <wp:wrapNone/>
                <wp:docPr id="126" name="Straight Arrow Connector 126"/>
                <wp:cNvGraphicFramePr/>
                <a:graphic xmlns:a="http://schemas.openxmlformats.org/drawingml/2006/main">
                  <a:graphicData uri="http://schemas.microsoft.com/office/word/2010/wordprocessingShape">
                    <wps:wsp>
                      <wps:cNvCnPr/>
                      <wps:spPr>
                        <a:xfrm>
                          <a:off x="0" y="0"/>
                          <a:ext cx="627797" cy="44958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FC5CE" id="Straight Arrow Connector 126" o:spid="_x0000_s1026" type="#_x0000_t32" style="position:absolute;margin-left:188.05pt;margin-top:18.05pt;width:49.45pt;height:3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" strokecolor="#e76618 [3207]" strokeweight="2pt">
                <v:stroke endarrow="block" endcap="round"/>
                <v:shadow on="t" color="black" opacity="22937f" origin=",.5" offset="0"/>
              </v:shape>
            </w:pict>
          </mc:Fallback>
        </mc:AlternateContent>
      </w:r>
    </w:p>
    <w:p w:rsidR="00092D24" w:rsidRDefault="00092D24"/>
    <w:p w:rsidR="00092D24" w:rsidRDefault="00092D24"/>
    <w:p w:rsidR="00092D24" w:rsidRDefault="00092D24">
      <w:r>
        <w:rPr>
          <w:noProof/>
          <w:lang w:eastAsia="en-US"/>
        </w:rPr>
        <mc:AlternateContent>
          <mc:Choice Requires="wps">
            <w:drawing>
              <wp:anchor distT="0" distB="0" distL="114300" distR="114300" simplePos="0" relativeHeight="251696128" behindDoc="0" locked="0" layoutInCell="1" allowOverlap="1" wp14:anchorId="494F6981" wp14:editId="068F43AC">
                <wp:simplePos x="0" y="0"/>
                <wp:positionH relativeFrom="column">
                  <wp:posOffset>982582</wp:posOffset>
                </wp:positionH>
                <wp:positionV relativeFrom="paragraph">
                  <wp:posOffset>18415</wp:posOffset>
                </wp:positionV>
                <wp:extent cx="1112520" cy="532765"/>
                <wp:effectExtent l="0" t="0" r="11430" b="19685"/>
                <wp:wrapNone/>
                <wp:docPr id="5" name="Flowchart: Document 4"/>
                <wp:cNvGraphicFramePr/>
                <a:graphic xmlns:a="http://schemas.openxmlformats.org/drawingml/2006/main">
                  <a:graphicData uri="http://schemas.microsoft.com/office/word/2010/wordprocessingShape">
                    <wps:wsp>
                      <wps:cNvSpPr/>
                      <wps:spPr>
                        <a:xfrm>
                          <a:off x="0" y="0"/>
                          <a:ext cx="1112520" cy="53276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GSM Logging Database</w:t>
                            </w:r>
                          </w:p>
                        </w:txbxContent>
                      </wps:txbx>
                      <wps:bodyPr vertOverflow="clip" horzOverflow="clip" rtlCol="0" anchor="ctr">
                        <a:noAutofit/>
                      </wps:bodyPr>
                    </wps:wsp>
                  </a:graphicData>
                </a:graphic>
                <wp14:sizeRelV relativeFrom="margin">
                  <wp14:pctHeight>0</wp14:pctHeight>
                </wp14:sizeRelV>
              </wp:anchor>
            </w:drawing>
          </mc:Choice>
          <mc:Fallback>
            <w:pict>
              <v:shapetype w14:anchorId="494F698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46" type="#_x0000_t114" style="position:absolute;margin-left:77.35pt;margin-top:1.45pt;width:87.6pt;height:41.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GSM Logging Database</w:t>
                      </w:r>
                    </w:p>
                  </w:txbxContent>
                </v:textbox>
              </v:shape>
            </w:pict>
          </mc:Fallback>
        </mc:AlternateContent>
      </w:r>
      <w:r>
        <w:rPr>
          <w:noProof/>
          <w:lang w:eastAsia="en-US"/>
        </w:rPr>
        <mc:AlternateContent>
          <mc:Choice Requires="wps">
            <w:drawing>
              <wp:anchor distT="0" distB="0" distL="114300" distR="114300" simplePos="0" relativeHeight="251698176" behindDoc="0" locked="0" layoutInCell="1" allowOverlap="1" wp14:anchorId="2549C534" wp14:editId="1A1F11EB">
                <wp:simplePos x="0" y="0"/>
                <wp:positionH relativeFrom="column">
                  <wp:posOffset>2442608</wp:posOffset>
                </wp:positionH>
                <wp:positionV relativeFrom="paragraph">
                  <wp:posOffset>12700</wp:posOffset>
                </wp:positionV>
                <wp:extent cx="1535854" cy="532808"/>
                <wp:effectExtent l="0" t="0" r="26670" b="19685"/>
                <wp:wrapNone/>
                <wp:docPr id="9" name="Flowchart: Multidocument 8"/>
                <wp:cNvGraphicFramePr/>
                <a:graphic xmlns:a="http://schemas.openxmlformats.org/drawingml/2006/main">
                  <a:graphicData uri="http://schemas.microsoft.com/office/word/2010/wordprocessingShape">
                    <wps:wsp>
                      <wps:cNvSpPr/>
                      <wps:spPr>
                        <a:xfrm>
                          <a:off x="0" y="0"/>
                          <a:ext cx="1535854" cy="532808"/>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pPr>
                            <w:r>
                              <w:rPr>
                                <w:rFonts w:asciiTheme="minorHAnsi" w:hAnsi="Trebuchet MS" w:cstheme="minorBidi"/>
                                <w:color w:val="FFFFFF" w:themeColor="light1"/>
                                <w:sz w:val="18"/>
                                <w:szCs w:val="18"/>
                                <w:lang w:val="id-ID"/>
                              </w:rPr>
                              <w:t>Another Plugin</w:t>
                            </w:r>
                          </w:p>
                        </w:txbxContent>
                      </wps:txbx>
                      <wps:bodyPr vertOverflow="clip" horzOverflow="clip" rtlCol="0" anchor="t"/>
                    </wps:wsp>
                  </a:graphicData>
                </a:graphic>
              </wp:anchor>
            </w:drawing>
          </mc:Choice>
          <mc:Fallback>
            <w:pict>
              <v:shapetype w14:anchorId="2549C53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47" type="#_x0000_t115" style="position:absolute;margin-left:192.35pt;margin-top:1pt;width:120.95pt;height:41.9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" fillcolor="#90c226 [3204]" strokecolor="#476013 [1604]" strokeweight="1.5pt">
                <v:stroke endcap="round"/>
                <v:textbox>
                  <w:txbxContent>
                    <w:p w:rsidR="00CB2727" w:rsidRDefault="00CB2727" w:rsidP="00092D24">
                      <w:pPr>
                        <w:pStyle w:val="NormalWeb"/>
                        <w:spacing w:before="0" w:beforeAutospacing="0" w:after="0" w:afterAutospacing="0"/>
                      </w:pPr>
                      <w:r>
                        <w:rPr>
                          <w:rFonts w:asciiTheme="minorHAnsi" w:hAnsi="Trebuchet MS" w:cstheme="minorBidi"/>
                          <w:color w:val="FFFFFF" w:themeColor="light1"/>
                          <w:sz w:val="18"/>
                          <w:szCs w:val="18"/>
                          <w:lang w:val="id-ID"/>
                        </w:rPr>
                        <w:t>Another Plugin</w:t>
                      </w:r>
                    </w:p>
                  </w:txbxContent>
                </v:textbox>
              </v:shape>
            </w:pict>
          </mc:Fallback>
        </mc:AlternateContent>
      </w:r>
    </w:p>
    <w:p w:rsidR="00092D24" w:rsidRDefault="00092D24"/>
    <w:p w:rsidR="00092D24" w:rsidRDefault="00092D24">
      <w:r>
        <w:rPr>
          <w:noProof/>
          <w:lang w:eastAsia="en-US"/>
        </w:rPr>
        <mc:AlternateContent>
          <mc:Choice Requires="wps">
            <w:drawing>
              <wp:anchor distT="0" distB="0" distL="114300" distR="114300" simplePos="0" relativeHeight="251703296" behindDoc="0" locked="0" layoutInCell="1" allowOverlap="1">
                <wp:simplePos x="0" y="0"/>
                <wp:positionH relativeFrom="column">
                  <wp:posOffset>1542197</wp:posOffset>
                </wp:positionH>
                <wp:positionV relativeFrom="paragraph">
                  <wp:posOffset>47085</wp:posOffset>
                </wp:positionV>
                <wp:extent cx="0" cy="327546"/>
                <wp:effectExtent l="95250" t="19050" r="95250" b="92075"/>
                <wp:wrapNone/>
                <wp:docPr id="127" name="Straight Arrow Connector 127"/>
                <wp:cNvGraphicFramePr/>
                <a:graphic xmlns:a="http://schemas.openxmlformats.org/drawingml/2006/main">
                  <a:graphicData uri="http://schemas.microsoft.com/office/word/2010/wordprocessingShape">
                    <wps:wsp>
                      <wps:cNvCnPr/>
                      <wps:spPr>
                        <a:xfrm>
                          <a:off x="0" y="0"/>
                          <a:ext cx="0" cy="32754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CA58F80" id="Straight Arrow Connector 127" o:spid="_x0000_s1026" type="#_x0000_t32" style="position:absolute;margin-left:121.45pt;margin-top:3.7pt;width:0;height:25.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" strokecolor="#e76618 [3207]" strokeweight="2pt">
                <v:stroke endarrow="block" endcap="round"/>
                <v:shadow on="t" color="black" opacity="22937f" origin=",.5" offset="0"/>
              </v:shape>
            </w:pict>
          </mc:Fallback>
        </mc:AlternateContent>
      </w:r>
    </w:p>
    <w:p w:rsidR="00092D24" w:rsidRDefault="00092D24">
      <w:r>
        <w:rPr>
          <w:noProof/>
          <w:lang w:eastAsia="en-US"/>
        </w:rPr>
        <mc:AlternateContent>
          <mc:Choice Requires="wps">
            <w:drawing>
              <wp:anchor distT="0" distB="0" distL="114300" distR="114300" simplePos="0" relativeHeight="251700224" behindDoc="0" locked="0" layoutInCell="1" allowOverlap="1" wp14:anchorId="542BFB13" wp14:editId="364BED22">
                <wp:simplePos x="0" y="0"/>
                <wp:positionH relativeFrom="column">
                  <wp:posOffset>1009887</wp:posOffset>
                </wp:positionH>
                <wp:positionV relativeFrom="paragraph">
                  <wp:posOffset>175923</wp:posOffset>
                </wp:positionV>
                <wp:extent cx="1012855" cy="706768"/>
                <wp:effectExtent l="0" t="0" r="15875" b="17145"/>
                <wp:wrapNone/>
                <wp:docPr id="11" name="Flowchart: Magnetic Disk 10"/>
                <wp:cNvGraphicFramePr/>
                <a:graphic xmlns:a="http://schemas.openxmlformats.org/drawingml/2006/main">
                  <a:graphicData uri="http://schemas.microsoft.com/office/word/2010/wordprocessingShape">
                    <wps:wsp>
                      <wps:cNvSpPr/>
                      <wps:spPr>
                        <a:xfrm>
                          <a:off x="0" y="0"/>
                          <a:ext cx="1012855" cy="70676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Database</w:t>
                            </w:r>
                          </w:p>
                        </w:txbxContent>
                      </wps:txbx>
                      <wps:bodyPr vertOverflow="clip" horzOverflow="clip" rtlCol="0" anchor="ctr"/>
                    </wps:wsp>
                  </a:graphicData>
                </a:graphic>
              </wp:anchor>
            </w:drawing>
          </mc:Choice>
          <mc:Fallback>
            <w:pict>
              <v:shapetype w14:anchorId="542BFB1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48" type="#_x0000_t132" style="position:absolute;margin-left:79.5pt;margin-top:13.85pt;width:79.75pt;height:55.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" fillcolor="#90c226 [3204]" strokecolor="#476013 [1604]" strokeweight="1.5pt">
                <v:stroke endcap="round"/>
                <v:textbox>
                  <w:txbxContent>
                    <w:p w:rsidR="00CB2727" w:rsidRDefault="00CB2727" w:rsidP="00092D24">
                      <w:pPr>
                        <w:pStyle w:val="NormalWeb"/>
                        <w:spacing w:before="0" w:beforeAutospacing="0" w:after="0" w:afterAutospacing="0"/>
                        <w:jc w:val="center"/>
                      </w:pPr>
                      <w:r>
                        <w:rPr>
                          <w:rFonts w:asciiTheme="minorHAnsi" w:hAnsi="Trebuchet MS" w:cstheme="minorBidi"/>
                          <w:color w:val="FFFFFF" w:themeColor="light1"/>
                          <w:sz w:val="18"/>
                          <w:szCs w:val="18"/>
                          <w:lang w:val="id-ID"/>
                        </w:rPr>
                        <w:t>Database</w:t>
                      </w:r>
                    </w:p>
                  </w:txbxContent>
                </v:textbox>
              </v:shape>
            </w:pict>
          </mc:Fallback>
        </mc:AlternateContent>
      </w:r>
    </w:p>
    <w:p w:rsidR="00092D24" w:rsidRDefault="00092D24"/>
    <w:p w:rsidR="00092D24" w:rsidRDefault="00092D24"/>
    <w:p w:rsidR="00092D24" w:rsidRDefault="00092D24"/>
    <w:p w:rsidR="00092D24" w:rsidRDefault="00092D24"/>
    <w:p w:rsidR="00092D24" w:rsidRDefault="00092D24"/>
    <w:p w:rsidR="00092D24" w:rsidRDefault="001F76CC" w:rsidP="001F76CC">
      <w:pPr>
        <w:pStyle w:val="Heading1"/>
      </w:pPr>
      <w:r>
        <w:t>SMS Gateway Server Operation</w:t>
      </w:r>
    </w:p>
    <w:p w:rsidR="001F76CC" w:rsidRDefault="001F76CC" w:rsidP="001F76CC">
      <w:r>
        <w:t>The SMS Gateway Server operation consist of several steps</w:t>
      </w:r>
    </w:p>
    <w:p w:rsidR="007721B7" w:rsidRDefault="005B774D" w:rsidP="001F76CC">
      <w:pPr>
        <w:pStyle w:val="ListParagraph"/>
        <w:numPr>
          <w:ilvl w:val="0"/>
          <w:numId w:val="2"/>
        </w:numPr>
      </w:pPr>
      <w:r>
        <w:t xml:space="preserve">Read confirguration </w:t>
      </w:r>
    </w:p>
    <w:p w:rsidR="001F76CC" w:rsidRDefault="007721B7" w:rsidP="001F76CC">
      <w:pPr>
        <w:pStyle w:val="ListParagraph"/>
        <w:numPr>
          <w:ilvl w:val="0"/>
          <w:numId w:val="2"/>
        </w:numPr>
      </w:pPr>
      <w:r>
        <w:t>I</w:t>
      </w:r>
      <w:r w:rsidR="005B774D">
        <w:t>nitialization port.</w:t>
      </w:r>
    </w:p>
    <w:p w:rsidR="005B774D" w:rsidRDefault="009F15DA" w:rsidP="001F76CC">
      <w:pPr>
        <w:pStyle w:val="ListParagraph"/>
        <w:numPr>
          <w:ilvl w:val="0"/>
          <w:numId w:val="2"/>
        </w:numPr>
      </w:pPr>
      <w:r>
        <w:t xml:space="preserve">Establish </w:t>
      </w:r>
      <w:r w:rsidR="00DF5130">
        <w:t>connection</w:t>
      </w:r>
      <w:r w:rsidR="006F7D08">
        <w:t>.</w:t>
      </w:r>
    </w:p>
    <w:p w:rsidR="001F76CC" w:rsidRPr="001F76CC" w:rsidRDefault="001F76CC" w:rsidP="005B774D">
      <w:pPr>
        <w:pStyle w:val="ListParagraph"/>
        <w:numPr>
          <w:ilvl w:val="0"/>
          <w:numId w:val="2"/>
        </w:numPr>
      </w:pPr>
      <w:r>
        <w:t>Main loops is executed until it is signaled to be terminated.</w:t>
      </w:r>
    </w:p>
    <w:p w:rsidR="00092D24" w:rsidRDefault="009F15DA" w:rsidP="005B774D">
      <w:pPr>
        <w:pStyle w:val="ListParagraph"/>
        <w:numPr>
          <w:ilvl w:val="0"/>
          <w:numId w:val="3"/>
        </w:numPr>
      </w:pPr>
      <w:r>
        <w:t>Listen incoming data from TCP/IP</w:t>
      </w:r>
      <w:r w:rsidR="006F7D08">
        <w:t>.</w:t>
      </w:r>
    </w:p>
    <w:p w:rsidR="006F7D08" w:rsidRDefault="006F7D08" w:rsidP="005B774D">
      <w:pPr>
        <w:pStyle w:val="ListParagraph"/>
        <w:numPr>
          <w:ilvl w:val="0"/>
          <w:numId w:val="3"/>
        </w:numPr>
      </w:pPr>
      <w:r>
        <w:t>Check for new request command in database.</w:t>
      </w:r>
    </w:p>
    <w:p w:rsidR="00C66F7C" w:rsidRDefault="00C66F7C" w:rsidP="005B774D">
      <w:pPr>
        <w:pStyle w:val="ListParagraph"/>
        <w:numPr>
          <w:ilvl w:val="0"/>
          <w:numId w:val="3"/>
        </w:numPr>
      </w:pPr>
      <w:r>
        <w:t xml:space="preserve">Check for data integrity </w:t>
      </w:r>
      <w:r w:rsidR="0059100A">
        <w:t xml:space="preserve">security </w:t>
      </w:r>
      <w:r>
        <w:t xml:space="preserve">(configure by </w:t>
      </w:r>
      <w:r w:rsidRPr="00C66F7C">
        <w:rPr>
          <w:color w:val="7030A0"/>
        </w:rPr>
        <w:t>PublicKey</w:t>
      </w:r>
      <w:r>
        <w:t>)</w:t>
      </w:r>
    </w:p>
    <w:p w:rsidR="006F7D08" w:rsidRDefault="006F7D08" w:rsidP="005B774D">
      <w:pPr>
        <w:pStyle w:val="ListParagraph"/>
        <w:numPr>
          <w:ilvl w:val="0"/>
          <w:numId w:val="3"/>
        </w:numPr>
      </w:pPr>
      <w:r>
        <w:t xml:space="preserve">Check for received messages (configure by </w:t>
      </w:r>
      <w:r w:rsidRPr="006F7D08">
        <w:rPr>
          <w:color w:val="7030A0"/>
        </w:rPr>
        <w:t>intervalReadMessage</w:t>
      </w:r>
      <w:r>
        <w:t>)</w:t>
      </w:r>
    </w:p>
    <w:p w:rsidR="006F7D08" w:rsidRDefault="00A31DA5" w:rsidP="005B774D">
      <w:pPr>
        <w:pStyle w:val="ListParagraph"/>
        <w:numPr>
          <w:ilvl w:val="0"/>
          <w:numId w:val="3"/>
        </w:numPr>
      </w:pPr>
      <w:r>
        <w:t>E</w:t>
      </w:r>
      <w:r w:rsidR="0059100A">
        <w:t xml:space="preserve">xecute job </w:t>
      </w:r>
      <w:r w:rsidR="006F7D08">
        <w:t xml:space="preserve">(configure by </w:t>
      </w:r>
      <w:r w:rsidR="006F7D08" w:rsidRPr="006F7D08">
        <w:rPr>
          <w:color w:val="7030A0"/>
        </w:rPr>
        <w:t>intervalWork</w:t>
      </w:r>
      <w:r w:rsidR="006F7D08">
        <w:rPr>
          <w:color w:val="7030A0"/>
        </w:rPr>
        <w:t>er</w:t>
      </w:r>
      <w:r w:rsidR="006F7D08" w:rsidRPr="006F7D08">
        <w:rPr>
          <w:color w:val="7030A0"/>
        </w:rPr>
        <w:t>Queue</w:t>
      </w:r>
      <w:r w:rsidR="006F7D08">
        <w:t>)</w:t>
      </w:r>
    </w:p>
    <w:p w:rsidR="00305726" w:rsidRDefault="00305726" w:rsidP="00305726">
      <w:pPr>
        <w:pStyle w:val="ListParagraph"/>
        <w:numPr>
          <w:ilvl w:val="0"/>
          <w:numId w:val="2"/>
        </w:numPr>
      </w:pPr>
      <w:r>
        <w:t>Closing connection and releasing resources.</w:t>
      </w:r>
    </w:p>
    <w:p w:rsidR="00305726" w:rsidRDefault="00305726" w:rsidP="00305726">
      <w:pPr>
        <w:ind w:left="720"/>
      </w:pPr>
    </w:p>
    <w:p w:rsidR="00EC1C9C" w:rsidRDefault="00EC1C9C" w:rsidP="00305726">
      <w:pPr>
        <w:ind w:left="720"/>
      </w:pPr>
    </w:p>
    <w:p w:rsidR="00EC1C9C" w:rsidRDefault="00EC1C9C" w:rsidP="00EC1C9C">
      <w:pPr>
        <w:pStyle w:val="Heading1"/>
      </w:pPr>
      <w:r>
        <w:lastRenderedPageBreak/>
        <w:t>Installation Guide</w:t>
      </w:r>
    </w:p>
    <w:p w:rsidR="00EC1C9C" w:rsidRDefault="00EC1C9C" w:rsidP="00C24EDB">
      <w:pPr>
        <w:jc w:val="both"/>
      </w:pPr>
      <w:r>
        <w:t xml:space="preserve">SMS Gateway Server enables you to use your computer to send and receive SMS messages to and from mobile devices. It allow SMS messaging  in two ways: directly connecting to the server application or inserting a command to the database using </w:t>
      </w:r>
      <w:r w:rsidRPr="00EC1C9C">
        <w:rPr>
          <w:color w:val="7030A0"/>
        </w:rPr>
        <w:t xml:space="preserve">GSMClient </w:t>
      </w:r>
      <w:r>
        <w:t>library (to facilitate the sending</w:t>
      </w:r>
      <w:r w:rsidR="00E64EF1">
        <w:t>/generate</w:t>
      </w:r>
      <w:r>
        <w:t xml:space="preserve"> data to the server gateway).</w:t>
      </w:r>
    </w:p>
    <w:p w:rsidR="00092D24" w:rsidRDefault="00EC1C9C" w:rsidP="00C24EDB">
      <w:pPr>
        <w:jc w:val="both"/>
      </w:pPr>
      <w:r>
        <w:t xml:space="preserve">For SMS Messaging with  a GSM modem, you need to use  suitable GSM device. </w:t>
      </w:r>
      <w:r w:rsidR="006811F4">
        <w:t>While developing t</w:t>
      </w:r>
      <w:r>
        <w:t xml:space="preserve">his application </w:t>
      </w:r>
      <w:r w:rsidR="00BB7538">
        <w:t xml:space="preserve">we </w:t>
      </w:r>
      <w:r>
        <w:t xml:space="preserve">used Wavecom </w:t>
      </w:r>
      <w:r w:rsidR="006811F4">
        <w:t xml:space="preserve">hardware, however there should be no problem when using another </w:t>
      </w:r>
      <w:r w:rsidR="001508AA">
        <w:t xml:space="preserve">GSM </w:t>
      </w:r>
      <w:r w:rsidR="006811F4">
        <w:t>modem series.</w:t>
      </w:r>
      <w:r w:rsidR="00BB7538">
        <w:t xml:space="preserve"> </w:t>
      </w:r>
      <w:r w:rsidR="00BB7538" w:rsidRPr="00BB7538">
        <w:rPr>
          <w:color w:val="7030A0"/>
        </w:rPr>
        <w:t xml:space="preserve">Make sure that you </w:t>
      </w:r>
      <w:r w:rsidR="00D9237A">
        <w:rPr>
          <w:color w:val="7030A0"/>
        </w:rPr>
        <w:t>have install</w:t>
      </w:r>
      <w:r w:rsidR="00BB7538" w:rsidRPr="00BB7538">
        <w:rPr>
          <w:color w:val="7030A0"/>
        </w:rPr>
        <w:t xml:space="preserve"> the </w:t>
      </w:r>
      <w:r w:rsidR="00DF5137">
        <w:rPr>
          <w:color w:val="7030A0"/>
        </w:rPr>
        <w:t xml:space="preserve">GSM </w:t>
      </w:r>
      <w:r w:rsidR="00BB7538" w:rsidRPr="00BB7538">
        <w:rPr>
          <w:color w:val="7030A0"/>
        </w:rPr>
        <w:t>driver.</w:t>
      </w:r>
      <w:r w:rsidR="00D9237A">
        <w:rPr>
          <w:color w:val="7030A0"/>
        </w:rPr>
        <w:t xml:space="preserve"> (please check the website </w:t>
      </w:r>
      <w:r w:rsidR="00721D6F">
        <w:rPr>
          <w:color w:val="7030A0"/>
        </w:rPr>
        <w:t xml:space="preserve">given by the device </w:t>
      </w:r>
      <w:r w:rsidR="00D9237A">
        <w:rPr>
          <w:color w:val="7030A0"/>
        </w:rPr>
        <w:t>if available)</w:t>
      </w:r>
      <w:r w:rsidR="00261C1F">
        <w:rPr>
          <w:color w:val="7030A0"/>
        </w:rPr>
        <w:t xml:space="preserve">. </w:t>
      </w:r>
    </w:p>
    <w:p w:rsidR="006811F4" w:rsidRDefault="006811F4"/>
    <w:p w:rsidR="006811F4" w:rsidRDefault="006811F4">
      <w:r>
        <w:t>Hardware requirements:</w:t>
      </w:r>
    </w:p>
    <w:p w:rsidR="006811F4" w:rsidRDefault="006811F4" w:rsidP="006811F4">
      <w:pPr>
        <w:pStyle w:val="ListParagraph"/>
        <w:numPr>
          <w:ilvl w:val="0"/>
          <w:numId w:val="4"/>
        </w:numPr>
      </w:pPr>
      <w:r>
        <w:t>CPU: Intel P4 3Ghz</w:t>
      </w:r>
    </w:p>
    <w:p w:rsidR="006811F4" w:rsidRDefault="006811F4" w:rsidP="006811F4">
      <w:pPr>
        <w:pStyle w:val="ListParagraph"/>
        <w:numPr>
          <w:ilvl w:val="0"/>
          <w:numId w:val="4"/>
        </w:numPr>
      </w:pPr>
      <w:r>
        <w:t>RAM: 2 Gb</w:t>
      </w:r>
    </w:p>
    <w:p w:rsidR="006811F4" w:rsidRDefault="006811F4" w:rsidP="006811F4">
      <w:pPr>
        <w:pStyle w:val="ListParagraph"/>
        <w:numPr>
          <w:ilvl w:val="0"/>
          <w:numId w:val="4"/>
        </w:numPr>
      </w:pPr>
      <w:r>
        <w:t>Harddisk 500 MB</w:t>
      </w:r>
    </w:p>
    <w:p w:rsidR="006811F4" w:rsidRDefault="006811F4" w:rsidP="006811F4">
      <w:pPr>
        <w:pStyle w:val="ListParagraph"/>
        <w:numPr>
          <w:ilvl w:val="0"/>
          <w:numId w:val="4"/>
        </w:numPr>
      </w:pPr>
      <w:r>
        <w:t>Port: USB or RS232</w:t>
      </w:r>
    </w:p>
    <w:p w:rsidR="006811F4" w:rsidRDefault="00343B07" w:rsidP="00617B66">
      <w:pPr>
        <w:pStyle w:val="ListParagraph"/>
        <w:numPr>
          <w:ilvl w:val="0"/>
          <w:numId w:val="4"/>
        </w:numPr>
      </w:pPr>
      <w:r>
        <w:t>Network if you use IP GSM device</w:t>
      </w:r>
    </w:p>
    <w:p w:rsidR="00092D24" w:rsidRDefault="006811F4">
      <w:r>
        <w:t>Software requirements</w:t>
      </w:r>
    </w:p>
    <w:p w:rsidR="006811F4" w:rsidRDefault="006811F4" w:rsidP="006811F4">
      <w:pPr>
        <w:pStyle w:val="ListParagraph"/>
        <w:numPr>
          <w:ilvl w:val="0"/>
          <w:numId w:val="5"/>
        </w:numPr>
      </w:pPr>
      <w:r>
        <w:t>Windows XP</w:t>
      </w:r>
    </w:p>
    <w:p w:rsidR="006811F4" w:rsidRDefault="006811F4" w:rsidP="006811F4">
      <w:pPr>
        <w:pStyle w:val="ListParagraph"/>
        <w:numPr>
          <w:ilvl w:val="0"/>
          <w:numId w:val="5"/>
        </w:numPr>
      </w:pPr>
      <w:r>
        <w:t>Windows 7</w:t>
      </w:r>
    </w:p>
    <w:p w:rsidR="006811F4" w:rsidRDefault="006811F4" w:rsidP="006811F4">
      <w:pPr>
        <w:pStyle w:val="ListParagraph"/>
        <w:numPr>
          <w:ilvl w:val="0"/>
          <w:numId w:val="5"/>
        </w:numPr>
      </w:pPr>
      <w:r>
        <w:t>Windows 8.0/8.1</w:t>
      </w:r>
    </w:p>
    <w:p w:rsidR="006811F4" w:rsidRDefault="006811F4" w:rsidP="006811F4">
      <w:pPr>
        <w:ind w:left="360"/>
      </w:pPr>
      <w:r>
        <w:t>The following should be installed:</w:t>
      </w:r>
    </w:p>
    <w:p w:rsidR="006811F4" w:rsidRPr="004E5AF4" w:rsidRDefault="006811F4" w:rsidP="006811F4">
      <w:pPr>
        <w:pStyle w:val="ListParagraph"/>
        <w:numPr>
          <w:ilvl w:val="0"/>
          <w:numId w:val="6"/>
        </w:numPr>
        <w:rPr>
          <w:color w:val="7030A0"/>
        </w:rPr>
      </w:pPr>
      <w:r w:rsidRPr="004E5AF4">
        <w:rPr>
          <w:color w:val="7030A0"/>
        </w:rPr>
        <w:t>.NET Framework 4.0</w:t>
      </w:r>
    </w:p>
    <w:p w:rsidR="001E242E" w:rsidRPr="004E5AF4" w:rsidRDefault="0046586E" w:rsidP="006811F4">
      <w:pPr>
        <w:pStyle w:val="ListParagraph"/>
        <w:numPr>
          <w:ilvl w:val="0"/>
          <w:numId w:val="6"/>
        </w:numPr>
        <w:rPr>
          <w:color w:val="7030A0"/>
        </w:rPr>
      </w:pPr>
      <w:r w:rsidRPr="004E5AF4">
        <w:rPr>
          <w:color w:val="7030A0"/>
        </w:rPr>
        <w:t>Install the GSM device driver</w:t>
      </w:r>
    </w:p>
    <w:p w:rsidR="00092D24" w:rsidRDefault="00092D24"/>
    <w:p w:rsidR="00092D24" w:rsidRDefault="00F3387C" w:rsidP="00F3387C">
      <w:pPr>
        <w:pStyle w:val="Heading2"/>
      </w:pPr>
      <w:r>
        <w:t>Installation Steps</w:t>
      </w:r>
    </w:p>
    <w:p w:rsidR="009369F1" w:rsidRPr="00447414" w:rsidRDefault="009369F1" w:rsidP="009369F1">
      <w:pPr>
        <w:pStyle w:val="Heading3"/>
        <w:rPr>
          <w:rStyle w:val="IntenseReference"/>
        </w:rPr>
      </w:pPr>
      <w:r w:rsidRPr="00447414">
        <w:rPr>
          <w:rStyle w:val="IntenseReference"/>
        </w:rPr>
        <w:t>Database</w:t>
      </w:r>
    </w:p>
    <w:p w:rsidR="00366637" w:rsidRPr="00366637" w:rsidRDefault="00366637" w:rsidP="00366637">
      <w:r>
        <w:t>Just copy-paste the following script into SQL Server Management Studio</w:t>
      </w:r>
    </w:p>
    <w:p w:rsidR="00366637" w:rsidRDefault="00366637" w:rsidP="009369F1">
      <w:pPr>
        <w:autoSpaceDE w:val="0"/>
        <w:autoSpaceDN w:val="0"/>
        <w:adjustRightInd w:val="0"/>
        <w:spacing w:after="0" w:line="240" w:lineRule="auto"/>
        <w:rPr>
          <w:rFonts w:ascii="Courier New" w:hAnsi="Courier New" w:cs="Courier New"/>
          <w:noProof/>
          <w:color w:val="0000FF"/>
        </w:rPr>
      </w:pP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USE [SMSGW]</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[dbo].[WeeklyTrigger]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[dbo].[WeeklyTrigger](</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[varchar](10)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[RecursEvery]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[Sunday]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[Monday]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[Tuesday]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[Wednesday]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[Thursday]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[Friday]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[Saturday]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[PK_WeeklyTrigger]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lastRenderedPageBreak/>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[dbo].[ResultWorkItem]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[dbo].[ResultWorkItem](</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[Response] [text]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[CreatedDate] [datetime]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 TEXTIMAGE_ON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[dbo].[Quiz]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[dbo].[Quiz](</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[Group]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[Keyword] [varchar](1000)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[Response] [varchar](1000)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[dbo].[QueueWorkItem]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[dbo].[QueueWorkItem](</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[Command] [varchar](max)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[ScheduleID]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[Created] [datetime]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[Enabled] [bit]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[RecursPoint] [datetime]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[LastExecuted] [datetime]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[NextExecuted] [datetime]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[Status] [varchar](1)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[PK_QueueWorkItem]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[dbo].[PrefixPhoneName]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[dbo].[PrefixPhoneName](</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[varchar](3)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lastRenderedPageBreak/>
        <w:tab/>
        <w:t>[PrefixPhoneName] [varchar](50)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[PK_PrefixPhoneName]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[dbo].[PhoneNumber]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[dbo].[PhoneNumber](</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[IDContact]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[IDPrefixPhoneName] [varchar](3)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[PhoneNumber] [varchar](50)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[PK_PhoneNumber]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[IDContact]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[IDPrefixPhoneName]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[dbo].[Outbox]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[dbo].[Outbox](</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[Sender] [varchar](30)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[Receiver] [varchar](870)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[Message] [varchar](max)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[Time] [datetime]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[SenderOperator] [varchar](30)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[DeviceResponse] [varchar](500)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[NetworkStatus] [varchar](100)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[Error] [varchar](200)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[PK_Outbox_1]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[Receiver]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[dbo].[MonthlyTrigger]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[dbo].[MonthlyTrigger](</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[varchar](10)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[Days] [varchar](50)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[January]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[February]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[March]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lastRenderedPageBreak/>
        <w:tab/>
        <w:t>[April]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[May]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[June]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[July]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[August]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[September]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[October]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[November]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[December]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[PK_MonthlyTrigger]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[dbo].[MessageStatus]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[dbo].[MessageStatus](</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[Phonenumber] [varchar](870)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[Status] [varchar](1)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[Source] [varchar](10)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[PK_MessageStatus_1]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[Phonenumber]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[dbo].[Inbox]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[dbo].[Inbox](</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[Sender] [varchar](30)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[Message] [varchar](max)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[Time] [datetime]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[ReceiverOperator] [varchar](30)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[IsRead] [int]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[PK_Inbox_1]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[Sender]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[SeqNbr]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[dbo].[DailyTrigger]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lastRenderedPageBreak/>
        <w:t>CREATE TABLE [dbo].[DailyTrigger](</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[varchar](10)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[RecursEvery] [int]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[PK_DailyTrigger]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[dbo].[ContactName]    Script Date: 04/17/2015 20:04:38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[dbo].[ContactName](</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[varchar](20)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[Name] [varchar](50)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[Note] [varchar](2000)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[PK_Contact]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[ID]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Object:  Table [dbo].[Answer]    Script Date: 04/17/2015 20:04:37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ANSI_NULLS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QUOTED_IDENTIFIER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ON</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CREATE TABLE [dbo].[Answer](</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[KeyID] [varchar](100)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[Description] [varchar](3000) NOT NULL,</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xml:space="preserve"> CONSTRAINT [PK_Answer] PRIMARY KEY CLUSTERED </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ab/>
        <w:t>[KeyID] ASC</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)WITH (PAD_INDEX  = OFF, STATISTICS_NORECOMPUTE  = OFF, IGNORE_DUP_KEY = OFF, ALLOW_ROW_LOCKS  = ON, ALLOW_PAGE_LOCKS  = ON)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 ON [PRIMARY]</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GO</w:t>
      </w:r>
    </w:p>
    <w:p w:rsidR="00BA4FC1" w:rsidRPr="00BA4FC1" w:rsidRDefault="00BA4FC1" w:rsidP="00BA4FC1">
      <w:pPr>
        <w:autoSpaceDE w:val="0"/>
        <w:autoSpaceDN w:val="0"/>
        <w:adjustRightInd w:val="0"/>
        <w:spacing w:after="0" w:line="240" w:lineRule="auto"/>
        <w:rPr>
          <w:rFonts w:ascii="Courier New" w:hAnsi="Courier New" w:cs="Courier New"/>
          <w:noProof/>
          <w:color w:val="0000FF"/>
          <w:sz w:val="16"/>
          <w:szCs w:val="16"/>
        </w:rPr>
      </w:pPr>
      <w:r w:rsidRPr="00BA4FC1">
        <w:rPr>
          <w:rFonts w:ascii="Courier New" w:hAnsi="Courier New" w:cs="Courier New"/>
          <w:noProof/>
          <w:color w:val="0000FF"/>
          <w:sz w:val="16"/>
          <w:szCs w:val="16"/>
        </w:rPr>
        <w:t>SET ANSI_PADDING OFF</w:t>
      </w:r>
    </w:p>
    <w:p w:rsidR="00E22CDE" w:rsidRDefault="00BA4FC1" w:rsidP="00BA4FC1">
      <w:pPr>
        <w:autoSpaceDE w:val="0"/>
        <w:autoSpaceDN w:val="0"/>
        <w:adjustRightInd w:val="0"/>
        <w:spacing w:after="0" w:line="240" w:lineRule="auto"/>
        <w:rPr>
          <w:rFonts w:ascii="Courier New" w:hAnsi="Courier New" w:cs="Courier New"/>
          <w:noProof/>
          <w:color w:val="0000FF"/>
        </w:rPr>
      </w:pPr>
      <w:r w:rsidRPr="00BA4FC1">
        <w:rPr>
          <w:rFonts w:ascii="Courier New" w:hAnsi="Courier New" w:cs="Courier New"/>
          <w:noProof/>
          <w:color w:val="0000FF"/>
          <w:sz w:val="16"/>
          <w:szCs w:val="16"/>
        </w:rPr>
        <w:t>GO</w:t>
      </w:r>
      <w:bookmarkStart w:id="0" w:name="_GoBack"/>
      <w:bookmarkEnd w:id="0"/>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E22CDE" w:rsidRDefault="00E22CDE" w:rsidP="009369F1">
      <w:pPr>
        <w:autoSpaceDE w:val="0"/>
        <w:autoSpaceDN w:val="0"/>
        <w:adjustRightInd w:val="0"/>
        <w:spacing w:after="0" w:line="240" w:lineRule="auto"/>
        <w:rPr>
          <w:rFonts w:ascii="Courier New" w:hAnsi="Courier New" w:cs="Courier New"/>
          <w:noProof/>
          <w:color w:val="0000FF"/>
        </w:rPr>
      </w:pPr>
    </w:p>
    <w:p w:rsidR="00366637" w:rsidRPr="00447414" w:rsidRDefault="00366637" w:rsidP="00366637">
      <w:pPr>
        <w:pStyle w:val="Heading3"/>
        <w:rPr>
          <w:rStyle w:val="IntenseReference"/>
        </w:rPr>
      </w:pPr>
      <w:r w:rsidRPr="00447414">
        <w:rPr>
          <w:rStyle w:val="IntenseReference"/>
        </w:rPr>
        <w:t>Server Application</w:t>
      </w:r>
    </w:p>
    <w:p w:rsidR="00040D19" w:rsidRDefault="009369F1" w:rsidP="00190DE4">
      <w:pPr>
        <w:pStyle w:val="NoSpacing"/>
        <w:rPr>
          <w:noProof/>
          <w:lang w:eastAsia="en-US"/>
        </w:rPr>
      </w:pPr>
      <w:r>
        <w:rPr>
          <w:noProof/>
          <w:lang w:eastAsia="en-US"/>
        </w:rPr>
        <w:t xml:space="preserve">There is no setup wizard available right now, all you have to do is just copy </w:t>
      </w:r>
      <w:r w:rsidR="00366637" w:rsidRPr="00040D19">
        <w:rPr>
          <w:noProof/>
          <w:lang w:eastAsia="en-US"/>
        </w:rPr>
        <w:t>bin</w:t>
      </w:r>
      <w:r w:rsidRPr="00040D19">
        <w:rPr>
          <w:noProof/>
          <w:lang w:eastAsia="en-US"/>
        </w:rPr>
        <w:t xml:space="preserve"> </w:t>
      </w:r>
      <w:r>
        <w:rPr>
          <w:noProof/>
          <w:lang w:eastAsia="en-US"/>
        </w:rPr>
        <w:t xml:space="preserve">folder into your </w:t>
      </w:r>
    </w:p>
    <w:p w:rsidR="00092D24" w:rsidRDefault="009369F1" w:rsidP="00190DE4">
      <w:pPr>
        <w:pStyle w:val="NoSpacing"/>
        <w:rPr>
          <w:noProof/>
          <w:lang w:eastAsia="en-US"/>
        </w:rPr>
      </w:pPr>
      <w:r>
        <w:rPr>
          <w:noProof/>
          <w:lang w:eastAsia="en-US"/>
        </w:rPr>
        <w:t>destination</w:t>
      </w:r>
      <w:r>
        <w:t xml:space="preserve"> computer</w:t>
      </w:r>
    </w:p>
    <w:p w:rsidR="00092D24" w:rsidRDefault="009369F1">
      <w:r>
        <w:t xml:space="preserve">The </w:t>
      </w:r>
      <w:r w:rsidR="00366637">
        <w:t xml:space="preserve">SMS </w:t>
      </w:r>
      <w:r>
        <w:t>Server files</w:t>
      </w:r>
      <w:r w:rsidR="002F32C0">
        <w:t xml:space="preserve"> consist</w:t>
      </w:r>
      <w:r>
        <w:t>:</w:t>
      </w:r>
    </w:p>
    <w:p w:rsidR="004C2B19" w:rsidRDefault="004C2B19" w:rsidP="00CF2144">
      <w:pPr>
        <w:pStyle w:val="ListParagraph"/>
        <w:numPr>
          <w:ilvl w:val="0"/>
          <w:numId w:val="9"/>
        </w:numPr>
        <w:rPr>
          <w:noProof/>
          <w:color w:val="000000" w:themeColor="text1"/>
          <w:lang w:eastAsia="en-US"/>
        </w:rPr>
      </w:pPr>
      <w:r w:rsidRPr="00A35813">
        <w:rPr>
          <w:noProof/>
          <w:color w:val="7030A0"/>
          <w:lang w:eastAsia="en-US"/>
        </w:rPr>
        <w:t xml:space="preserve">SqlFiles </w:t>
      </w:r>
      <w:r>
        <w:rPr>
          <w:noProof/>
          <w:color w:val="000000" w:themeColor="text1"/>
          <w:lang w:eastAsia="en-US"/>
        </w:rPr>
        <w:t>– folder contains sql files.</w:t>
      </w:r>
    </w:p>
    <w:p w:rsidR="004C2B19" w:rsidRDefault="004C2B19" w:rsidP="004C2B19">
      <w:pPr>
        <w:pStyle w:val="ListParagraph"/>
        <w:numPr>
          <w:ilvl w:val="0"/>
          <w:numId w:val="8"/>
        </w:numPr>
        <w:rPr>
          <w:noProof/>
          <w:color w:val="000000" w:themeColor="text1"/>
          <w:lang w:eastAsia="en-US"/>
        </w:rPr>
      </w:pPr>
      <w:r w:rsidRPr="00A35813">
        <w:rPr>
          <w:noProof/>
          <w:color w:val="7030A0"/>
          <w:lang w:eastAsia="en-US"/>
        </w:rPr>
        <w:lastRenderedPageBreak/>
        <w:t xml:space="preserve">Cryptography.dll </w:t>
      </w:r>
      <w:r>
        <w:rPr>
          <w:noProof/>
          <w:color w:val="000000" w:themeColor="text1"/>
          <w:lang w:eastAsia="en-US"/>
        </w:rPr>
        <w:t>– used to encrypt</w:t>
      </w:r>
      <w:r w:rsidR="00A81019">
        <w:rPr>
          <w:noProof/>
          <w:color w:val="000000" w:themeColor="text1"/>
          <w:lang w:eastAsia="en-US"/>
        </w:rPr>
        <w:t>/decrypt</w:t>
      </w:r>
      <w:r>
        <w:rPr>
          <w:noProof/>
          <w:color w:val="000000" w:themeColor="text1"/>
          <w:lang w:eastAsia="en-US"/>
        </w:rPr>
        <w:t xml:space="preserve"> each communication between client and server.</w:t>
      </w:r>
    </w:p>
    <w:p w:rsidR="004C2B19" w:rsidRDefault="004C2B19" w:rsidP="004C2B19">
      <w:pPr>
        <w:pStyle w:val="ListParagraph"/>
        <w:numPr>
          <w:ilvl w:val="0"/>
          <w:numId w:val="8"/>
        </w:numPr>
        <w:rPr>
          <w:noProof/>
          <w:color w:val="000000" w:themeColor="text1"/>
          <w:lang w:eastAsia="en-US"/>
        </w:rPr>
      </w:pPr>
      <w:r w:rsidRPr="00A35813">
        <w:rPr>
          <w:noProof/>
          <w:color w:val="7030A0"/>
          <w:lang w:eastAsia="en-US"/>
        </w:rPr>
        <w:t xml:space="preserve">Database </w:t>
      </w:r>
      <w:r>
        <w:rPr>
          <w:noProof/>
          <w:color w:val="000000" w:themeColor="text1"/>
          <w:lang w:eastAsia="en-US"/>
        </w:rPr>
        <w:t>– it’s abstraction layer to hook-up micro ORM.</w:t>
      </w:r>
    </w:p>
    <w:p w:rsidR="004C2B19" w:rsidRDefault="004C2B19" w:rsidP="004C2B19">
      <w:pPr>
        <w:pStyle w:val="ListParagraph"/>
        <w:numPr>
          <w:ilvl w:val="0"/>
          <w:numId w:val="8"/>
        </w:numPr>
        <w:rPr>
          <w:noProof/>
          <w:color w:val="000000" w:themeColor="text1"/>
          <w:lang w:eastAsia="en-US"/>
        </w:rPr>
      </w:pPr>
      <w:r w:rsidRPr="00A35813">
        <w:rPr>
          <w:noProof/>
          <w:color w:val="7030A0"/>
          <w:lang w:eastAsia="en-US"/>
        </w:rPr>
        <w:t xml:space="preserve">Database.DapperClient.dll </w:t>
      </w:r>
      <w:r>
        <w:rPr>
          <w:noProof/>
          <w:color w:val="000000" w:themeColor="text1"/>
          <w:lang w:eastAsia="en-US"/>
        </w:rPr>
        <w:t>– it’s Dapper ORM implementation.</w:t>
      </w:r>
    </w:p>
    <w:p w:rsidR="004C2B19" w:rsidRDefault="004C2B19" w:rsidP="004C2B19">
      <w:pPr>
        <w:pStyle w:val="ListParagraph"/>
        <w:numPr>
          <w:ilvl w:val="0"/>
          <w:numId w:val="8"/>
        </w:numPr>
        <w:rPr>
          <w:noProof/>
          <w:color w:val="000000" w:themeColor="text1"/>
          <w:lang w:eastAsia="en-US"/>
        </w:rPr>
      </w:pPr>
      <w:r w:rsidRPr="00A35813">
        <w:rPr>
          <w:noProof/>
          <w:color w:val="7030A0"/>
          <w:lang w:eastAsia="en-US"/>
        </w:rPr>
        <w:t xml:space="preserve">GSMCommunication.dll </w:t>
      </w:r>
      <w:r>
        <w:rPr>
          <w:noProof/>
          <w:color w:val="000000" w:themeColor="text1"/>
          <w:lang w:eastAsia="en-US"/>
        </w:rPr>
        <w:t>– contains PDU Converters and basic functionallity of GSM device</w:t>
      </w:r>
      <w:r w:rsidR="003B3967">
        <w:rPr>
          <w:noProof/>
          <w:color w:val="000000" w:themeColor="text1"/>
          <w:lang w:eastAsia="en-US"/>
        </w:rPr>
        <w:t xml:space="preserve"> (SMS, Call, Phonebook, General features)</w:t>
      </w:r>
    </w:p>
    <w:p w:rsidR="004C2B19" w:rsidRDefault="004C2B19" w:rsidP="004C2B19">
      <w:pPr>
        <w:pStyle w:val="ListParagraph"/>
        <w:numPr>
          <w:ilvl w:val="0"/>
          <w:numId w:val="8"/>
        </w:numPr>
        <w:rPr>
          <w:noProof/>
          <w:color w:val="000000" w:themeColor="text1"/>
          <w:lang w:eastAsia="en-US"/>
        </w:rPr>
      </w:pPr>
      <w:r w:rsidRPr="00A35813">
        <w:rPr>
          <w:noProof/>
          <w:color w:val="7030A0"/>
          <w:lang w:eastAsia="en-US"/>
        </w:rPr>
        <w:t xml:space="preserve">GSMDatabaseLogging.dll </w:t>
      </w:r>
      <w:r>
        <w:rPr>
          <w:noProof/>
          <w:color w:val="000000" w:themeColor="text1"/>
          <w:lang w:eastAsia="en-US"/>
        </w:rPr>
        <w:t xml:space="preserve">– it’s a plugin </w:t>
      </w:r>
      <w:r w:rsidR="00830465">
        <w:rPr>
          <w:noProof/>
          <w:color w:val="000000" w:themeColor="text1"/>
          <w:lang w:eastAsia="en-US"/>
        </w:rPr>
        <w:t>that responsible to record received/send SMS messages.</w:t>
      </w:r>
    </w:p>
    <w:p w:rsidR="00A35813" w:rsidRDefault="00A35813" w:rsidP="004C2B19">
      <w:pPr>
        <w:pStyle w:val="ListParagraph"/>
        <w:numPr>
          <w:ilvl w:val="0"/>
          <w:numId w:val="8"/>
        </w:numPr>
        <w:rPr>
          <w:noProof/>
          <w:color w:val="000000" w:themeColor="text1"/>
          <w:lang w:eastAsia="en-US"/>
        </w:rPr>
      </w:pPr>
      <w:r w:rsidRPr="00A35813">
        <w:rPr>
          <w:noProof/>
          <w:color w:val="7030A0"/>
          <w:lang w:eastAsia="en-US"/>
        </w:rPr>
        <w:t xml:space="preserve">GSMServer.dll </w:t>
      </w:r>
      <w:r w:rsidR="004C3CB1">
        <w:rPr>
          <w:noProof/>
          <w:color w:val="000000" w:themeColor="text1"/>
          <w:lang w:eastAsia="en-US"/>
        </w:rPr>
        <w:t>–</w:t>
      </w:r>
      <w:r>
        <w:rPr>
          <w:noProof/>
          <w:color w:val="000000" w:themeColor="text1"/>
          <w:lang w:eastAsia="en-US"/>
        </w:rPr>
        <w:t xml:space="preserve"> </w:t>
      </w:r>
      <w:r w:rsidR="004C3CB1">
        <w:rPr>
          <w:noProof/>
          <w:color w:val="000000" w:themeColor="text1"/>
          <w:lang w:eastAsia="en-US"/>
        </w:rPr>
        <w:t xml:space="preserve">it’s </w:t>
      </w:r>
      <w:r w:rsidR="00397C78">
        <w:rPr>
          <w:noProof/>
          <w:color w:val="000000" w:themeColor="text1"/>
          <w:lang w:eastAsia="en-US"/>
        </w:rPr>
        <w:t>library that periodically scans for received/send messages, perform execution command received from database or TCP/IP</w:t>
      </w:r>
      <w:r w:rsidR="001440CE">
        <w:rPr>
          <w:noProof/>
          <w:color w:val="000000" w:themeColor="text1"/>
          <w:lang w:eastAsia="en-US"/>
        </w:rPr>
        <w:t>.</w:t>
      </w:r>
    </w:p>
    <w:p w:rsidR="001440CE" w:rsidRDefault="001440CE" w:rsidP="004C2B19">
      <w:pPr>
        <w:pStyle w:val="ListParagraph"/>
        <w:numPr>
          <w:ilvl w:val="0"/>
          <w:numId w:val="8"/>
        </w:numPr>
        <w:rPr>
          <w:noProof/>
          <w:color w:val="000000" w:themeColor="text1"/>
          <w:lang w:eastAsia="en-US"/>
        </w:rPr>
      </w:pPr>
      <w:r>
        <w:rPr>
          <w:noProof/>
          <w:color w:val="7030A0"/>
          <w:lang w:eastAsia="en-US"/>
        </w:rPr>
        <w:t>GSMServerModel</w:t>
      </w:r>
      <w:r w:rsidRPr="001440CE">
        <w:rPr>
          <w:noProof/>
          <w:color w:val="000000" w:themeColor="text1"/>
          <w:lang w:eastAsia="en-US"/>
        </w:rPr>
        <w:t>.</w:t>
      </w:r>
      <w:r w:rsidRPr="001440CE">
        <w:rPr>
          <w:noProof/>
          <w:color w:val="7030A0"/>
          <w:lang w:eastAsia="en-US"/>
        </w:rPr>
        <w:t xml:space="preserve">dll </w:t>
      </w:r>
      <w:r w:rsidR="00E506AA">
        <w:rPr>
          <w:noProof/>
          <w:color w:val="000000" w:themeColor="text1"/>
          <w:lang w:eastAsia="en-US"/>
        </w:rPr>
        <w:t>–</w:t>
      </w:r>
      <w:r>
        <w:rPr>
          <w:noProof/>
          <w:color w:val="000000" w:themeColor="text1"/>
          <w:lang w:eastAsia="en-US"/>
        </w:rPr>
        <w:t xml:space="preserve"> </w:t>
      </w:r>
      <w:r w:rsidR="00E506AA">
        <w:rPr>
          <w:noProof/>
          <w:color w:val="000000" w:themeColor="text1"/>
          <w:lang w:eastAsia="en-US"/>
        </w:rPr>
        <w:t>it’s model data for sending command to the server.</w:t>
      </w:r>
    </w:p>
    <w:p w:rsidR="00E506AA" w:rsidRDefault="00E506AA" w:rsidP="004C2B19">
      <w:pPr>
        <w:pStyle w:val="ListParagraph"/>
        <w:numPr>
          <w:ilvl w:val="0"/>
          <w:numId w:val="8"/>
        </w:numPr>
        <w:rPr>
          <w:noProof/>
          <w:color w:val="000000" w:themeColor="text1"/>
          <w:lang w:eastAsia="en-US"/>
        </w:rPr>
      </w:pPr>
      <w:r>
        <w:rPr>
          <w:noProof/>
          <w:color w:val="7030A0"/>
          <w:lang w:eastAsia="en-US"/>
        </w:rPr>
        <w:t>SMSGatewayServer</w:t>
      </w:r>
      <w:r w:rsidRPr="00E506AA">
        <w:rPr>
          <w:noProof/>
          <w:color w:val="000000" w:themeColor="text1"/>
          <w:lang w:eastAsia="en-US"/>
        </w:rPr>
        <w:t>.</w:t>
      </w:r>
      <w:r w:rsidRPr="00E506AA">
        <w:rPr>
          <w:noProof/>
          <w:color w:val="7030A0"/>
          <w:lang w:eastAsia="en-US"/>
        </w:rPr>
        <w:t xml:space="preserve">exe </w:t>
      </w:r>
      <w:r w:rsidR="003E4922">
        <w:rPr>
          <w:noProof/>
          <w:color w:val="000000" w:themeColor="text1"/>
          <w:lang w:eastAsia="en-US"/>
        </w:rPr>
        <w:t>–</w:t>
      </w:r>
      <w:r>
        <w:rPr>
          <w:noProof/>
          <w:color w:val="000000" w:themeColor="text1"/>
          <w:lang w:eastAsia="en-US"/>
        </w:rPr>
        <w:t xml:space="preserve"> </w:t>
      </w:r>
      <w:r w:rsidR="003E4922">
        <w:rPr>
          <w:noProof/>
          <w:color w:val="000000" w:themeColor="text1"/>
          <w:lang w:eastAsia="en-US"/>
        </w:rPr>
        <w:t>it’s console application used to initiate GSMServer.</w:t>
      </w:r>
    </w:p>
    <w:p w:rsidR="003E4922" w:rsidRPr="003E4922" w:rsidRDefault="003E4922" w:rsidP="004C2B19">
      <w:pPr>
        <w:pStyle w:val="ListParagraph"/>
        <w:numPr>
          <w:ilvl w:val="0"/>
          <w:numId w:val="8"/>
        </w:numPr>
        <w:rPr>
          <w:noProof/>
          <w:color w:val="000000" w:themeColor="text1"/>
          <w:lang w:eastAsia="en-US"/>
        </w:rPr>
      </w:pPr>
      <w:r>
        <w:rPr>
          <w:noProof/>
          <w:color w:val="7030A0"/>
          <w:lang w:eastAsia="en-US"/>
        </w:rPr>
        <w:t>SMSGatewayServer</w:t>
      </w:r>
      <w:r w:rsidRPr="003E4922">
        <w:rPr>
          <w:noProof/>
          <w:color w:val="7030A0"/>
          <w:lang w:eastAsia="en-US"/>
        </w:rPr>
        <w:t>.exe.config</w:t>
      </w:r>
      <w:r w:rsidRPr="003E4922">
        <w:rPr>
          <w:noProof/>
          <w:lang w:eastAsia="en-US"/>
        </w:rPr>
        <w:t xml:space="preserve"> – it’s XML configuration</w:t>
      </w:r>
      <w:r>
        <w:rPr>
          <w:noProof/>
          <w:lang w:eastAsia="en-US"/>
        </w:rPr>
        <w:t xml:space="preserve"> used to configure SMS Gateway Server</w:t>
      </w:r>
      <w:r w:rsidR="003E7DF8">
        <w:rPr>
          <w:noProof/>
          <w:lang w:eastAsia="en-US"/>
        </w:rPr>
        <w:t>.</w:t>
      </w:r>
    </w:p>
    <w:p w:rsidR="003E4922" w:rsidRDefault="005D125C" w:rsidP="004C2B19">
      <w:pPr>
        <w:pStyle w:val="ListParagraph"/>
        <w:numPr>
          <w:ilvl w:val="0"/>
          <w:numId w:val="8"/>
        </w:numPr>
        <w:rPr>
          <w:noProof/>
          <w:color w:val="000000" w:themeColor="text1"/>
          <w:lang w:eastAsia="en-US"/>
        </w:rPr>
      </w:pPr>
      <w:r>
        <w:rPr>
          <w:noProof/>
          <w:color w:val="7030A0"/>
          <w:lang w:eastAsia="en-US"/>
        </w:rPr>
        <w:t xml:space="preserve">Socket.dll </w:t>
      </w:r>
      <w:r w:rsidR="00553D4B">
        <w:rPr>
          <w:noProof/>
          <w:color w:val="7030A0"/>
          <w:lang w:eastAsia="en-US"/>
        </w:rPr>
        <w:t>–</w:t>
      </w:r>
      <w:r>
        <w:rPr>
          <w:noProof/>
          <w:color w:val="7030A0"/>
          <w:lang w:eastAsia="en-US"/>
        </w:rPr>
        <w:t xml:space="preserve"> </w:t>
      </w:r>
      <w:r w:rsidR="00553D4B" w:rsidRPr="00553D4B">
        <w:rPr>
          <w:noProof/>
          <w:lang w:eastAsia="en-US"/>
        </w:rPr>
        <w:t>it’s TCP monitor used to listen incoming data.</w:t>
      </w:r>
    </w:p>
    <w:p w:rsidR="004C2B19" w:rsidRDefault="004C2B19">
      <w:r>
        <w:t>Here related components can be seen following picture</w:t>
      </w:r>
    </w:p>
    <w:p w:rsidR="00092D24" w:rsidRDefault="00BA4FC1">
      <w:pPr>
        <w:rPr>
          <w:noProof/>
          <w:lang w:eastAsia="en-US"/>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96.75pt">
            <v:imagedata r:id="rId8" o:title="asdf" embosscolor="shadow add(51)"/>
            <v:shadow on="t" opacity=".5" offset="6pt,6pt"/>
          </v:shape>
        </w:pict>
      </w:r>
    </w:p>
    <w:p w:rsidR="00447414" w:rsidRDefault="00447414" w:rsidP="00447414">
      <w:pPr>
        <w:pStyle w:val="Heading3"/>
        <w:rPr>
          <w:rStyle w:val="IntenseReference"/>
        </w:rPr>
      </w:pPr>
      <w:r w:rsidRPr="00447414">
        <w:rPr>
          <w:rStyle w:val="IntenseReference"/>
        </w:rPr>
        <w:t xml:space="preserve">Configuration </w:t>
      </w:r>
    </w:p>
    <w:p w:rsidR="009D3C4E" w:rsidRDefault="00040D19" w:rsidP="002316D4">
      <w:pPr>
        <w:jc w:val="both"/>
        <w:rPr>
          <w:color w:val="7030A0"/>
        </w:rPr>
      </w:pPr>
      <w:r>
        <w:rPr>
          <w:noProof/>
          <w:lang w:eastAsia="en-US"/>
        </w:rPr>
        <w:t xml:space="preserve">Before </w:t>
      </w:r>
      <w:r>
        <w:t xml:space="preserve">you run the server, please check the configuration </w:t>
      </w:r>
      <w:r w:rsidRPr="00447414">
        <w:rPr>
          <w:color w:val="7030A0"/>
        </w:rPr>
        <w:t>SMSGatewayServer.exe.config</w:t>
      </w:r>
    </w:p>
    <w:p w:rsidR="00040D19" w:rsidRPr="00447414" w:rsidRDefault="00040D19" w:rsidP="002316D4">
      <w:pPr>
        <w:spacing w:before="240" w:line="480" w:lineRule="auto"/>
        <w:jc w:val="both"/>
      </w:pPr>
      <w:r w:rsidRPr="00447414">
        <w:t>Please see the</w:t>
      </w:r>
      <w:r>
        <w:rPr>
          <w:noProof/>
          <w:lang w:eastAsia="en-US"/>
        </w:rPr>
        <w:t xml:space="preserve"> section </w:t>
      </w:r>
      <w:r w:rsidRPr="00447414">
        <w:rPr>
          <w:noProof/>
          <w:color w:val="7030A0"/>
          <w:lang w:eastAsia="en-US"/>
        </w:rPr>
        <w:t>SerialPorts</w:t>
      </w:r>
      <w:r>
        <w:rPr>
          <w:noProof/>
          <w:color w:val="7030A0"/>
          <w:lang w:eastAsia="en-US"/>
        </w:rPr>
        <w:t>,</w:t>
      </w:r>
      <w:r>
        <w:rPr>
          <w:noProof/>
          <w:lang w:eastAsia="en-US"/>
        </w:rPr>
        <w:t xml:space="preserve"> you have to change the serial port name depends </w:t>
      </w:r>
      <w:r w:rsidR="009D3C4E">
        <w:rPr>
          <w:noProof/>
          <w:lang w:eastAsia="en-US"/>
        </w:rPr>
        <w:t xml:space="preserve">on </w:t>
      </w:r>
      <w:r>
        <w:rPr>
          <w:noProof/>
          <w:lang w:eastAsia="en-US"/>
        </w:rPr>
        <w:t>your GSM device.</w:t>
      </w:r>
      <w:r w:rsidR="009D3C4E">
        <w:rPr>
          <w:noProof/>
          <w:lang w:eastAsia="en-US"/>
        </w:rPr>
        <w:t xml:space="preserve"> </w:t>
      </w:r>
      <w:r>
        <w:rPr>
          <w:noProof/>
          <w:lang w:eastAsia="en-US"/>
        </w:rPr>
        <w:t xml:space="preserve">(See the Device Manager </w:t>
      </w:r>
      <w:r>
        <w:rPr>
          <w:noProof/>
          <w:lang w:eastAsia="en-US"/>
        </w:rPr>
        <w:sym w:font="Wingdings" w:char="F0E0"/>
      </w:r>
      <w:r>
        <w:rPr>
          <w:noProof/>
          <w:lang w:eastAsia="en-US"/>
        </w:rPr>
        <w:t xml:space="preserve"> Ports (COM &amp; LPT))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A31515"/>
          <w:sz w:val="16"/>
          <w:szCs w:val="16"/>
          <w:highlight w:val="white"/>
        </w:rPr>
        <w:t>xml</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version</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1.0</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A31515"/>
          <w:sz w:val="16"/>
          <w:szCs w:val="16"/>
          <w:highlight w:val="white"/>
        </w:rPr>
        <w:t>configuration</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configSections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section</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general</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type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GSMServer.Configuration.GeneralSettings, GSMServer</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section</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serialPorts</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type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GSMServer.Configuration.SerialPortSettings, GSMServer</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section</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plugin</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type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GSMServer.Configuration.PluginSettings, GSMServer</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configSections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008000"/>
          <w:sz w:val="16"/>
          <w:szCs w:val="16"/>
          <w:highlight w:val="white"/>
        </w:rPr>
        <w:t xml:space="preserve">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defaultPort         - The port used client to connect the server.</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defaultIP           - The IP Address used client to connect the server</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if the PC is connected to the network it will have 2 IP Address, 127.0.0.1 (localhost) and the IP address of network.</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defaultEncoding     - The Encoding used to convert string       .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countryCode         - The Country code of your Network Telecommunication        .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smsSignature        - The signature used to indicates the sender request if valid.</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prefixOwnNumber     - The </w:t>
      </w:r>
      <w:r w:rsidR="005E474E">
        <w:rPr>
          <w:rFonts w:ascii="Consolas" w:hAnsi="Consolas" w:cs="Consolas"/>
          <w:color w:val="008000"/>
          <w:sz w:val="16"/>
          <w:szCs w:val="16"/>
          <w:highlight w:val="white"/>
        </w:rPr>
        <w:t>prefixOwnNumber</w:t>
      </w:r>
      <w:r>
        <w:rPr>
          <w:rFonts w:ascii="Consolas" w:hAnsi="Consolas" w:cs="Consolas"/>
          <w:color w:val="008000"/>
          <w:sz w:val="16"/>
          <w:szCs w:val="16"/>
          <w:highlight w:val="white"/>
        </w:rPr>
        <w:t xml:space="preserve"> used to </w:t>
      </w:r>
      <w:r w:rsidR="00E91BFA">
        <w:rPr>
          <w:rFonts w:ascii="Consolas" w:hAnsi="Consolas" w:cs="Consolas"/>
          <w:color w:val="008000"/>
          <w:sz w:val="16"/>
          <w:szCs w:val="16"/>
          <w:highlight w:val="white"/>
        </w:rPr>
        <w:t>get the phonenumber of SIM card</w:t>
      </w:r>
      <w:r>
        <w:rPr>
          <w:rFonts w:ascii="Consolas" w:hAnsi="Consolas" w:cs="Consolas"/>
          <w:color w:val="008000"/>
          <w:sz w:val="16"/>
          <w:szCs w:val="16"/>
          <w:highlight w:val="white"/>
        </w:rPr>
        <w: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intervalWorkerQueue - The Interval used by server to check queue of request.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lastRenderedPageBreak/>
        <w:t xml:space="preserve">    intervalReadMessage - The Interval used by server to read incoming message.</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general</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defaultPort</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13005</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defaultIP</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defaultEncoding</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ibm850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countryCode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62</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smsGWSignature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TMMIN</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prefixOwnNumber</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own number</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intervalWorkerQueue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3000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intervalReadMessage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3000</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008000"/>
          <w:sz w:val="16"/>
          <w:szCs w:val="16"/>
          <w:highlight w:val="white"/>
        </w:rPr>
        <w:t xml:space="preserve"> example</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&lt;SerialPort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portName="COMxxxx"        The port to use (for example, COM1).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baudRate="xxxxxx"         The baud rate. (Type: System.Int32)</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Parity=""                 One of the Parity values. see http://msdn.microsoft.com/en-us/library/system.io.ports.parity%28v=vs.110%29.aspx</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dataBits=""               The data bits value. (Type: System.Int32)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stopBits=""               One of the StopBits values. see http://msdn.microsoft.com/en-us/library/system.io.ports.stopbits%28v=vs.110%29.aspx</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handshake=""              Handshaking protocol for serial port transmission of data. see http://msdn.microsoft.com/en-us/library/system.io.ports.handshake%28v=vs.110%29.aspx</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ServiceCenter="62xxxxxxx" When you use Handphone/Cellphone as a modem, please specify the Service Center of the SIM Card.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pduMode="true/false"      SMS Mode, it will PDU Mode or Text Mode</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/&gt;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serialPorts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serialPort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portName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COM3</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baudRate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115200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parity</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None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stopBits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dataBits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8</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handshake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requestToSend</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pduMode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true</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serialPort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serialPorts</w:t>
      </w:r>
      <w:r>
        <w:rPr>
          <w:rFonts w:ascii="Consolas" w:hAnsi="Consolas" w:cs="Consolas"/>
          <w:color w:val="0000FF"/>
          <w:sz w:val="16"/>
          <w:szCs w:val="16"/>
          <w:highlight w:val="white"/>
        </w:rPr>
        <w:t>&gt;</w:t>
      </w:r>
    </w:p>
    <w:p w:rsidR="005D7CD3" w:rsidRDefault="005D7CD3" w:rsidP="007B4206">
      <w:pPr>
        <w:autoSpaceDE w:val="0"/>
        <w:autoSpaceDN w:val="0"/>
        <w:adjustRightInd w:val="0"/>
        <w:spacing w:after="0" w:line="240" w:lineRule="auto"/>
        <w:rPr>
          <w:rFonts w:ascii="Consolas" w:hAnsi="Consolas" w:cs="Consolas"/>
          <w:color w:val="000000"/>
          <w:sz w:val="16"/>
          <w:szCs w:val="16"/>
          <w:highlight w:val="white"/>
        </w:rPr>
      </w:pPr>
    </w:p>
    <w:p w:rsidR="00D44DB5" w:rsidRDefault="00D44DB5"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p>
    <w:p w:rsidR="007B4206" w:rsidRDefault="007B4206" w:rsidP="007B4206">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FF"/>
          <w:sz w:val="16"/>
          <w:szCs w:val="16"/>
          <w:highlight w:val="white"/>
        </w:rPr>
        <w:t xml:space="preserve">  &lt;!</w:t>
      </w:r>
      <w:r w:rsidR="00D44DB5">
        <w:rPr>
          <w:rFonts w:ascii="Consolas" w:hAnsi="Consolas" w:cs="Consolas"/>
          <w:color w:val="0000FF"/>
          <w:sz w:val="16"/>
          <w:szCs w:val="16"/>
          <w:highlight w:val="white"/>
        </w:rPr>
        <w:t>—</w:t>
      </w:r>
      <w:r w:rsidR="00FA76EE">
        <w:rPr>
          <w:rFonts w:ascii="Consolas" w:hAnsi="Consolas" w:cs="Consolas"/>
          <w:color w:val="0000FF"/>
          <w:sz w:val="16"/>
          <w:szCs w:val="16"/>
          <w:highlight w:val="white"/>
        </w:rPr>
        <w:t>-</w:t>
      </w:r>
    </w:p>
    <w:p w:rsidR="00D44DB5" w:rsidRPr="00D44DB5" w:rsidRDefault="00D44DB5" w:rsidP="007B4206">
      <w:pPr>
        <w:autoSpaceDE w:val="0"/>
        <w:autoSpaceDN w:val="0"/>
        <w:adjustRightInd w:val="0"/>
        <w:spacing w:after="0" w:line="240" w:lineRule="auto"/>
        <w:rPr>
          <w:rFonts w:ascii="Consolas" w:hAnsi="Consolas" w:cs="Consolas"/>
          <w:color w:val="6B911C" w:themeColor="accent1" w:themeShade="BF"/>
          <w:sz w:val="16"/>
          <w:szCs w:val="16"/>
          <w:highlight w:val="white"/>
        </w:rPr>
      </w:pPr>
      <w:r>
        <w:rPr>
          <w:rFonts w:ascii="Consolas" w:hAnsi="Consolas" w:cs="Consolas"/>
          <w:color w:val="0000FF"/>
          <w:sz w:val="16"/>
          <w:szCs w:val="16"/>
          <w:highlight w:val="white"/>
        </w:rPr>
        <w:t xml:space="preserve">      </w:t>
      </w:r>
      <w:r w:rsidRPr="00D44DB5">
        <w:rPr>
          <w:rFonts w:ascii="Consolas" w:hAnsi="Consolas" w:cs="Consolas"/>
          <w:color w:val="3E7718" w:themeColor="accent2" w:themeShade="BF"/>
          <w:sz w:val="16"/>
          <w:szCs w:val="16"/>
          <w:highlight w:val="white"/>
        </w:rPr>
        <w:t xml:space="preserve">Plugin is used to </w:t>
      </w:r>
      <w:r w:rsidR="00621D9A">
        <w:rPr>
          <w:rFonts w:ascii="Consolas" w:hAnsi="Consolas" w:cs="Consolas"/>
          <w:color w:val="3E7718" w:themeColor="accent2" w:themeShade="BF"/>
          <w:sz w:val="16"/>
          <w:szCs w:val="16"/>
          <w:highlight w:val="white"/>
        </w:rPr>
        <w:t>listening</w:t>
      </w:r>
      <w:r w:rsidRPr="00D44DB5">
        <w:rPr>
          <w:rFonts w:ascii="Consolas" w:hAnsi="Consolas" w:cs="Consolas"/>
          <w:color w:val="3E7718" w:themeColor="accent2" w:themeShade="BF"/>
          <w:sz w:val="16"/>
          <w:szCs w:val="16"/>
          <w:highlight w:val="white"/>
        </w:rPr>
        <w:t xml:space="preserve"> every received and send data from the server to the client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assemblyFile    - the name of assembly.</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type            - the name of class to be load.</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plugin</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assembly</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assemblyFile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GSMDatabaseLogging</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type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GSMDatabaseLogging.Logging</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assembly</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plugin</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startup</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supportedRuntime</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version</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v4.0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sku</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.NETFramework,Version=v4.0</w:t>
      </w:r>
      <w:r>
        <w:rPr>
          <w:rFonts w:ascii="Consolas" w:hAnsi="Consolas" w:cs="Consolas"/>
          <w:color w:val="000000"/>
          <w:sz w:val="16"/>
          <w:szCs w:val="16"/>
          <w:highlight w:val="white"/>
        </w:rPr>
        <w:t>"</w:t>
      </w:r>
      <w:r>
        <w:rPr>
          <w:rFonts w:ascii="Consolas" w:hAnsi="Consolas" w:cs="Consolas"/>
          <w:color w:val="0000FF"/>
          <w:sz w:val="16"/>
          <w:szCs w:val="16"/>
          <w:highlight w:val="white"/>
        </w:rPr>
        <w:t>/&gt;&lt;/</w:t>
      </w:r>
      <w:r>
        <w:rPr>
          <w:rFonts w:ascii="Consolas" w:hAnsi="Consolas" w:cs="Consolas"/>
          <w:color w:val="A31515"/>
          <w:sz w:val="16"/>
          <w:szCs w:val="16"/>
          <w:highlight w:val="white"/>
        </w:rPr>
        <w:t>startup</w:t>
      </w:r>
      <w:r>
        <w:rPr>
          <w:rFonts w:ascii="Consolas" w:hAnsi="Consolas" w:cs="Consolas"/>
          <w:color w:val="0000FF"/>
          <w:sz w:val="16"/>
          <w:szCs w:val="16"/>
          <w:highlight w:val="white"/>
        </w:rPr>
        <w:t>&gt;</w:t>
      </w:r>
    </w:p>
    <w:p w:rsidR="007B4206" w:rsidRDefault="007B4206" w:rsidP="002A5FE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connectionStrings</w:t>
      </w:r>
      <w:r>
        <w:rPr>
          <w:rFonts w:ascii="Consolas" w:hAnsi="Consolas" w:cs="Consolas"/>
          <w:color w:val="0000FF"/>
          <w:sz w:val="16"/>
          <w:szCs w:val="16"/>
          <w:highlight w:val="white"/>
        </w:rPr>
        <w:t>&gt;</w:t>
      </w:r>
      <w:r w:rsidR="002A5FE9">
        <w:rPr>
          <w:rFonts w:ascii="Consolas" w:hAnsi="Consolas" w:cs="Consolas"/>
          <w:color w:val="000000"/>
          <w:sz w:val="16"/>
          <w:szCs w:val="16"/>
          <w:highlight w:val="white"/>
        </w:rPr>
        <w:t xml:space="preserve">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SMSGW</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providerName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System.Data.SqlClient</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connectionString</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Server=.;Database=SMSGW;User ID=</w:t>
      </w:r>
      <w:r w:rsidR="007C3CF0">
        <w:rPr>
          <w:rFonts w:ascii="Consolas" w:hAnsi="Consolas" w:cs="Consolas"/>
          <w:color w:val="0000FF"/>
          <w:sz w:val="16"/>
          <w:szCs w:val="16"/>
          <w:highlight w:val="white"/>
        </w:rPr>
        <w:t>you username</w:t>
      </w:r>
      <w:r>
        <w:rPr>
          <w:rFonts w:ascii="Consolas" w:hAnsi="Consolas" w:cs="Consolas"/>
          <w:color w:val="0000FF"/>
          <w:sz w:val="16"/>
          <w:szCs w:val="16"/>
          <w:highlight w:val="white"/>
        </w:rPr>
        <w:t>;Password=</w:t>
      </w:r>
      <w:r w:rsidR="007C3CF0">
        <w:rPr>
          <w:rFonts w:ascii="Consolas" w:hAnsi="Consolas" w:cs="Consolas"/>
          <w:color w:val="0000FF"/>
          <w:sz w:val="16"/>
          <w:szCs w:val="16"/>
          <w:highlight w:val="white"/>
        </w:rPr>
        <w:t>your password</w:t>
      </w:r>
      <w:r>
        <w:rPr>
          <w:rFonts w:ascii="Consolas" w:hAnsi="Consolas" w:cs="Consolas"/>
          <w:color w:val="0000FF"/>
          <w:sz w:val="16"/>
          <w:szCs w:val="16"/>
          <w:highlight w:val="white"/>
        </w:rPr>
        <w:t>;Trusted_Connection=false;</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connectionStrings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appSettings</w:t>
      </w:r>
      <w:r>
        <w:rPr>
          <w:rFonts w:ascii="Consolas" w:hAnsi="Consolas" w:cs="Consolas"/>
          <w:color w:val="0000FF"/>
          <w:sz w:val="16"/>
          <w:szCs w:val="16"/>
          <w:highlight w:val="white"/>
        </w:rPr>
        <w:t>&gt;</w:t>
      </w:r>
    </w:p>
    <w:p w:rsidR="001E39F8" w:rsidRPr="00C20327" w:rsidRDefault="001E39F8" w:rsidP="00D46A2D">
      <w:pPr>
        <w:autoSpaceDE w:val="0"/>
        <w:autoSpaceDN w:val="0"/>
        <w:adjustRightInd w:val="0"/>
        <w:spacing w:after="0" w:line="240" w:lineRule="auto"/>
        <w:rPr>
          <w:rFonts w:ascii="Consolas" w:hAnsi="Consolas" w:cs="Consolas"/>
          <w:color w:val="3E7718" w:themeColor="accent2" w:themeShade="BF"/>
          <w:sz w:val="16"/>
          <w:szCs w:val="16"/>
          <w:highlight w:val="white"/>
        </w:rPr>
      </w:pPr>
      <w:r w:rsidRPr="00C20327">
        <w:rPr>
          <w:rFonts w:ascii="Consolas" w:hAnsi="Consolas" w:cs="Consolas"/>
          <w:color w:val="3E7718" w:themeColor="accent2" w:themeShade="BF"/>
          <w:sz w:val="16"/>
          <w:szCs w:val="16"/>
          <w:highlight w:val="white"/>
        </w:rPr>
        <w:t xml:space="preserve">&lt;!—- </w:t>
      </w:r>
    </w:p>
    <w:p w:rsidR="001E39F8" w:rsidRPr="00C20327" w:rsidRDefault="001E39F8" w:rsidP="00A51970">
      <w:pPr>
        <w:autoSpaceDE w:val="0"/>
        <w:autoSpaceDN w:val="0"/>
        <w:adjustRightInd w:val="0"/>
        <w:spacing w:after="0" w:line="240" w:lineRule="auto"/>
        <w:ind w:firstLine="708"/>
        <w:rPr>
          <w:rFonts w:ascii="Consolas" w:hAnsi="Consolas" w:cs="Consolas"/>
          <w:color w:val="3E7718" w:themeColor="accent2" w:themeShade="BF"/>
          <w:sz w:val="16"/>
          <w:szCs w:val="16"/>
          <w:highlight w:val="white"/>
        </w:rPr>
      </w:pPr>
      <w:r w:rsidRPr="00C20327">
        <w:rPr>
          <w:rFonts w:ascii="Consolas" w:hAnsi="Consolas" w:cs="Consolas"/>
          <w:color w:val="3E7718" w:themeColor="accent2" w:themeShade="BF"/>
          <w:sz w:val="16"/>
          <w:szCs w:val="16"/>
          <w:highlight w:val="white"/>
        </w:rPr>
        <w:t>SQLFolder</w:t>
      </w:r>
      <w:r w:rsidRPr="00C20327">
        <w:rPr>
          <w:rFonts w:ascii="Consolas" w:hAnsi="Consolas" w:cs="Consolas"/>
          <w:color w:val="3E7718" w:themeColor="accent2" w:themeShade="BF"/>
          <w:sz w:val="16"/>
          <w:szCs w:val="16"/>
          <w:highlight w:val="white"/>
        </w:rPr>
        <w:tab/>
        <w:t>- location of sql files</w:t>
      </w:r>
    </w:p>
    <w:p w:rsidR="001E39F8" w:rsidRPr="00C20327" w:rsidRDefault="001E39F8" w:rsidP="001E39F8">
      <w:pPr>
        <w:autoSpaceDE w:val="0"/>
        <w:autoSpaceDN w:val="0"/>
        <w:adjustRightInd w:val="0"/>
        <w:spacing w:after="0" w:line="240" w:lineRule="auto"/>
        <w:ind w:firstLine="708"/>
        <w:rPr>
          <w:rFonts w:ascii="Consolas" w:hAnsi="Consolas" w:cs="Consolas"/>
          <w:color w:val="3E7718" w:themeColor="accent2" w:themeShade="BF"/>
          <w:sz w:val="16"/>
          <w:szCs w:val="16"/>
          <w:highlight w:val="white"/>
        </w:rPr>
      </w:pPr>
      <w:r w:rsidRPr="00C20327">
        <w:rPr>
          <w:rFonts w:ascii="Consolas" w:hAnsi="Consolas" w:cs="Consolas"/>
          <w:color w:val="3E7718" w:themeColor="accent2" w:themeShade="BF"/>
          <w:sz w:val="16"/>
          <w:szCs w:val="16"/>
          <w:highlight w:val="white"/>
        </w:rPr>
        <w:t>PublicKey</w:t>
      </w:r>
      <w:r w:rsidRPr="00C20327">
        <w:rPr>
          <w:rFonts w:ascii="Consolas" w:hAnsi="Consolas" w:cs="Consolas"/>
          <w:color w:val="3E7718" w:themeColor="accent2" w:themeShade="BF"/>
          <w:sz w:val="16"/>
          <w:szCs w:val="16"/>
          <w:highlight w:val="white"/>
        </w:rPr>
        <w:tab/>
        <w:t>- It’s encryption key used to decrypt every incoming data (32 byte)</w:t>
      </w:r>
    </w:p>
    <w:p w:rsidR="001E39F8" w:rsidRPr="00C20327" w:rsidRDefault="001E39F8" w:rsidP="001E39F8">
      <w:pPr>
        <w:autoSpaceDE w:val="0"/>
        <w:autoSpaceDN w:val="0"/>
        <w:adjustRightInd w:val="0"/>
        <w:spacing w:after="0" w:line="240" w:lineRule="auto"/>
        <w:rPr>
          <w:rFonts w:ascii="Consolas" w:hAnsi="Consolas" w:cs="Consolas"/>
          <w:color w:val="3E7718" w:themeColor="accent2" w:themeShade="BF"/>
          <w:sz w:val="16"/>
          <w:szCs w:val="16"/>
          <w:highlight w:val="white"/>
        </w:rPr>
      </w:pPr>
      <w:r w:rsidRPr="00C20327">
        <w:rPr>
          <w:rFonts w:ascii="Consolas" w:hAnsi="Consolas" w:cs="Consolas"/>
          <w:color w:val="3E7718" w:themeColor="accent2" w:themeShade="BF"/>
          <w:sz w:val="16"/>
          <w:szCs w:val="16"/>
          <w:highlight w:val="white"/>
        </w:rPr>
        <w:t>--&gt;</w:t>
      </w:r>
    </w:p>
    <w:p w:rsidR="001E39F8" w:rsidRDefault="001E39F8" w:rsidP="007B4206">
      <w:pPr>
        <w:autoSpaceDE w:val="0"/>
        <w:autoSpaceDN w:val="0"/>
        <w:adjustRightInd w:val="0"/>
        <w:spacing w:after="0" w:line="240" w:lineRule="auto"/>
        <w:rPr>
          <w:rFonts w:ascii="Consolas" w:hAnsi="Consolas" w:cs="Consolas"/>
          <w:color w:val="000000"/>
          <w:sz w:val="16"/>
          <w:szCs w:val="16"/>
          <w:highlight w:val="white"/>
        </w:rPr>
      </w:pPr>
    </w:p>
    <w:p w:rsidR="00FA76EE" w:rsidRPr="00C20327" w:rsidRDefault="007B4206" w:rsidP="001E39F8">
      <w:pPr>
        <w:autoSpaceDE w:val="0"/>
        <w:autoSpaceDN w:val="0"/>
        <w:adjustRightInd w:val="0"/>
        <w:spacing w:after="0" w:line="240" w:lineRule="auto"/>
        <w:rPr>
          <w:rFonts w:ascii="Consolas" w:hAnsi="Consolas" w:cs="Consolas"/>
          <w:color w:val="3E7718" w:themeColor="accent2" w:themeShade="BF"/>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key</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SQLFolder</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value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SqlFiles</w:t>
      </w:r>
      <w:r>
        <w:rPr>
          <w:rFonts w:ascii="Consolas" w:hAnsi="Consolas" w:cs="Consolas"/>
          <w:color w:val="000000"/>
          <w:sz w:val="16"/>
          <w:szCs w:val="16"/>
          <w:highlight w:val="white"/>
        </w:rPr>
        <w:t>"</w:t>
      </w:r>
      <w:r>
        <w:rPr>
          <w:rFonts w:ascii="Consolas" w:hAnsi="Consolas" w:cs="Consolas"/>
          <w:color w:val="0000FF"/>
          <w:sz w:val="16"/>
          <w:szCs w:val="16"/>
          <w:highlight w:val="white"/>
        </w:rPr>
        <w:t>/&gt;</w:t>
      </w:r>
      <w:r w:rsidR="001E39F8">
        <w:rPr>
          <w:rFonts w:ascii="Consolas" w:hAnsi="Consolas" w:cs="Consolas"/>
          <w:color w:val="0000FF"/>
          <w:sz w:val="16"/>
          <w:szCs w:val="16"/>
          <w:highlight w:val="white"/>
        </w:rPr>
        <w:t xml:space="preserve">  </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key</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PublicKey</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value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0, 36, 0, 0, 4, 128, 0, 0, 148, 0, 0, 0, 6, 2, 0, 0, 0, 36, 0, 0, 82, 83, 65, 49, 0, 4, 0, 0, 1, 0, 1, 0, 235, 154, 120, 189, 24, 181, 220, 20, 179, 177, 213, 21, 175, 214, 184, 55, 144, 45, 41, 140, 227, 123, 3, 178, 132, 197, 217, 25, 44, 154, 213, 246, 210, 21, 225, 3, 219, 119, 88, 132, 244, 175, 168, 224, 199, 184, 98, 229, 66, 231, 83, 61, 89, 95, 225, 218, 145, 197, 202, 149, 100, 7, 32, 235, 46, 129, 120, 110, 131, 113, 109, 170, 197, 16, 255, 174, 240, 118, 130, 99, 101, 126, 107, 9, 75, 189, 64, 56, 178, 86, 40, 11, 56, 90, 160, 247, 209, 57, 84, 151, 47, 224, 42, 50, 126, 251, 182, 55, 3, 172, 224, 227, 163, 54, 184, 215, 13, 130, 29, 198, 73, 80, 157, 69, 230, 54, 97, 168</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key</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ClientSettingsProvider.ServiceUri</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value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appSettings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system.web</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membership</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defaultProvider</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ClientAuthenticationMembershipProvider</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providers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ClientAuthenticationMembershipProvider</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type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System.Web.ClientServices.Providers.ClientFormsAuthenticationMembershipProvider, System.Web.Extensions, Version=4.0.0.0, Culture=neutral, PublicKeyToken=31bf3856ad364e35</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serviceUri</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providers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membership</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lastRenderedPageBreak/>
        <w:t xml:space="preserve">    &lt;</w:t>
      </w:r>
      <w:r>
        <w:rPr>
          <w:rFonts w:ascii="Consolas" w:hAnsi="Consolas" w:cs="Consolas"/>
          <w:color w:val="A31515"/>
          <w:sz w:val="16"/>
          <w:szCs w:val="16"/>
          <w:highlight w:val="white"/>
        </w:rPr>
        <w:t>roleManager</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defaultProvider</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ClientRoleProvider</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enabled</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true</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providers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ClientRoleProvider</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type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System.Web.ClientServices.Providers.ClientRoleProvider, System.Web.Extensions, Version=4.0.0.0, Culture=neutral, PublicKeyToken=31bf3856ad364e35</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serviceUri</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cacheTimeout</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86400</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providers</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roleManager</w:t>
      </w:r>
      <w:r>
        <w:rPr>
          <w:rFonts w:ascii="Consolas" w:hAnsi="Consolas" w:cs="Consolas"/>
          <w:color w:val="0000FF"/>
          <w:sz w:val="16"/>
          <w:szCs w:val="16"/>
          <w:highlight w:val="white"/>
        </w:rPr>
        <w:t>&gt;</w:t>
      </w:r>
    </w:p>
    <w:p w:rsidR="007B4206" w:rsidRDefault="007B4206" w:rsidP="007B420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system.web</w:t>
      </w:r>
      <w:r>
        <w:rPr>
          <w:rFonts w:ascii="Consolas" w:hAnsi="Consolas" w:cs="Consolas"/>
          <w:color w:val="0000FF"/>
          <w:sz w:val="16"/>
          <w:szCs w:val="16"/>
          <w:highlight w:val="white"/>
        </w:rPr>
        <w:t>&gt;</w:t>
      </w:r>
    </w:p>
    <w:p w:rsidR="007B4206" w:rsidRDefault="007B4206" w:rsidP="00BD4E41">
      <w:pPr>
        <w:autoSpaceDE w:val="0"/>
        <w:autoSpaceDN w:val="0"/>
        <w:adjustRightInd w:val="0"/>
        <w:spacing w:after="0" w:line="240" w:lineRule="auto"/>
        <w:rPr>
          <w:rFonts w:ascii="Consolas" w:hAnsi="Consolas" w:cs="Consolas"/>
          <w:color w:val="0000FF"/>
          <w:sz w:val="16"/>
          <w:szCs w:val="16"/>
        </w:rPr>
      </w:pPr>
      <w:r>
        <w:rPr>
          <w:rFonts w:ascii="Consolas" w:hAnsi="Consolas" w:cs="Consolas"/>
          <w:color w:val="0000FF"/>
          <w:sz w:val="16"/>
          <w:szCs w:val="16"/>
          <w:highlight w:val="white"/>
        </w:rPr>
        <w:t>&lt;/</w:t>
      </w:r>
      <w:r>
        <w:rPr>
          <w:rFonts w:ascii="Consolas" w:hAnsi="Consolas" w:cs="Consolas"/>
          <w:color w:val="A31515"/>
          <w:sz w:val="16"/>
          <w:szCs w:val="16"/>
          <w:highlight w:val="white"/>
        </w:rPr>
        <w:t>configuration</w:t>
      </w:r>
      <w:r>
        <w:rPr>
          <w:rFonts w:ascii="Consolas" w:hAnsi="Consolas" w:cs="Consolas"/>
          <w:color w:val="0000FF"/>
          <w:sz w:val="16"/>
          <w:szCs w:val="16"/>
          <w:highlight w:val="white"/>
        </w:rPr>
        <w:t>&gt;</w:t>
      </w:r>
    </w:p>
    <w:p w:rsidR="005421C1" w:rsidRDefault="005421C1" w:rsidP="00BD4E41">
      <w:pPr>
        <w:autoSpaceDE w:val="0"/>
        <w:autoSpaceDN w:val="0"/>
        <w:adjustRightInd w:val="0"/>
        <w:spacing w:after="0" w:line="240" w:lineRule="auto"/>
        <w:rPr>
          <w:rFonts w:ascii="Consolas" w:hAnsi="Consolas" w:cs="Consolas"/>
          <w:color w:val="0000FF"/>
          <w:sz w:val="16"/>
          <w:szCs w:val="16"/>
        </w:rPr>
      </w:pPr>
    </w:p>
    <w:p w:rsidR="00954073" w:rsidRDefault="00954073" w:rsidP="00BD4E41">
      <w:pPr>
        <w:autoSpaceDE w:val="0"/>
        <w:autoSpaceDN w:val="0"/>
        <w:adjustRightInd w:val="0"/>
        <w:spacing w:after="0" w:line="240" w:lineRule="auto"/>
        <w:rPr>
          <w:rFonts w:ascii="Consolas" w:hAnsi="Consolas" w:cs="Consolas"/>
          <w:color w:val="0000FF"/>
          <w:sz w:val="16"/>
          <w:szCs w:val="16"/>
        </w:rPr>
      </w:pPr>
    </w:p>
    <w:p w:rsidR="00E24840" w:rsidRPr="00E24840" w:rsidRDefault="00E24840" w:rsidP="00E24840">
      <w:r w:rsidRPr="00E24840">
        <w:t>Another part you have to be concern is</w:t>
      </w:r>
      <w:r>
        <w:t xml:space="preserve"> general section, you can see following code:</w:t>
      </w:r>
    </w:p>
    <w:p w:rsidR="00E24840" w:rsidRDefault="00E24840" w:rsidP="00BD4E41">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FF"/>
          <w:sz w:val="16"/>
          <w:szCs w:val="16"/>
          <w:highlight w:val="white"/>
        </w:rPr>
        <w:t>&lt;</w:t>
      </w:r>
      <w:r>
        <w:rPr>
          <w:rFonts w:ascii="Consolas" w:hAnsi="Consolas" w:cs="Consolas"/>
          <w:color w:val="A31515"/>
          <w:sz w:val="16"/>
          <w:szCs w:val="16"/>
          <w:highlight w:val="white"/>
        </w:rPr>
        <w:t>general</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highlight w:val="white"/>
        </w:rPr>
      </w:pPr>
      <w:r>
        <w:rPr>
          <w:rFonts w:ascii="Consolas" w:hAnsi="Consolas" w:cs="Consolas"/>
          <w:color w:val="FF0000"/>
          <w:sz w:val="16"/>
          <w:szCs w:val="16"/>
          <w:highlight w:val="white"/>
        </w:rPr>
        <w:t>defaultPort</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13005</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highlight w:val="white"/>
        </w:rPr>
      </w:pPr>
      <w:r>
        <w:rPr>
          <w:rFonts w:ascii="Consolas" w:hAnsi="Consolas" w:cs="Consolas"/>
          <w:color w:val="FF0000"/>
          <w:sz w:val="16"/>
          <w:szCs w:val="16"/>
          <w:highlight w:val="white"/>
        </w:rPr>
        <w:t>defaultIP</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highlight w:val="white"/>
        </w:rPr>
      </w:pPr>
      <w:r>
        <w:rPr>
          <w:rFonts w:ascii="Consolas" w:hAnsi="Consolas" w:cs="Consolas"/>
          <w:color w:val="FF0000"/>
          <w:sz w:val="16"/>
          <w:szCs w:val="16"/>
          <w:highlight w:val="white"/>
        </w:rPr>
        <w:t>defaultEncoding</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ibm850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highlight w:val="white"/>
        </w:rPr>
      </w:pPr>
      <w:r>
        <w:rPr>
          <w:rFonts w:ascii="Consolas" w:hAnsi="Consolas" w:cs="Consolas"/>
          <w:color w:val="FF0000"/>
          <w:sz w:val="16"/>
          <w:szCs w:val="16"/>
          <w:highlight w:val="white"/>
        </w:rPr>
        <w:t>countryCode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62</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highlight w:val="white"/>
        </w:rPr>
      </w:pPr>
      <w:r w:rsidRPr="00A74A40">
        <w:rPr>
          <w:rFonts w:ascii="Consolas" w:hAnsi="Consolas" w:cs="Consolas"/>
          <w:b/>
          <w:color w:val="FF0000"/>
          <w:sz w:val="16"/>
          <w:szCs w:val="16"/>
          <w:highlight w:val="white"/>
        </w:rPr>
        <w:t>smsGWSignature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TMMIN</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highlight w:val="white"/>
        </w:rPr>
      </w:pPr>
      <w:r>
        <w:rPr>
          <w:rFonts w:ascii="Consolas" w:hAnsi="Consolas" w:cs="Consolas"/>
          <w:color w:val="FF0000"/>
          <w:sz w:val="16"/>
          <w:szCs w:val="16"/>
          <w:highlight w:val="white"/>
        </w:rPr>
        <w:t>prefixOwnNumber</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own number</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highlight w:val="white"/>
        </w:rPr>
      </w:pPr>
      <w:r w:rsidRPr="00A74A40">
        <w:rPr>
          <w:rFonts w:ascii="Consolas" w:hAnsi="Consolas" w:cs="Consolas"/>
          <w:b/>
          <w:color w:val="FF0000"/>
          <w:sz w:val="16"/>
          <w:szCs w:val="16"/>
          <w:highlight w:val="white"/>
        </w:rPr>
        <w:t>intervalWorkerQueue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3000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p>
    <w:p w:rsidR="00E24840" w:rsidRDefault="00E24840" w:rsidP="00E24840">
      <w:pPr>
        <w:autoSpaceDE w:val="0"/>
        <w:autoSpaceDN w:val="0"/>
        <w:adjustRightInd w:val="0"/>
        <w:spacing w:after="0" w:line="240" w:lineRule="auto"/>
        <w:ind w:firstLine="708"/>
        <w:rPr>
          <w:rFonts w:ascii="Consolas" w:hAnsi="Consolas" w:cs="Consolas"/>
          <w:color w:val="0000FF"/>
          <w:sz w:val="16"/>
          <w:szCs w:val="16"/>
        </w:rPr>
      </w:pPr>
      <w:r w:rsidRPr="00A74A40">
        <w:rPr>
          <w:rFonts w:ascii="Consolas" w:hAnsi="Consolas" w:cs="Consolas"/>
          <w:b/>
          <w:color w:val="FF0000"/>
          <w:sz w:val="16"/>
          <w:szCs w:val="16"/>
          <w:highlight w:val="white"/>
        </w:rPr>
        <w:t>intervalReadMessage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3000</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4D1938" w:rsidRDefault="004D1938" w:rsidP="00E24840">
      <w:pPr>
        <w:autoSpaceDE w:val="0"/>
        <w:autoSpaceDN w:val="0"/>
        <w:adjustRightInd w:val="0"/>
        <w:spacing w:after="0" w:line="240" w:lineRule="auto"/>
        <w:ind w:firstLine="708"/>
        <w:rPr>
          <w:rFonts w:ascii="Consolas" w:hAnsi="Consolas" w:cs="Consolas"/>
          <w:color w:val="0000FF"/>
          <w:sz w:val="16"/>
          <w:szCs w:val="16"/>
        </w:rPr>
      </w:pPr>
    </w:p>
    <w:p w:rsidR="00F24FAC" w:rsidRPr="00F24FAC" w:rsidRDefault="004D1938" w:rsidP="00F24FAC">
      <w:r>
        <w:t xml:space="preserve">if you have a lot of GSM modem and you want to use them all, you have to add the following configuration in </w:t>
      </w:r>
      <w:r w:rsidRPr="00F24FAC">
        <w:t>SerialPorts</w:t>
      </w:r>
      <w:r w:rsidR="00F24FAC">
        <w:t xml:space="preserve"> Section, </w:t>
      </w:r>
      <w:r w:rsidR="00F24FAC" w:rsidRPr="00F24FAC">
        <w:t>you just mention the name of the COM in your computer</w:t>
      </w:r>
    </w:p>
    <w:p w:rsidR="004D1938" w:rsidRDefault="004D1938" w:rsidP="004D193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A31515"/>
          <w:sz w:val="16"/>
          <w:szCs w:val="16"/>
          <w:highlight w:val="white"/>
        </w:rPr>
        <w:t>serialPorts</w:t>
      </w:r>
      <w:r>
        <w:rPr>
          <w:rFonts w:ascii="Consolas" w:hAnsi="Consolas" w:cs="Consolas"/>
          <w:color w:val="0000FF"/>
          <w:sz w:val="16"/>
          <w:szCs w:val="16"/>
          <w:highlight w:val="white"/>
        </w:rPr>
        <w:t>&gt;</w:t>
      </w:r>
    </w:p>
    <w:p w:rsidR="004D1938" w:rsidRDefault="004D1938" w:rsidP="004D193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serialPort</w:t>
      </w:r>
      <w:r>
        <w:rPr>
          <w:rFonts w:ascii="Consolas" w:hAnsi="Consolas" w:cs="Consolas"/>
          <w:color w:val="0000FF"/>
          <w:sz w:val="16"/>
          <w:szCs w:val="16"/>
          <w:highlight w:val="white"/>
        </w:rPr>
        <w:t>&gt;</w:t>
      </w:r>
    </w:p>
    <w:p w:rsidR="004D1938" w:rsidRDefault="004D1938" w:rsidP="004D1938">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portName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COM3</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baudRate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115200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parity</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None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stopBits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dataBits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8</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handshake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requestToSend</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pduMode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true</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4D1938" w:rsidRDefault="004D1938" w:rsidP="004D1938">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portName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YOUR-COM</w:t>
      </w:r>
      <w:r>
        <w:rPr>
          <w:rFonts w:ascii="Consolas" w:hAnsi="Consolas" w:cs="Consolas"/>
          <w:color w:val="000000"/>
          <w:sz w:val="16"/>
          <w:szCs w:val="16"/>
          <w:highlight w:val="white"/>
        </w:rPr>
        <w:t>-</w:t>
      </w:r>
      <w:r w:rsidRPr="004D1938">
        <w:rPr>
          <w:rFonts w:ascii="Consolas" w:hAnsi="Consolas" w:cs="Consolas"/>
          <w:color w:val="0000FF"/>
          <w:sz w:val="16"/>
          <w:szCs w:val="16"/>
          <w:highlight w:val="white"/>
        </w:rPr>
        <w:t>NAME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baudRate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115200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parity</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None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stopBits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dataBits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8</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handshake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requestToSend</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pduMode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true</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4D1938" w:rsidRDefault="004D1938" w:rsidP="004D1938">
      <w:pPr>
        <w:autoSpaceDE w:val="0"/>
        <w:autoSpaceDN w:val="0"/>
        <w:adjustRightInd w:val="0"/>
        <w:spacing w:after="0" w:line="240" w:lineRule="auto"/>
        <w:ind w:firstLine="540"/>
        <w:rPr>
          <w:rFonts w:ascii="Consolas" w:hAnsi="Consolas" w:cs="Consolas"/>
          <w:color w:val="0000FF"/>
          <w:sz w:val="16"/>
          <w:szCs w:val="16"/>
          <w:highlight w:val="white"/>
        </w:rPr>
      </w:pPr>
      <w:r>
        <w:rPr>
          <w:rFonts w:ascii="Consolas" w:hAnsi="Consolas" w:cs="Consolas"/>
          <w:color w:val="0000FF"/>
          <w:sz w:val="16"/>
          <w:szCs w:val="16"/>
          <w:highlight w:val="white"/>
        </w:rPr>
        <w:t>...</w:t>
      </w:r>
    </w:p>
    <w:p w:rsidR="004D1938" w:rsidRDefault="004D1938" w:rsidP="004D1938">
      <w:pPr>
        <w:autoSpaceDE w:val="0"/>
        <w:autoSpaceDN w:val="0"/>
        <w:adjustRightInd w:val="0"/>
        <w:spacing w:after="0" w:line="240" w:lineRule="auto"/>
        <w:ind w:firstLine="540"/>
        <w:rPr>
          <w:rFonts w:ascii="Consolas" w:hAnsi="Consolas" w:cs="Consolas"/>
          <w:color w:val="000000"/>
          <w:sz w:val="16"/>
          <w:szCs w:val="16"/>
          <w:highlight w:val="white"/>
        </w:rPr>
      </w:pPr>
      <w:r>
        <w:rPr>
          <w:rFonts w:ascii="Consolas" w:hAnsi="Consolas" w:cs="Consolas"/>
          <w:color w:val="0000FF"/>
          <w:sz w:val="16"/>
          <w:szCs w:val="16"/>
          <w:highlight w:val="white"/>
        </w:rPr>
        <w:t>...</w:t>
      </w:r>
    </w:p>
    <w:p w:rsidR="004D1938" w:rsidRDefault="004D1938" w:rsidP="004D193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portName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YOUR-COM</w:t>
      </w:r>
      <w:r>
        <w:rPr>
          <w:rFonts w:ascii="Consolas" w:hAnsi="Consolas" w:cs="Consolas"/>
          <w:color w:val="000000"/>
          <w:sz w:val="16"/>
          <w:szCs w:val="16"/>
          <w:highlight w:val="white"/>
        </w:rPr>
        <w:t>-</w:t>
      </w:r>
      <w:r w:rsidRPr="004D1938">
        <w:rPr>
          <w:rFonts w:ascii="Consolas" w:hAnsi="Consolas" w:cs="Consolas"/>
          <w:color w:val="0000FF"/>
          <w:sz w:val="16"/>
          <w:szCs w:val="16"/>
          <w:highlight w:val="white"/>
        </w:rPr>
        <w:t>NAME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baudRate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115200</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parity</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None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stopBits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One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dataBits</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8</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handshake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requestToSend</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pduMode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true</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4D1938" w:rsidRDefault="004D1938" w:rsidP="004D193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serialPort</w:t>
      </w:r>
      <w:r>
        <w:rPr>
          <w:rFonts w:ascii="Consolas" w:hAnsi="Consolas" w:cs="Consolas"/>
          <w:color w:val="0000FF"/>
          <w:sz w:val="16"/>
          <w:szCs w:val="16"/>
          <w:highlight w:val="white"/>
        </w:rPr>
        <w:t>&gt;</w:t>
      </w:r>
    </w:p>
    <w:p w:rsidR="004D1938" w:rsidRDefault="004D1938" w:rsidP="004D1938">
      <w:pPr>
        <w:autoSpaceDE w:val="0"/>
        <w:autoSpaceDN w:val="0"/>
        <w:adjustRightInd w:val="0"/>
        <w:spacing w:after="0" w:line="240" w:lineRule="auto"/>
        <w:rPr>
          <w:rFonts w:ascii="Consolas" w:hAnsi="Consolas" w:cs="Consolas"/>
          <w:color w:val="0000FF"/>
          <w:sz w:val="16"/>
          <w:szCs w:val="16"/>
        </w:rPr>
      </w:pPr>
      <w:r>
        <w:rPr>
          <w:rFonts w:ascii="Consolas" w:hAnsi="Consolas" w:cs="Consolas"/>
          <w:color w:val="0000FF"/>
          <w:sz w:val="16"/>
          <w:szCs w:val="16"/>
          <w:highlight w:val="white"/>
        </w:rPr>
        <w:t>&lt;/</w:t>
      </w:r>
      <w:r>
        <w:rPr>
          <w:rFonts w:ascii="Consolas" w:hAnsi="Consolas" w:cs="Consolas"/>
          <w:color w:val="A31515"/>
          <w:sz w:val="16"/>
          <w:szCs w:val="16"/>
          <w:highlight w:val="white"/>
        </w:rPr>
        <w:t>serialPorts</w:t>
      </w:r>
      <w:r>
        <w:rPr>
          <w:rFonts w:ascii="Consolas" w:hAnsi="Consolas" w:cs="Consolas"/>
          <w:color w:val="0000FF"/>
          <w:sz w:val="16"/>
          <w:szCs w:val="16"/>
          <w:highlight w:val="white"/>
        </w:rPr>
        <w:t>&gt;</w:t>
      </w:r>
    </w:p>
    <w:p w:rsidR="00E24840" w:rsidRDefault="00E24840" w:rsidP="00BD4E41">
      <w:pPr>
        <w:autoSpaceDE w:val="0"/>
        <w:autoSpaceDN w:val="0"/>
        <w:adjustRightInd w:val="0"/>
        <w:spacing w:after="0" w:line="240" w:lineRule="auto"/>
        <w:rPr>
          <w:rFonts w:ascii="Consolas" w:hAnsi="Consolas" w:cs="Consolas"/>
          <w:color w:val="0000FF"/>
          <w:sz w:val="16"/>
          <w:szCs w:val="16"/>
        </w:rPr>
      </w:pPr>
    </w:p>
    <w:p w:rsidR="00954073" w:rsidRDefault="00954073" w:rsidP="004D1938">
      <w:pPr>
        <w:jc w:val="both"/>
      </w:pPr>
      <w:r>
        <w:t>Once you have successfully configure SMS Gateway</w:t>
      </w:r>
    </w:p>
    <w:p w:rsidR="00954073" w:rsidRDefault="00954073" w:rsidP="00954073">
      <w:pPr>
        <w:rPr>
          <w:color w:val="7030A0"/>
        </w:rPr>
      </w:pPr>
      <w:r>
        <w:t xml:space="preserve">You can </w:t>
      </w:r>
      <w:r w:rsidRPr="000E53B4">
        <w:rPr>
          <w:b/>
        </w:rPr>
        <w:t>run</w:t>
      </w:r>
      <w:r>
        <w:t xml:space="preserve"> the application </w:t>
      </w:r>
      <w:r w:rsidRPr="007B4206">
        <w:rPr>
          <w:color w:val="7030A0"/>
        </w:rPr>
        <w:t>SMSGatewayServer.exe</w:t>
      </w:r>
      <w:r>
        <w:rPr>
          <w:color w:val="7030A0"/>
        </w:rPr>
        <w:t xml:space="preserve"> </w:t>
      </w:r>
      <w:r w:rsidRPr="007B4206">
        <w:rPr>
          <w:color w:val="000000" w:themeColor="text1"/>
        </w:rPr>
        <w:t>and the console application will show up</w:t>
      </w:r>
      <w:r w:rsidR="00FF03D7">
        <w:rPr>
          <w:color w:val="000000" w:themeColor="text1"/>
        </w:rPr>
        <w:t>.</w:t>
      </w:r>
    </w:p>
    <w:p w:rsidR="00954073" w:rsidRDefault="00AE6855" w:rsidP="00954073">
      <w:r>
        <w:rPr>
          <w:noProof/>
          <w:lang w:eastAsia="en-US"/>
        </w:rPr>
        <w:drawing>
          <wp:inline distT="0" distB="0" distL="0" distR="0" wp14:anchorId="23F1A769" wp14:editId="2AA00FA6">
            <wp:extent cx="4104167" cy="207926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9710" cy="2092210"/>
                    </a:xfrm>
                    <a:prstGeom prst="rect">
                      <a:avLst/>
                    </a:prstGeom>
                  </pic:spPr>
                </pic:pic>
              </a:graphicData>
            </a:graphic>
          </wp:inline>
        </w:drawing>
      </w:r>
    </w:p>
    <w:p w:rsidR="005B783E" w:rsidRDefault="0060266F" w:rsidP="00954073">
      <w:r>
        <w:t>There are several command options.</w:t>
      </w:r>
    </w:p>
    <w:p w:rsidR="0060266F" w:rsidRDefault="0060266F" w:rsidP="0060266F">
      <w:pPr>
        <w:pStyle w:val="ListParagraph"/>
        <w:numPr>
          <w:ilvl w:val="0"/>
          <w:numId w:val="10"/>
        </w:numPr>
      </w:pPr>
      <w:r>
        <w:t>–s</w:t>
      </w:r>
      <w:r>
        <w:tab/>
        <w:t>used to closing all connection port and releasing resources.</w:t>
      </w:r>
    </w:p>
    <w:p w:rsidR="0060266F" w:rsidRDefault="0060266F" w:rsidP="0060266F">
      <w:pPr>
        <w:pStyle w:val="ListParagraph"/>
        <w:numPr>
          <w:ilvl w:val="0"/>
          <w:numId w:val="10"/>
        </w:numPr>
      </w:pPr>
      <w:r>
        <w:t>–I</w:t>
      </w:r>
      <w:r>
        <w:tab/>
        <w:t>used to refresh SIM Card information.</w:t>
      </w:r>
    </w:p>
    <w:p w:rsidR="0060266F" w:rsidRDefault="0060266F" w:rsidP="0060266F">
      <w:pPr>
        <w:pStyle w:val="ListParagraph"/>
        <w:numPr>
          <w:ilvl w:val="0"/>
          <w:numId w:val="10"/>
        </w:numPr>
      </w:pPr>
      <w:r>
        <w:t>–r</w:t>
      </w:r>
      <w:r>
        <w:tab/>
        <w:t>used to restart application.</w:t>
      </w:r>
    </w:p>
    <w:p w:rsidR="00F24FAC" w:rsidRDefault="0060266F" w:rsidP="00F24FAC">
      <w:pPr>
        <w:pStyle w:val="ListParagraph"/>
        <w:numPr>
          <w:ilvl w:val="0"/>
          <w:numId w:val="10"/>
        </w:numPr>
      </w:pPr>
      <w:r>
        <w:t>–t</w:t>
      </w:r>
      <w:r>
        <w:tab/>
        <w:t>used to show how long this application has been running.</w:t>
      </w:r>
    </w:p>
    <w:p w:rsidR="00F24FAC" w:rsidRDefault="00F24FAC" w:rsidP="00F24FAC">
      <w:pPr>
        <w:spacing w:after="0"/>
        <w:jc w:val="both"/>
      </w:pPr>
    </w:p>
    <w:p w:rsidR="00F24FAC" w:rsidRPr="00F24FAC" w:rsidRDefault="00F24FAC" w:rsidP="00F24FAC">
      <w:pPr>
        <w:jc w:val="both"/>
      </w:pPr>
      <w:r w:rsidRPr="00F24FAC">
        <w:t>to ensure sms gateway server is r</w:t>
      </w:r>
      <w:r w:rsidR="004F2A3D">
        <w:t xml:space="preserve">unning properly ( sending/reading sms </w:t>
      </w:r>
      <w:r w:rsidRPr="00F24FAC">
        <w:t>,</w:t>
      </w:r>
      <w:r w:rsidR="004F2A3D">
        <w:t xml:space="preserve"> call, send USSD code,</w:t>
      </w:r>
      <w:r w:rsidRPr="00F24FAC">
        <w:t xml:space="preserve"> etc. )</w:t>
      </w:r>
      <w:r>
        <w:t xml:space="preserve">, </w:t>
      </w:r>
      <w:r w:rsidRPr="00F24FAC">
        <w:t xml:space="preserve">you can use the application </w:t>
      </w:r>
      <w:r w:rsidRPr="00F24FAC">
        <w:rPr>
          <w:b/>
        </w:rPr>
        <w:t>SampleGenericGSM</w:t>
      </w:r>
      <w:r>
        <w:rPr>
          <w:b/>
        </w:rPr>
        <w:t>/bin/Debug/Client.exe</w:t>
      </w:r>
      <w:r w:rsidRPr="00F24FAC">
        <w:t xml:space="preserve"> , to test the TCP connection , and then sends a command to the server sms gateway</w:t>
      </w:r>
      <w:r w:rsidR="004F2A3D">
        <w:t>.</w:t>
      </w:r>
    </w:p>
    <w:p w:rsidR="00F24FAC" w:rsidRDefault="00BA4FC1" w:rsidP="00F24FAC">
      <w:r>
        <w:pict>
          <v:shape id="_x0000_i1026" type="#_x0000_t75" style="width:180.85pt;height:97.1pt" o:bordertopcolor="this" o:borderleftcolor="this" o:borderbottomcolor="this" o:borderrightcolor="this">
            <v:imagedata r:id="rId10" o:title="client"/>
            <v:shadow opacity=".5" offset="-6pt,6pt"/>
          </v:shape>
        </w:pict>
      </w:r>
    </w:p>
    <w:p w:rsidR="00F24FAC" w:rsidRPr="00123918" w:rsidRDefault="00F24FAC" w:rsidP="00123918">
      <w:pPr>
        <w:jc w:val="both"/>
      </w:pPr>
      <w:r w:rsidRPr="00123918">
        <w:t>Enter IP Address</w:t>
      </w:r>
      <w:r w:rsidR="00123918" w:rsidRPr="00123918">
        <w:t xml:space="preserve"> in accordance with the IP address that created by the server, </w:t>
      </w:r>
      <w:r w:rsidRPr="00123918">
        <w:t>as the following picture:</w:t>
      </w:r>
    </w:p>
    <w:p w:rsidR="00F24FAC" w:rsidRDefault="00BC14DB" w:rsidP="00F24FAC">
      <w:r>
        <w:rPr>
          <w:noProof/>
          <w:lang w:eastAsia="en-US"/>
        </w:rPr>
        <w:drawing>
          <wp:inline distT="0" distB="0" distL="0" distR="0">
            <wp:extent cx="4076700" cy="1800724"/>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99" cy="1807482"/>
                    </a:xfrm>
                    <a:prstGeom prst="rect">
                      <a:avLst/>
                    </a:prstGeom>
                    <a:noFill/>
                    <a:ln>
                      <a:noFill/>
                    </a:ln>
                  </pic:spPr>
                </pic:pic>
              </a:graphicData>
            </a:graphic>
          </wp:inline>
        </w:drawing>
      </w:r>
    </w:p>
    <w:p w:rsidR="00A14707" w:rsidRDefault="00A14707" w:rsidP="00F24FAC">
      <w:r>
        <w:t xml:space="preserve">There are 36 command </w:t>
      </w:r>
      <w:r w:rsidR="00D12CB1">
        <w:t xml:space="preserve">available on the </w:t>
      </w:r>
      <w:r>
        <w:t>server:</w:t>
      </w:r>
    </w:p>
    <w:p w:rsidR="00A14707" w:rsidRPr="005F2CEB" w:rsidRDefault="00A14707" w:rsidP="00A14707">
      <w:pPr>
        <w:pStyle w:val="ListParagraph"/>
        <w:numPr>
          <w:ilvl w:val="0"/>
          <w:numId w:val="16"/>
        </w:numPr>
        <w:spacing w:line="360" w:lineRule="auto"/>
        <w:rPr>
          <w:b/>
        </w:rPr>
      </w:pPr>
      <w:r w:rsidRPr="005F2CEB">
        <w:rPr>
          <w:b/>
        </w:rPr>
        <w:t>ISMS.Send(+param: number={0} +param: message={1})</w:t>
      </w:r>
    </w:p>
    <w:p w:rsidR="00A14707" w:rsidRPr="00A14707" w:rsidRDefault="00A14707" w:rsidP="00A14707">
      <w:pPr>
        <w:pStyle w:val="ListParagraph"/>
        <w:spacing w:line="360" w:lineRule="auto"/>
      </w:pPr>
      <w:r w:rsidRPr="00A14707">
        <w:t xml:space="preserve">a. parameter: </w:t>
      </w:r>
    </w:p>
    <w:p w:rsidR="00A14707" w:rsidRPr="00A14707" w:rsidRDefault="00A14707" w:rsidP="00A14707">
      <w:pPr>
        <w:pStyle w:val="ListParagraph"/>
        <w:numPr>
          <w:ilvl w:val="1"/>
          <w:numId w:val="16"/>
        </w:numPr>
        <w:spacing w:line="360" w:lineRule="auto"/>
      </w:pPr>
      <w:r w:rsidRPr="00A14707">
        <w:t>message: string contain text to be send</w:t>
      </w:r>
    </w:p>
    <w:p w:rsidR="00A14707" w:rsidRPr="00A14707" w:rsidRDefault="00A14707" w:rsidP="00A14707">
      <w:pPr>
        <w:pStyle w:val="ListParagraph"/>
        <w:numPr>
          <w:ilvl w:val="1"/>
          <w:numId w:val="16"/>
        </w:numPr>
        <w:spacing w:line="360" w:lineRule="auto"/>
      </w:pPr>
      <w:r w:rsidRPr="00A14707">
        <w:t>number: the number of recipient</w:t>
      </w:r>
    </w:p>
    <w:p w:rsidR="00A14707" w:rsidRPr="00A14707" w:rsidRDefault="00A14707" w:rsidP="00A14707">
      <w:pPr>
        <w:pStyle w:val="ListParagraph"/>
        <w:spacing w:line="360" w:lineRule="auto"/>
      </w:pPr>
      <w:r w:rsidRPr="00A14707">
        <w:t>b. example:</w:t>
      </w:r>
    </w:p>
    <w:p w:rsidR="00A14707" w:rsidRPr="00A14707" w:rsidRDefault="00A14707" w:rsidP="00A14707">
      <w:pPr>
        <w:pStyle w:val="ListParagraph"/>
        <w:numPr>
          <w:ilvl w:val="1"/>
          <w:numId w:val="16"/>
        </w:numPr>
        <w:spacing w:line="360" w:lineRule="auto"/>
      </w:pPr>
      <w:r w:rsidRPr="00A14707">
        <w:t>ISMS.Send(+param: message=lorem ipsum +param: number=0888881111)</w:t>
      </w:r>
    </w:p>
    <w:p w:rsidR="00A14707" w:rsidRPr="00A14707" w:rsidRDefault="00A14707" w:rsidP="00A14707">
      <w:pPr>
        <w:pStyle w:val="ListParagraph"/>
        <w:numPr>
          <w:ilvl w:val="1"/>
          <w:numId w:val="16"/>
        </w:numPr>
        <w:spacing w:line="360" w:lineRule="auto"/>
      </w:pPr>
      <w:r w:rsidRPr="00A14707">
        <w:t>ISMS.Send(+param: number=0888881111 +param: message=lorem ipsum )</w:t>
      </w:r>
    </w:p>
    <w:p w:rsidR="00A14707" w:rsidRPr="00A14707" w:rsidRDefault="00A14707" w:rsidP="00A14707">
      <w:pPr>
        <w:pStyle w:val="ListParagraph"/>
        <w:spacing w:line="360" w:lineRule="auto"/>
        <w:ind w:left="1440"/>
      </w:pPr>
    </w:p>
    <w:p w:rsidR="00A14707" w:rsidRPr="005F2CEB" w:rsidRDefault="00A14707" w:rsidP="00A14707">
      <w:pPr>
        <w:pStyle w:val="ListParagraph"/>
        <w:numPr>
          <w:ilvl w:val="0"/>
          <w:numId w:val="16"/>
        </w:numPr>
        <w:spacing w:line="360" w:lineRule="auto"/>
        <w:rPr>
          <w:b/>
        </w:rPr>
      </w:pPr>
      <w:r w:rsidRPr="005F2CEB">
        <w:rPr>
          <w:b/>
        </w:rPr>
        <w:t>ISMS.Read()</w:t>
      </w:r>
    </w:p>
    <w:p w:rsidR="00A14707" w:rsidRPr="005F2CEB" w:rsidRDefault="00A14707" w:rsidP="00A14707">
      <w:pPr>
        <w:pStyle w:val="ListParagraph"/>
        <w:numPr>
          <w:ilvl w:val="0"/>
          <w:numId w:val="16"/>
        </w:numPr>
        <w:spacing w:line="360" w:lineRule="auto"/>
        <w:rPr>
          <w:b/>
        </w:rPr>
      </w:pPr>
      <w:r w:rsidRPr="005F2CEB">
        <w:rPr>
          <w:b/>
        </w:rPr>
        <w:t>ISMS.ReadAll()</w:t>
      </w:r>
    </w:p>
    <w:p w:rsidR="00A14707" w:rsidRPr="005F2CEB" w:rsidRDefault="00A14707" w:rsidP="00A14707">
      <w:pPr>
        <w:pStyle w:val="ListParagraph"/>
        <w:numPr>
          <w:ilvl w:val="0"/>
          <w:numId w:val="16"/>
        </w:numPr>
        <w:spacing w:line="360" w:lineRule="auto"/>
        <w:rPr>
          <w:b/>
        </w:rPr>
      </w:pPr>
      <w:r w:rsidRPr="005F2CEB">
        <w:rPr>
          <w:b/>
        </w:rPr>
        <w:t>ISMS.Delete(+param: index={0})</w:t>
      </w:r>
    </w:p>
    <w:p w:rsidR="00A14707" w:rsidRPr="00A14707" w:rsidRDefault="00A14707" w:rsidP="00A14707">
      <w:pPr>
        <w:pStyle w:val="ListParagraph"/>
        <w:spacing w:line="360" w:lineRule="auto"/>
      </w:pPr>
      <w:r w:rsidRPr="00A14707">
        <w:t xml:space="preserve">a. parameter: </w:t>
      </w:r>
    </w:p>
    <w:p w:rsidR="00A14707" w:rsidRPr="00A14707" w:rsidRDefault="00A14707" w:rsidP="00D972C1">
      <w:pPr>
        <w:pStyle w:val="ListParagraph"/>
        <w:numPr>
          <w:ilvl w:val="1"/>
          <w:numId w:val="16"/>
        </w:numPr>
        <w:spacing w:line="360" w:lineRule="auto"/>
      </w:pPr>
      <w:r w:rsidRPr="00A14707">
        <w:t>index: index of message on SIM Card</w:t>
      </w:r>
    </w:p>
    <w:p w:rsidR="00A14707" w:rsidRPr="00A14707" w:rsidRDefault="00A14707" w:rsidP="00A14707">
      <w:pPr>
        <w:pStyle w:val="ListParagraph"/>
        <w:spacing w:line="360" w:lineRule="auto"/>
        <w:ind w:left="1440"/>
      </w:pPr>
    </w:p>
    <w:p w:rsidR="00A14707" w:rsidRPr="005F2CEB" w:rsidRDefault="00A14707" w:rsidP="00A14707">
      <w:pPr>
        <w:pStyle w:val="ListParagraph"/>
        <w:numPr>
          <w:ilvl w:val="0"/>
          <w:numId w:val="16"/>
        </w:numPr>
        <w:spacing w:line="360" w:lineRule="auto"/>
        <w:rPr>
          <w:b/>
        </w:rPr>
      </w:pPr>
      <w:r w:rsidRPr="005F2CEB">
        <w:rPr>
          <w:b/>
        </w:rPr>
        <w:t>ISMS.DeleteAll()</w:t>
      </w:r>
    </w:p>
    <w:p w:rsidR="00A14707" w:rsidRPr="005F2CEB" w:rsidRDefault="00A14707" w:rsidP="00A14707">
      <w:pPr>
        <w:pStyle w:val="ListParagraph"/>
        <w:numPr>
          <w:ilvl w:val="0"/>
          <w:numId w:val="16"/>
        </w:numPr>
        <w:spacing w:line="360" w:lineRule="auto"/>
        <w:rPr>
          <w:b/>
        </w:rPr>
      </w:pPr>
      <w:r w:rsidRPr="005F2CEB">
        <w:rPr>
          <w:b/>
        </w:rPr>
        <w:t>ICall.Dial(+param: number={0})</w:t>
      </w:r>
    </w:p>
    <w:p w:rsidR="00D972C1" w:rsidRPr="00A14707" w:rsidRDefault="00D972C1" w:rsidP="00D972C1">
      <w:pPr>
        <w:pStyle w:val="ListParagraph"/>
        <w:spacing w:line="360" w:lineRule="auto"/>
      </w:pPr>
      <w:r w:rsidRPr="00A14707">
        <w:t xml:space="preserve">a. parameter: </w:t>
      </w:r>
    </w:p>
    <w:p w:rsidR="00D972C1" w:rsidRPr="00A14707" w:rsidRDefault="00D972C1" w:rsidP="00D972C1">
      <w:pPr>
        <w:pStyle w:val="ListParagraph"/>
        <w:numPr>
          <w:ilvl w:val="1"/>
          <w:numId w:val="16"/>
        </w:numPr>
        <w:spacing w:line="360" w:lineRule="auto"/>
      </w:pPr>
      <w:r w:rsidRPr="00A14707">
        <w:lastRenderedPageBreak/>
        <w:t>number: the number</w:t>
      </w:r>
      <w:r>
        <w:t xml:space="preserve"> to dial</w:t>
      </w:r>
    </w:p>
    <w:p w:rsidR="00D972C1" w:rsidRPr="00A14707" w:rsidRDefault="00D972C1" w:rsidP="00D972C1">
      <w:pPr>
        <w:pStyle w:val="ListParagraph"/>
        <w:spacing w:line="360" w:lineRule="auto"/>
      </w:pPr>
      <w:r w:rsidRPr="00A14707">
        <w:t>b. example:</w:t>
      </w:r>
    </w:p>
    <w:p w:rsidR="00D972C1" w:rsidRDefault="00D972C1" w:rsidP="00D972C1">
      <w:pPr>
        <w:pStyle w:val="ListParagraph"/>
        <w:numPr>
          <w:ilvl w:val="1"/>
          <w:numId w:val="16"/>
        </w:numPr>
        <w:spacing w:line="360" w:lineRule="auto"/>
      </w:pPr>
      <w:r w:rsidRPr="00A14707">
        <w:t>ISMS.Dial</w:t>
      </w:r>
      <w:r>
        <w:t>(</w:t>
      </w:r>
      <w:r w:rsidRPr="00A14707">
        <w:t>+param: number=0888881111)</w:t>
      </w:r>
    </w:p>
    <w:p w:rsidR="00D972C1" w:rsidRPr="00A14707" w:rsidRDefault="00D972C1" w:rsidP="00D972C1">
      <w:pPr>
        <w:pStyle w:val="ListParagraph"/>
        <w:spacing w:line="360" w:lineRule="auto"/>
        <w:ind w:left="1440"/>
      </w:pPr>
      <w:r w:rsidRPr="00A14707">
        <w:t xml:space="preserve"> </w:t>
      </w:r>
    </w:p>
    <w:p w:rsidR="00A14707" w:rsidRPr="005F2CEB" w:rsidRDefault="00A14707" w:rsidP="00A14707">
      <w:pPr>
        <w:pStyle w:val="ListParagraph"/>
        <w:numPr>
          <w:ilvl w:val="0"/>
          <w:numId w:val="16"/>
        </w:numPr>
        <w:spacing w:line="360" w:lineRule="auto"/>
        <w:rPr>
          <w:b/>
        </w:rPr>
      </w:pPr>
      <w:r w:rsidRPr="005F2CEB">
        <w:rPr>
          <w:b/>
        </w:rPr>
        <w:t>ICall.Hang(+param: number={0})</w:t>
      </w:r>
    </w:p>
    <w:p w:rsidR="00D972C1" w:rsidRPr="00A14707" w:rsidRDefault="00D972C1" w:rsidP="00D972C1">
      <w:pPr>
        <w:pStyle w:val="ListParagraph"/>
        <w:spacing w:line="360" w:lineRule="auto"/>
      </w:pPr>
      <w:r w:rsidRPr="00A14707">
        <w:t xml:space="preserve">a. parameter: </w:t>
      </w:r>
    </w:p>
    <w:p w:rsidR="00D972C1" w:rsidRPr="00A14707" w:rsidRDefault="00D972C1" w:rsidP="00D972C1">
      <w:pPr>
        <w:pStyle w:val="ListParagraph"/>
        <w:numPr>
          <w:ilvl w:val="1"/>
          <w:numId w:val="16"/>
        </w:numPr>
        <w:spacing w:line="360" w:lineRule="auto"/>
      </w:pPr>
      <w:r w:rsidRPr="00A14707">
        <w:t>number: the number</w:t>
      </w:r>
      <w:r>
        <w:t xml:space="preserve"> to hangup</w:t>
      </w:r>
    </w:p>
    <w:p w:rsidR="00D972C1" w:rsidRPr="00A14707" w:rsidRDefault="00D972C1" w:rsidP="00D972C1">
      <w:pPr>
        <w:pStyle w:val="ListParagraph"/>
        <w:spacing w:line="360" w:lineRule="auto"/>
      </w:pPr>
      <w:r w:rsidRPr="00A14707">
        <w:t>b. example:</w:t>
      </w:r>
    </w:p>
    <w:p w:rsidR="00D972C1" w:rsidRDefault="00D972C1" w:rsidP="00D972C1">
      <w:pPr>
        <w:pStyle w:val="ListParagraph"/>
        <w:numPr>
          <w:ilvl w:val="1"/>
          <w:numId w:val="16"/>
        </w:numPr>
        <w:spacing w:line="360" w:lineRule="auto"/>
      </w:pPr>
      <w:r w:rsidRPr="00A14707">
        <w:t>ISMS.Hang</w:t>
      </w:r>
      <w:r>
        <w:t>(</w:t>
      </w:r>
      <w:r w:rsidRPr="00A14707">
        <w:t>+param: number=0888881111)</w:t>
      </w:r>
    </w:p>
    <w:p w:rsidR="00D972C1" w:rsidRPr="00A14707" w:rsidRDefault="00D972C1" w:rsidP="00D972C1">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ICall.Answer()</w:t>
      </w:r>
    </w:p>
    <w:p w:rsidR="00A14707" w:rsidRPr="005F2CEB" w:rsidRDefault="00A14707" w:rsidP="00A14707">
      <w:pPr>
        <w:pStyle w:val="ListParagraph"/>
        <w:numPr>
          <w:ilvl w:val="0"/>
          <w:numId w:val="16"/>
        </w:numPr>
        <w:spacing w:line="360" w:lineRule="auto"/>
        <w:rPr>
          <w:b/>
        </w:rPr>
      </w:pPr>
      <w:r w:rsidRPr="005F2CEB">
        <w:rPr>
          <w:b/>
        </w:rPr>
        <w:t>ICall.SendUSSD(+param: code=1 +param: number={0})</w:t>
      </w:r>
    </w:p>
    <w:p w:rsidR="00D972C1" w:rsidRPr="00A14707" w:rsidRDefault="00D972C1" w:rsidP="00D972C1">
      <w:pPr>
        <w:pStyle w:val="ListParagraph"/>
        <w:spacing w:line="360" w:lineRule="auto"/>
      </w:pPr>
      <w:r w:rsidRPr="00A14707">
        <w:t xml:space="preserve">a. parameter: </w:t>
      </w:r>
    </w:p>
    <w:p w:rsidR="00D972C1" w:rsidRDefault="00D972C1" w:rsidP="00D972C1">
      <w:pPr>
        <w:pStyle w:val="ListParagraph"/>
        <w:numPr>
          <w:ilvl w:val="1"/>
          <w:numId w:val="16"/>
        </w:numPr>
        <w:spacing w:line="360" w:lineRule="auto"/>
      </w:pPr>
      <w:r w:rsidRPr="00A14707">
        <w:t>number: the number</w:t>
      </w:r>
      <w:r>
        <w:t xml:space="preserve"> to USSD</w:t>
      </w:r>
    </w:p>
    <w:p w:rsidR="00D972C1" w:rsidRPr="00A14707" w:rsidRDefault="00D972C1" w:rsidP="00D972C1">
      <w:pPr>
        <w:pStyle w:val="ListParagraph"/>
        <w:numPr>
          <w:ilvl w:val="1"/>
          <w:numId w:val="16"/>
        </w:numPr>
        <w:spacing w:line="360" w:lineRule="auto"/>
      </w:pPr>
      <w:r>
        <w:t>code: 1 is return value, always set code=1</w:t>
      </w:r>
    </w:p>
    <w:p w:rsidR="00D972C1" w:rsidRPr="00A14707" w:rsidRDefault="00D972C1" w:rsidP="00D972C1">
      <w:pPr>
        <w:pStyle w:val="ListParagraph"/>
        <w:spacing w:line="360" w:lineRule="auto"/>
      </w:pPr>
      <w:r w:rsidRPr="00A14707">
        <w:t>b. example:</w:t>
      </w:r>
    </w:p>
    <w:p w:rsidR="00D972C1" w:rsidRDefault="00D972C1" w:rsidP="00D972C1">
      <w:pPr>
        <w:pStyle w:val="ListParagraph"/>
        <w:numPr>
          <w:ilvl w:val="1"/>
          <w:numId w:val="16"/>
        </w:numPr>
        <w:spacing w:line="360" w:lineRule="auto"/>
      </w:pPr>
      <w:r w:rsidRPr="00D972C1">
        <w:t>ICall.SendUSSD(+param: code=1 +param: number=*888#)</w:t>
      </w:r>
    </w:p>
    <w:p w:rsidR="006E3862" w:rsidRPr="00A14707" w:rsidRDefault="006E3862" w:rsidP="006E3862">
      <w:pPr>
        <w:spacing w:line="360" w:lineRule="auto"/>
      </w:pPr>
    </w:p>
    <w:p w:rsidR="00A14707" w:rsidRPr="005F2CEB" w:rsidRDefault="00A14707" w:rsidP="00A14707">
      <w:pPr>
        <w:pStyle w:val="ListParagraph"/>
        <w:numPr>
          <w:ilvl w:val="0"/>
          <w:numId w:val="16"/>
        </w:numPr>
        <w:spacing w:line="360" w:lineRule="auto"/>
        <w:rPr>
          <w:b/>
        </w:rPr>
      </w:pPr>
      <w:r w:rsidRPr="005F2CEB">
        <w:rPr>
          <w:b/>
        </w:rPr>
        <w:t>IPhoneBook.FindPhoneBook(+param: memory={0} +param: name={1})</w:t>
      </w:r>
    </w:p>
    <w:p w:rsidR="00D972C1" w:rsidRPr="00A14707" w:rsidRDefault="00D972C1" w:rsidP="00D972C1">
      <w:pPr>
        <w:pStyle w:val="ListParagraph"/>
        <w:spacing w:line="360" w:lineRule="auto"/>
      </w:pPr>
      <w:r w:rsidRPr="00A14707">
        <w:t xml:space="preserve">a. parameter: </w:t>
      </w:r>
    </w:p>
    <w:p w:rsidR="00D972C1" w:rsidRDefault="00D972C1" w:rsidP="00D972C1">
      <w:pPr>
        <w:pStyle w:val="ListParagraph"/>
        <w:numPr>
          <w:ilvl w:val="1"/>
          <w:numId w:val="16"/>
        </w:numPr>
        <w:spacing w:line="360" w:lineRule="auto"/>
      </w:pPr>
      <w:r>
        <w:t>memory: the phonebook memory storage</w:t>
      </w:r>
    </w:p>
    <w:p w:rsidR="00D972C1" w:rsidRDefault="00D972C1" w:rsidP="00D972C1">
      <w:pPr>
        <w:spacing w:line="360" w:lineRule="auto"/>
        <w:ind w:left="1080" w:firstLine="336"/>
      </w:pPr>
      <w:r>
        <w:t>•  "</w:t>
      </w:r>
      <w:r w:rsidRPr="00660FFD">
        <w:rPr>
          <w:b/>
        </w:rPr>
        <w:t>SM</w:t>
      </w:r>
      <w:r>
        <w:t xml:space="preserve">": ADN Abbreviated Dialing Numbers (SIM phonebook) </w:t>
      </w:r>
    </w:p>
    <w:p w:rsidR="00D972C1" w:rsidRDefault="00D972C1" w:rsidP="00D972C1">
      <w:pPr>
        <w:pStyle w:val="ListParagraph"/>
        <w:spacing w:line="360" w:lineRule="auto"/>
        <w:ind w:left="0"/>
      </w:pPr>
      <w:r>
        <w:tab/>
      </w:r>
      <w:r>
        <w:tab/>
        <w:t>•  "</w:t>
      </w:r>
      <w:r w:rsidRPr="00660FFD">
        <w:rPr>
          <w:b/>
        </w:rPr>
        <w:t>FD</w:t>
      </w:r>
      <w:r>
        <w:t xml:space="preserve">": FDN Fixed Dialing Numbers (SIM restricted phonebook) </w:t>
      </w:r>
    </w:p>
    <w:p w:rsidR="00D972C1" w:rsidRDefault="00D972C1" w:rsidP="00D972C1">
      <w:pPr>
        <w:pStyle w:val="ListParagraph"/>
        <w:spacing w:line="360" w:lineRule="auto"/>
        <w:ind w:left="0"/>
      </w:pPr>
      <w:r>
        <w:tab/>
      </w:r>
      <w:r>
        <w:tab/>
        <w:t>•  "</w:t>
      </w:r>
      <w:r w:rsidRPr="00660FFD">
        <w:rPr>
          <w:b/>
        </w:rPr>
        <w:t>ON</w:t>
      </w:r>
      <w:r>
        <w:t xml:space="preserve">": MSISDN (SIM own numbers) </w:t>
      </w:r>
    </w:p>
    <w:p w:rsidR="00D972C1" w:rsidRDefault="00D972C1" w:rsidP="00D972C1">
      <w:pPr>
        <w:pStyle w:val="ListParagraph"/>
        <w:spacing w:line="360" w:lineRule="auto"/>
        <w:ind w:left="0"/>
      </w:pPr>
      <w:r>
        <w:tab/>
      </w:r>
      <w:r>
        <w:tab/>
        <w:t>•  "</w:t>
      </w:r>
      <w:r w:rsidRPr="00660FFD">
        <w:rPr>
          <w:b/>
        </w:rPr>
        <w:t>EN</w:t>
      </w:r>
      <w:r>
        <w:t xml:space="preserve">": ECC Emergency Call Codes (SIM or ME) </w:t>
      </w:r>
    </w:p>
    <w:p w:rsidR="00D972C1" w:rsidRDefault="00D972C1" w:rsidP="00D972C1">
      <w:pPr>
        <w:pStyle w:val="ListParagraph"/>
        <w:spacing w:line="360" w:lineRule="auto"/>
        <w:ind w:left="0"/>
      </w:pPr>
      <w:r>
        <w:tab/>
      </w:r>
      <w:r>
        <w:tab/>
        <w:t>•  "</w:t>
      </w:r>
      <w:r w:rsidRPr="00660FFD">
        <w:rPr>
          <w:b/>
        </w:rPr>
        <w:t>LD</w:t>
      </w:r>
      <w:r>
        <w:t xml:space="preserve">": LND Last Number Dialed </w:t>
      </w:r>
    </w:p>
    <w:p w:rsidR="00D972C1" w:rsidRDefault="00D972C1" w:rsidP="00D972C1">
      <w:pPr>
        <w:pStyle w:val="ListParagraph"/>
        <w:spacing w:line="360" w:lineRule="auto"/>
        <w:ind w:left="0"/>
      </w:pPr>
      <w:r>
        <w:tab/>
      </w:r>
      <w:r>
        <w:tab/>
        <w:t>•  "</w:t>
      </w:r>
      <w:r w:rsidRPr="00660FFD">
        <w:rPr>
          <w:b/>
        </w:rPr>
        <w:t>MC</w:t>
      </w:r>
      <w:r>
        <w:t xml:space="preserve">": ME missed (unanswered received) calls list </w:t>
      </w:r>
    </w:p>
    <w:p w:rsidR="00D972C1" w:rsidRDefault="00D972C1" w:rsidP="00D972C1">
      <w:pPr>
        <w:pStyle w:val="ListParagraph"/>
        <w:spacing w:line="360" w:lineRule="auto"/>
        <w:ind w:left="0"/>
      </w:pPr>
      <w:r>
        <w:tab/>
      </w:r>
      <w:r>
        <w:tab/>
        <w:t>•  "</w:t>
      </w:r>
      <w:r w:rsidRPr="00660FFD">
        <w:rPr>
          <w:b/>
        </w:rPr>
        <w:t>ME</w:t>
      </w:r>
      <w:r>
        <w:t xml:space="preserve">": ME phonebook </w:t>
      </w:r>
    </w:p>
    <w:p w:rsidR="00D972C1" w:rsidRDefault="00D972C1" w:rsidP="00D972C1">
      <w:pPr>
        <w:pStyle w:val="ListParagraph"/>
        <w:spacing w:line="360" w:lineRule="auto"/>
        <w:ind w:left="0"/>
      </w:pPr>
      <w:r>
        <w:tab/>
      </w:r>
      <w:r>
        <w:tab/>
        <w:t>•  "</w:t>
      </w:r>
      <w:r w:rsidRPr="00660FFD">
        <w:rPr>
          <w:b/>
        </w:rPr>
        <w:t>MT</w:t>
      </w:r>
      <w:r>
        <w:t xml:space="preserve">": combined ME and SIM phonebook (ME+SM) </w:t>
      </w:r>
    </w:p>
    <w:p w:rsidR="00D972C1" w:rsidRDefault="00D972C1" w:rsidP="00D972C1">
      <w:pPr>
        <w:pStyle w:val="ListParagraph"/>
        <w:spacing w:line="360" w:lineRule="auto"/>
        <w:ind w:left="0"/>
      </w:pPr>
      <w:r>
        <w:tab/>
      </w:r>
      <w:r>
        <w:tab/>
        <w:t>•  "</w:t>
      </w:r>
      <w:r w:rsidRPr="00660FFD">
        <w:rPr>
          <w:b/>
        </w:rPr>
        <w:t>RC</w:t>
      </w:r>
      <w:r>
        <w:t xml:space="preserve">": ME received calls list </w:t>
      </w:r>
    </w:p>
    <w:p w:rsidR="00D972C1" w:rsidRDefault="00D972C1" w:rsidP="00D972C1">
      <w:pPr>
        <w:pStyle w:val="ListParagraph"/>
        <w:spacing w:line="360" w:lineRule="auto"/>
        <w:ind w:left="0"/>
      </w:pPr>
      <w:r>
        <w:tab/>
      </w:r>
      <w:r>
        <w:tab/>
        <w:t>•  "</w:t>
      </w:r>
      <w:r w:rsidRPr="00660FFD">
        <w:rPr>
          <w:b/>
        </w:rPr>
        <w:t>SN</w:t>
      </w:r>
      <w:r>
        <w:t xml:space="preserve">": SDN Service Dialing Numbers (SIM special service numbers) </w:t>
      </w:r>
    </w:p>
    <w:p w:rsidR="00D972C1" w:rsidRPr="00A14707" w:rsidRDefault="00D972C1" w:rsidP="00D972C1">
      <w:pPr>
        <w:pStyle w:val="ListParagraph"/>
        <w:numPr>
          <w:ilvl w:val="1"/>
          <w:numId w:val="16"/>
        </w:numPr>
        <w:spacing w:line="360" w:lineRule="auto"/>
      </w:pPr>
      <w:r w:rsidRPr="00D972C1">
        <w:t>name: Searched pattern string (depends on the format of data stored in the phonebooks)</w:t>
      </w:r>
    </w:p>
    <w:p w:rsidR="00D972C1" w:rsidRPr="00A14707" w:rsidRDefault="00D972C1" w:rsidP="00D972C1">
      <w:pPr>
        <w:pStyle w:val="ListParagraph"/>
        <w:spacing w:line="360" w:lineRule="auto"/>
      </w:pPr>
      <w:r w:rsidRPr="00A14707">
        <w:t>b. example:</w:t>
      </w:r>
    </w:p>
    <w:p w:rsidR="00D972C1" w:rsidRDefault="00D972C1" w:rsidP="00D972C1">
      <w:pPr>
        <w:pStyle w:val="ListParagraph"/>
        <w:numPr>
          <w:ilvl w:val="1"/>
          <w:numId w:val="16"/>
        </w:numPr>
        <w:spacing w:line="360" w:lineRule="auto"/>
      </w:pPr>
      <w:r w:rsidRPr="00D972C1">
        <w:t>IPhoneBook.FindPhoneBook(+param: memory=SM +param: name=</w:t>
      </w:r>
      <w:r>
        <w:t>yudha</w:t>
      </w:r>
      <w:r w:rsidRPr="00D972C1">
        <w:t>)</w:t>
      </w:r>
    </w:p>
    <w:p w:rsidR="00D972C1" w:rsidRPr="00A14707" w:rsidRDefault="00D972C1" w:rsidP="00D972C1">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lastRenderedPageBreak/>
        <w:t>IPhoneBook.ReadPhoneBook(+param: memory={0} +param: fromIndex={1} +param: toIndex={2})</w:t>
      </w:r>
    </w:p>
    <w:p w:rsidR="00D972C1" w:rsidRPr="00A14707" w:rsidRDefault="00D972C1" w:rsidP="00D972C1">
      <w:pPr>
        <w:pStyle w:val="ListParagraph"/>
        <w:spacing w:line="360" w:lineRule="auto"/>
      </w:pPr>
      <w:r w:rsidRPr="00A14707">
        <w:t xml:space="preserve">a. parameter: </w:t>
      </w:r>
    </w:p>
    <w:p w:rsidR="00D972C1" w:rsidRDefault="00D972C1" w:rsidP="00D972C1">
      <w:pPr>
        <w:pStyle w:val="ListParagraph"/>
        <w:numPr>
          <w:ilvl w:val="1"/>
          <w:numId w:val="16"/>
        </w:numPr>
        <w:spacing w:line="360" w:lineRule="auto"/>
      </w:pPr>
      <w:r>
        <w:t>memory: the phonebook memory storage</w:t>
      </w:r>
    </w:p>
    <w:p w:rsidR="00D972C1" w:rsidRDefault="00D972C1" w:rsidP="00D972C1">
      <w:pPr>
        <w:pStyle w:val="ListParagraph"/>
        <w:numPr>
          <w:ilvl w:val="1"/>
          <w:numId w:val="16"/>
        </w:numPr>
        <w:spacing w:line="360" w:lineRule="auto"/>
      </w:pPr>
      <w:r>
        <w:t>fromIndex: start index of contacts</w:t>
      </w:r>
    </w:p>
    <w:p w:rsidR="00D972C1" w:rsidRDefault="00D972C1" w:rsidP="00D972C1">
      <w:pPr>
        <w:pStyle w:val="ListParagraph"/>
        <w:numPr>
          <w:ilvl w:val="1"/>
          <w:numId w:val="16"/>
        </w:numPr>
        <w:spacing w:line="360" w:lineRule="auto"/>
      </w:pPr>
      <w:r>
        <w:t>toIndex: end index of contacts</w:t>
      </w:r>
      <w:r w:rsidRPr="00A14707">
        <w:t xml:space="preserve">b. </w:t>
      </w:r>
    </w:p>
    <w:p w:rsidR="00D972C1" w:rsidRPr="00A14707" w:rsidRDefault="00D972C1" w:rsidP="00D972C1">
      <w:pPr>
        <w:pStyle w:val="ListParagraph"/>
        <w:spacing w:line="360" w:lineRule="auto"/>
      </w:pPr>
      <w:r>
        <w:t xml:space="preserve">b. </w:t>
      </w:r>
      <w:r w:rsidRPr="00A14707">
        <w:t>example:</w:t>
      </w:r>
    </w:p>
    <w:p w:rsidR="00D972C1" w:rsidRDefault="00D972C1" w:rsidP="00D972C1">
      <w:pPr>
        <w:pStyle w:val="ListParagraph"/>
        <w:numPr>
          <w:ilvl w:val="1"/>
          <w:numId w:val="16"/>
        </w:numPr>
        <w:spacing w:line="360" w:lineRule="auto"/>
      </w:pPr>
      <w:r w:rsidRPr="00D972C1">
        <w:t>IPhoneBook.ReadPhoneBook(+param: memory=SM +param: fromIndex=1 +param: toIndex=10)</w:t>
      </w:r>
    </w:p>
    <w:p w:rsidR="00D972C1" w:rsidRPr="00A14707" w:rsidRDefault="00D972C1" w:rsidP="00D972C1">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IPhoneBook.GetInfo()</w:t>
      </w:r>
    </w:p>
    <w:p w:rsidR="00A14707" w:rsidRPr="005F2CEB" w:rsidRDefault="00A14707" w:rsidP="00A14707">
      <w:pPr>
        <w:pStyle w:val="ListParagraph"/>
        <w:numPr>
          <w:ilvl w:val="0"/>
          <w:numId w:val="16"/>
        </w:numPr>
        <w:spacing w:line="360" w:lineRule="auto"/>
        <w:rPr>
          <w:b/>
        </w:rPr>
      </w:pPr>
      <w:r w:rsidRPr="005F2CEB">
        <w:rPr>
          <w:b/>
        </w:rPr>
        <w:t>IPhoneBook.SetPhoneBookMemory(+param: memory={0})</w:t>
      </w:r>
    </w:p>
    <w:p w:rsidR="00D972C1" w:rsidRPr="00A14707" w:rsidRDefault="00D972C1" w:rsidP="00D972C1">
      <w:pPr>
        <w:pStyle w:val="ListParagraph"/>
        <w:spacing w:line="360" w:lineRule="auto"/>
      </w:pPr>
      <w:r>
        <w:t>a</w:t>
      </w:r>
      <w:r w:rsidRPr="00A14707">
        <w:t xml:space="preserve">. parameter: </w:t>
      </w:r>
    </w:p>
    <w:p w:rsidR="00D972C1" w:rsidRDefault="00D972C1" w:rsidP="00D972C1">
      <w:pPr>
        <w:pStyle w:val="ListParagraph"/>
        <w:numPr>
          <w:ilvl w:val="1"/>
          <w:numId w:val="16"/>
        </w:numPr>
        <w:spacing w:line="360" w:lineRule="auto"/>
      </w:pPr>
      <w:r>
        <w:t>memory: the phonebook memory storage</w:t>
      </w:r>
    </w:p>
    <w:p w:rsidR="00D972C1" w:rsidRPr="00A14707" w:rsidRDefault="00D972C1" w:rsidP="00D972C1">
      <w:pPr>
        <w:pStyle w:val="ListParagraph"/>
        <w:spacing w:line="360" w:lineRule="auto"/>
      </w:pPr>
      <w:r>
        <w:t xml:space="preserve">b. </w:t>
      </w:r>
      <w:r w:rsidRPr="00A14707">
        <w:t>example:</w:t>
      </w:r>
    </w:p>
    <w:p w:rsidR="00D972C1" w:rsidRDefault="00D972C1" w:rsidP="00D972C1">
      <w:pPr>
        <w:pStyle w:val="ListParagraph"/>
        <w:numPr>
          <w:ilvl w:val="1"/>
          <w:numId w:val="16"/>
        </w:numPr>
        <w:spacing w:line="360" w:lineRule="auto"/>
      </w:pPr>
      <w:r w:rsidRPr="00D972C1">
        <w:t>IPhoneBook.SetPhoneBookMemory(+param: memory=SM)</w:t>
      </w:r>
    </w:p>
    <w:p w:rsidR="00D972C1" w:rsidRPr="00A14707" w:rsidRDefault="00D972C1" w:rsidP="00D972C1">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IPhoneBook.</w:t>
      </w:r>
      <w:r w:rsidR="00D972C1" w:rsidRPr="005F2CEB">
        <w:rPr>
          <w:b/>
        </w:rPr>
        <w:t>Write</w:t>
      </w:r>
      <w:r w:rsidRPr="005F2CEB">
        <w:rPr>
          <w:b/>
        </w:rPr>
        <w:t>PhoneBook(+param: memory={0} +param: index={1} +param: name={2} +param; phoneNumber={3})</w:t>
      </w:r>
    </w:p>
    <w:p w:rsidR="00D972C1" w:rsidRPr="00A14707" w:rsidRDefault="00D972C1" w:rsidP="00D972C1">
      <w:pPr>
        <w:pStyle w:val="ListParagraph"/>
        <w:spacing w:line="360" w:lineRule="auto"/>
      </w:pPr>
      <w:r>
        <w:t>a</w:t>
      </w:r>
      <w:r w:rsidRPr="00A14707">
        <w:t xml:space="preserve">. parameter: </w:t>
      </w:r>
    </w:p>
    <w:p w:rsidR="00D972C1" w:rsidRDefault="00D972C1" w:rsidP="00D972C1">
      <w:pPr>
        <w:pStyle w:val="ListParagraph"/>
        <w:numPr>
          <w:ilvl w:val="1"/>
          <w:numId w:val="16"/>
        </w:numPr>
        <w:spacing w:line="360" w:lineRule="auto"/>
      </w:pPr>
      <w:r>
        <w:t>memory: the phonebook memory storage</w:t>
      </w:r>
    </w:p>
    <w:p w:rsidR="00D972C1" w:rsidRDefault="00D972C1" w:rsidP="00D972C1">
      <w:pPr>
        <w:pStyle w:val="ListParagraph"/>
        <w:numPr>
          <w:ilvl w:val="1"/>
          <w:numId w:val="16"/>
        </w:numPr>
        <w:spacing w:line="360" w:lineRule="auto"/>
      </w:pPr>
      <w:r>
        <w:t>index: the index of phonebook storage.</w:t>
      </w:r>
    </w:p>
    <w:p w:rsidR="00D972C1" w:rsidRDefault="00D972C1" w:rsidP="00D972C1">
      <w:pPr>
        <w:pStyle w:val="ListParagraph"/>
        <w:numPr>
          <w:ilvl w:val="1"/>
          <w:numId w:val="16"/>
        </w:numPr>
        <w:spacing w:line="360" w:lineRule="auto"/>
      </w:pPr>
      <w:r>
        <w:t>name: the name/alias that contains alphabet of phone number.</w:t>
      </w:r>
    </w:p>
    <w:p w:rsidR="00D972C1" w:rsidRDefault="00D972C1" w:rsidP="00D972C1">
      <w:pPr>
        <w:pStyle w:val="ListParagraph"/>
        <w:numPr>
          <w:ilvl w:val="1"/>
          <w:numId w:val="16"/>
        </w:numPr>
        <w:spacing w:line="360" w:lineRule="auto"/>
      </w:pPr>
      <w:r>
        <w:t>phoneNumber: the number</w:t>
      </w:r>
      <w:r>
        <w:tab/>
      </w:r>
    </w:p>
    <w:p w:rsidR="00D972C1" w:rsidRPr="00A14707" w:rsidRDefault="00D972C1" w:rsidP="00D972C1">
      <w:pPr>
        <w:pStyle w:val="ListParagraph"/>
        <w:spacing w:line="360" w:lineRule="auto"/>
      </w:pPr>
      <w:r>
        <w:t xml:space="preserve">b. </w:t>
      </w:r>
      <w:r w:rsidRPr="00A14707">
        <w:t>example:</w:t>
      </w:r>
    </w:p>
    <w:p w:rsidR="00D972C1" w:rsidRDefault="00D972C1" w:rsidP="00D972C1">
      <w:pPr>
        <w:pStyle w:val="ListParagraph"/>
        <w:numPr>
          <w:ilvl w:val="1"/>
          <w:numId w:val="16"/>
        </w:numPr>
        <w:spacing w:line="360" w:lineRule="auto"/>
      </w:pPr>
      <w:r w:rsidRPr="00D972C1">
        <w:t xml:space="preserve">IPhoneBook. </w:t>
      </w:r>
      <w:r>
        <w:t>Write</w:t>
      </w:r>
      <w:r w:rsidRPr="00A14707">
        <w:t>PhoneBook</w:t>
      </w:r>
      <w:r w:rsidRPr="00D972C1">
        <w:t>(+param: memory=</w:t>
      </w:r>
      <w:r>
        <w:t>ON +param: index=1 +param: name=yudha +param: phoneNumber=088880</w:t>
      </w:r>
      <w:r w:rsidRPr="00D972C1">
        <w:t>)</w:t>
      </w:r>
    </w:p>
    <w:p w:rsidR="00D972C1" w:rsidRPr="00A14707" w:rsidRDefault="00D972C1" w:rsidP="00D972C1">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IGeneral.SetFunctionality(+param: level={0})</w:t>
      </w:r>
    </w:p>
    <w:p w:rsidR="00696BE9" w:rsidRDefault="00696BE9" w:rsidP="00696BE9">
      <w:pPr>
        <w:pStyle w:val="ListParagraph"/>
        <w:spacing w:line="360" w:lineRule="auto"/>
      </w:pPr>
      <w:r>
        <w:t>This function used to set mode your GSM device (disable or enable)</w:t>
      </w:r>
    </w:p>
    <w:p w:rsidR="00D972C1" w:rsidRPr="00A14707" w:rsidRDefault="00696BE9" w:rsidP="00D972C1">
      <w:pPr>
        <w:pStyle w:val="ListParagraph"/>
        <w:spacing w:line="360" w:lineRule="auto"/>
      </w:pPr>
      <w:r>
        <w:t>a</w:t>
      </w:r>
      <w:r w:rsidR="00D972C1" w:rsidRPr="00A14707">
        <w:t xml:space="preserve">. parameter: </w:t>
      </w:r>
    </w:p>
    <w:p w:rsidR="00D972C1" w:rsidRDefault="00D972C1" w:rsidP="00D972C1">
      <w:pPr>
        <w:pStyle w:val="ListParagraph"/>
        <w:numPr>
          <w:ilvl w:val="1"/>
          <w:numId w:val="16"/>
        </w:numPr>
        <w:spacing w:line="360" w:lineRule="auto"/>
      </w:pPr>
      <w:r w:rsidRPr="00A14707">
        <w:t>level</w:t>
      </w:r>
      <w:r>
        <w:t xml:space="preserve">: </w:t>
      </w:r>
      <w:r w:rsidR="00696BE9">
        <w:t>0 set to minimum functionality, 1 to full functionality.</w:t>
      </w:r>
    </w:p>
    <w:p w:rsidR="00D972C1" w:rsidRPr="00A14707" w:rsidRDefault="00D972C1" w:rsidP="00D972C1">
      <w:pPr>
        <w:pStyle w:val="ListParagraph"/>
        <w:spacing w:line="360" w:lineRule="auto"/>
      </w:pPr>
      <w:r>
        <w:t xml:space="preserve">b. </w:t>
      </w:r>
      <w:r w:rsidRPr="00A14707">
        <w:t>example:</w:t>
      </w:r>
    </w:p>
    <w:p w:rsidR="00D972C1" w:rsidRDefault="00D972C1" w:rsidP="00D972C1">
      <w:pPr>
        <w:pStyle w:val="ListParagraph"/>
        <w:numPr>
          <w:ilvl w:val="1"/>
          <w:numId w:val="16"/>
        </w:numPr>
        <w:spacing w:line="360" w:lineRule="auto"/>
      </w:pPr>
      <w:r w:rsidRPr="00A14707">
        <w:t>IGeneral</w:t>
      </w:r>
      <w:r w:rsidRPr="00D972C1">
        <w:t>.</w:t>
      </w:r>
      <w:r w:rsidRPr="00A14707">
        <w:t>SetFunctionality</w:t>
      </w:r>
      <w:r w:rsidRPr="00D972C1">
        <w:t xml:space="preserve">(+param: </w:t>
      </w:r>
      <w:r w:rsidRPr="00A14707">
        <w:t>level</w:t>
      </w:r>
      <w:r w:rsidRPr="00D972C1">
        <w:t xml:space="preserve"> =</w:t>
      </w:r>
      <w:r>
        <w:t>1</w:t>
      </w:r>
      <w:r w:rsidRPr="00D972C1">
        <w:t>)</w:t>
      </w:r>
    </w:p>
    <w:p w:rsidR="00D972C1" w:rsidRPr="00A14707" w:rsidRDefault="00D972C1" w:rsidP="00D972C1">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IGeneral.GetRegistrationStatus()</w:t>
      </w:r>
    </w:p>
    <w:p w:rsidR="00A14707" w:rsidRPr="005F2CEB" w:rsidRDefault="00A14707" w:rsidP="00A14707">
      <w:pPr>
        <w:pStyle w:val="ListParagraph"/>
        <w:numPr>
          <w:ilvl w:val="0"/>
          <w:numId w:val="16"/>
        </w:numPr>
        <w:spacing w:line="360" w:lineRule="auto"/>
        <w:rPr>
          <w:b/>
        </w:rPr>
      </w:pPr>
      <w:r w:rsidRPr="005F2CEB">
        <w:rPr>
          <w:b/>
        </w:rPr>
        <w:t>IGeneral.GetSignalQuality()</w:t>
      </w:r>
    </w:p>
    <w:p w:rsidR="00A14707" w:rsidRPr="005F2CEB" w:rsidRDefault="00A14707" w:rsidP="00A14707">
      <w:pPr>
        <w:pStyle w:val="ListParagraph"/>
        <w:numPr>
          <w:ilvl w:val="0"/>
          <w:numId w:val="16"/>
        </w:numPr>
        <w:spacing w:line="360" w:lineRule="auto"/>
        <w:rPr>
          <w:b/>
        </w:rPr>
      </w:pPr>
      <w:r w:rsidRPr="005F2CEB">
        <w:rPr>
          <w:b/>
        </w:rPr>
        <w:lastRenderedPageBreak/>
        <w:t>IGeneral.SetErrorMessageFormat(+param: format={0})</w:t>
      </w:r>
    </w:p>
    <w:p w:rsidR="00696BE9" w:rsidRPr="00696BE9" w:rsidRDefault="00696BE9" w:rsidP="00696BE9">
      <w:pPr>
        <w:pStyle w:val="ListParagraph"/>
        <w:spacing w:line="360" w:lineRule="auto"/>
      </w:pPr>
      <w:r w:rsidRPr="00696BE9">
        <w:t>This command disables or enables the use of the “+CME ERROR: &lt;xxx&gt;” or</w:t>
      </w:r>
    </w:p>
    <w:p w:rsidR="00696BE9" w:rsidRDefault="00696BE9" w:rsidP="00696BE9">
      <w:pPr>
        <w:pStyle w:val="ListParagraph"/>
        <w:spacing w:line="360" w:lineRule="auto"/>
      </w:pPr>
      <w:r w:rsidRPr="00696BE9">
        <w:t>“+CMS ERROR:&lt;xxx&gt;” result code instead of simply “ERROR”.</w:t>
      </w:r>
    </w:p>
    <w:p w:rsidR="00696BE9" w:rsidRPr="00A14707" w:rsidRDefault="00696BE9" w:rsidP="00696BE9">
      <w:pPr>
        <w:pStyle w:val="ListParagraph"/>
        <w:spacing w:line="360" w:lineRule="auto"/>
      </w:pPr>
      <w:r>
        <w:t>a</w:t>
      </w:r>
      <w:r w:rsidRPr="00A14707">
        <w:t xml:space="preserve">. parameter: </w:t>
      </w:r>
    </w:p>
    <w:p w:rsidR="00696BE9" w:rsidRDefault="00696BE9" w:rsidP="008E3085">
      <w:pPr>
        <w:pStyle w:val="ListParagraph"/>
        <w:numPr>
          <w:ilvl w:val="1"/>
          <w:numId w:val="16"/>
        </w:numPr>
        <w:spacing w:line="360" w:lineRule="auto"/>
      </w:pPr>
      <w:r w:rsidRPr="00A14707">
        <w:t>format</w:t>
      </w:r>
      <w:r>
        <w:t>: 0 to d</w:t>
      </w:r>
      <w:r>
        <w:rPr>
          <w:rFonts w:ascii="ZurichBT-RomanExtended" w:hAnsi="ZurichBT-RomanExtended" w:cs="ZurichBT-RomanExtended"/>
        </w:rPr>
        <w:t>isable ME error reports, use only « ERROR »</w:t>
      </w:r>
      <w:r>
        <w:t>,</w:t>
      </w:r>
    </w:p>
    <w:p w:rsidR="00696BE9" w:rsidRDefault="00696BE9" w:rsidP="00696BE9">
      <w:pPr>
        <w:pStyle w:val="ListParagraph"/>
        <w:spacing w:line="360" w:lineRule="auto"/>
        <w:ind w:left="2124"/>
      </w:pPr>
      <w:r>
        <w:t xml:space="preserve"> 1 to enable +CME ERROR: XXX or +CMS ERROR: XXX</w:t>
      </w:r>
    </w:p>
    <w:p w:rsidR="00696BE9" w:rsidRPr="00A14707" w:rsidRDefault="00696BE9" w:rsidP="00696BE9">
      <w:pPr>
        <w:pStyle w:val="ListParagraph"/>
        <w:spacing w:line="360" w:lineRule="auto"/>
      </w:pPr>
      <w:r>
        <w:t xml:space="preserve">b. </w:t>
      </w:r>
      <w:r w:rsidRPr="00A14707">
        <w:t>example:</w:t>
      </w:r>
    </w:p>
    <w:p w:rsidR="00696BE9" w:rsidRDefault="00696BE9" w:rsidP="00696BE9">
      <w:pPr>
        <w:pStyle w:val="ListParagraph"/>
        <w:numPr>
          <w:ilvl w:val="1"/>
          <w:numId w:val="16"/>
        </w:numPr>
        <w:spacing w:line="360" w:lineRule="auto"/>
      </w:pPr>
      <w:r w:rsidRPr="00A14707">
        <w:t>IGeneral</w:t>
      </w:r>
      <w:r w:rsidRPr="00D972C1">
        <w:t>.</w:t>
      </w:r>
      <w:r w:rsidRPr="00A14707">
        <w:t>SetErrorMessageFormat</w:t>
      </w:r>
      <w:r w:rsidRPr="00D972C1">
        <w:t xml:space="preserve">(+param: </w:t>
      </w:r>
      <w:r w:rsidRPr="00A14707">
        <w:t>format</w:t>
      </w:r>
      <w:r w:rsidRPr="00D972C1">
        <w:t>=</w:t>
      </w:r>
      <w:r>
        <w:t>1</w:t>
      </w:r>
      <w:r w:rsidRPr="00D972C1">
        <w:t>)</w:t>
      </w:r>
    </w:p>
    <w:p w:rsidR="00696BE9" w:rsidRPr="00A14707" w:rsidRDefault="00696BE9" w:rsidP="00696BE9">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IGeneral.GetPossibleCharacterSet()</w:t>
      </w:r>
    </w:p>
    <w:p w:rsidR="00A14707" w:rsidRPr="005F2CEB" w:rsidRDefault="00A14707" w:rsidP="00A14707">
      <w:pPr>
        <w:pStyle w:val="ListParagraph"/>
        <w:numPr>
          <w:ilvl w:val="0"/>
          <w:numId w:val="16"/>
        </w:numPr>
        <w:spacing w:line="360" w:lineRule="auto"/>
        <w:rPr>
          <w:b/>
        </w:rPr>
      </w:pPr>
      <w:r w:rsidRPr="005F2CEB">
        <w:rPr>
          <w:b/>
        </w:rPr>
        <w:t>IGeneral.GetCharacterSet()</w:t>
      </w:r>
    </w:p>
    <w:p w:rsidR="00A14707" w:rsidRPr="005F2CEB" w:rsidRDefault="00A14707" w:rsidP="00A14707">
      <w:pPr>
        <w:pStyle w:val="ListParagraph"/>
        <w:numPr>
          <w:ilvl w:val="0"/>
          <w:numId w:val="16"/>
        </w:numPr>
        <w:spacing w:line="360" w:lineRule="auto"/>
        <w:rPr>
          <w:b/>
        </w:rPr>
      </w:pPr>
      <w:r w:rsidRPr="005F2CEB">
        <w:rPr>
          <w:b/>
        </w:rPr>
        <w:t>IGeneral.SetCharacterSet(+param: characterSet={0})</w:t>
      </w:r>
    </w:p>
    <w:p w:rsidR="00696BE9" w:rsidRPr="00696BE9" w:rsidRDefault="00696BE9" w:rsidP="00696BE9">
      <w:pPr>
        <w:pStyle w:val="ListParagraph"/>
        <w:spacing w:line="360" w:lineRule="auto"/>
      </w:pPr>
      <w:r w:rsidRPr="00696BE9">
        <w:t>This command informs the ME which character set is used by the TE. The ME</w:t>
      </w:r>
    </w:p>
    <w:p w:rsidR="00696BE9" w:rsidRPr="00696BE9" w:rsidRDefault="00696BE9" w:rsidP="00696BE9">
      <w:pPr>
        <w:pStyle w:val="ListParagraph"/>
        <w:spacing w:line="360" w:lineRule="auto"/>
      </w:pPr>
      <w:r w:rsidRPr="00696BE9">
        <w:t>can convert each character of entered or displayed strings.</w:t>
      </w:r>
    </w:p>
    <w:p w:rsidR="00696BE9" w:rsidRPr="00A14707" w:rsidRDefault="00696BE9" w:rsidP="00696BE9">
      <w:pPr>
        <w:pStyle w:val="ListParagraph"/>
        <w:spacing w:line="360" w:lineRule="auto"/>
      </w:pPr>
      <w:r>
        <w:t>a</w:t>
      </w:r>
      <w:r w:rsidRPr="00A14707">
        <w:t xml:space="preserve">. parameter: </w:t>
      </w:r>
    </w:p>
    <w:p w:rsidR="00696BE9" w:rsidRDefault="00696BE9" w:rsidP="00696BE9">
      <w:pPr>
        <w:pStyle w:val="ListParagraph"/>
        <w:numPr>
          <w:ilvl w:val="1"/>
          <w:numId w:val="16"/>
        </w:numPr>
        <w:spacing w:line="360" w:lineRule="auto"/>
      </w:pPr>
      <w:r w:rsidRPr="00A14707">
        <w:t>characterSet</w:t>
      </w:r>
      <w:r>
        <w:t>: one of the following value</w:t>
      </w:r>
    </w:p>
    <w:p w:rsidR="00696BE9" w:rsidRPr="00AB7A41" w:rsidRDefault="00696BE9" w:rsidP="00AB7A41">
      <w:pPr>
        <w:pStyle w:val="ListParagraph"/>
        <w:spacing w:line="360" w:lineRule="auto"/>
        <w:ind w:left="1440"/>
      </w:pPr>
      <w:r w:rsidRPr="00AB7A41">
        <w:t>“</w:t>
      </w:r>
      <w:r w:rsidRPr="00AB7A41">
        <w:rPr>
          <w:b/>
        </w:rPr>
        <w:t>GSM</w:t>
      </w:r>
      <w:r w:rsidRPr="00AB7A41">
        <w:t>” GSM default alphabet.</w:t>
      </w:r>
    </w:p>
    <w:p w:rsidR="00696BE9" w:rsidRPr="00AB7A41" w:rsidRDefault="00696BE9" w:rsidP="00AB7A41">
      <w:pPr>
        <w:pStyle w:val="ListParagraph"/>
        <w:spacing w:line="360" w:lineRule="auto"/>
        <w:ind w:left="1440"/>
      </w:pPr>
      <w:r w:rsidRPr="00AB7A41">
        <w:t>“</w:t>
      </w:r>
      <w:r w:rsidRPr="00AB7A41">
        <w:rPr>
          <w:b/>
        </w:rPr>
        <w:t>PCCP437</w:t>
      </w:r>
      <w:r w:rsidRPr="00AB7A41">
        <w:t>” PC character set code page 437.</w:t>
      </w:r>
    </w:p>
    <w:p w:rsidR="00696BE9" w:rsidRPr="00AB7A41" w:rsidRDefault="00696BE9" w:rsidP="00AB7A41">
      <w:pPr>
        <w:pStyle w:val="ListParagraph"/>
        <w:spacing w:line="360" w:lineRule="auto"/>
        <w:ind w:left="1440"/>
      </w:pPr>
      <w:r w:rsidRPr="00AB7A41">
        <w:t>“</w:t>
      </w:r>
      <w:r w:rsidRPr="00AB7A41">
        <w:rPr>
          <w:b/>
        </w:rPr>
        <w:t>CUSTOM</w:t>
      </w:r>
      <w:r w:rsidRPr="00AB7A41">
        <w:t>” User defined character set (cf. +WCCS</w:t>
      </w:r>
    </w:p>
    <w:p w:rsidR="00696BE9" w:rsidRPr="00AB7A41" w:rsidRDefault="00696BE9" w:rsidP="00AB7A41">
      <w:pPr>
        <w:pStyle w:val="ListParagraph"/>
        <w:spacing w:line="360" w:lineRule="auto"/>
        <w:ind w:left="1440"/>
      </w:pPr>
      <w:r w:rsidRPr="00AB7A41">
        <w:t>command).</w:t>
      </w:r>
    </w:p>
    <w:p w:rsidR="00696BE9" w:rsidRPr="00AB7A41" w:rsidRDefault="00696BE9" w:rsidP="00AB7A41">
      <w:pPr>
        <w:pStyle w:val="ListParagraph"/>
        <w:spacing w:line="360" w:lineRule="auto"/>
        <w:ind w:left="1440"/>
      </w:pPr>
      <w:r w:rsidRPr="00AB7A41">
        <w:t>“</w:t>
      </w:r>
      <w:r w:rsidRPr="00AB7A41">
        <w:rPr>
          <w:b/>
        </w:rPr>
        <w:t>HEX</w:t>
      </w:r>
      <w:r w:rsidRPr="00AB7A41">
        <w:t>” Hexadecimal mode. No character set used ; the</w:t>
      </w:r>
    </w:p>
    <w:p w:rsidR="00696BE9" w:rsidRPr="00A14707" w:rsidRDefault="00696BE9" w:rsidP="00696BE9">
      <w:pPr>
        <w:pStyle w:val="ListParagraph"/>
        <w:spacing w:line="360" w:lineRule="auto"/>
      </w:pPr>
      <w:r>
        <w:t xml:space="preserve">b. </w:t>
      </w:r>
      <w:r w:rsidRPr="00A14707">
        <w:t>example:</w:t>
      </w:r>
    </w:p>
    <w:p w:rsidR="00696BE9" w:rsidRDefault="00696BE9" w:rsidP="00696BE9">
      <w:pPr>
        <w:pStyle w:val="ListParagraph"/>
        <w:numPr>
          <w:ilvl w:val="1"/>
          <w:numId w:val="16"/>
        </w:numPr>
        <w:spacing w:line="360" w:lineRule="auto"/>
      </w:pPr>
      <w:r w:rsidRPr="00A14707">
        <w:t>IGeneral</w:t>
      </w:r>
      <w:r w:rsidRPr="00D972C1">
        <w:t>.</w:t>
      </w:r>
      <w:r w:rsidRPr="00A14707">
        <w:t>SetCharacterSet</w:t>
      </w:r>
      <w:r w:rsidRPr="00D972C1">
        <w:t xml:space="preserve">(+param: </w:t>
      </w:r>
      <w:r w:rsidR="00AB7A41" w:rsidRPr="00A14707">
        <w:t>characterSet</w:t>
      </w:r>
      <w:r w:rsidR="00AB7A41">
        <w:t>=PCCP437</w:t>
      </w:r>
      <w:r w:rsidRPr="00D972C1">
        <w:t>)</w:t>
      </w:r>
    </w:p>
    <w:p w:rsidR="00696BE9" w:rsidRPr="00A14707" w:rsidRDefault="00696BE9" w:rsidP="00696BE9">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IGeneral.GetErrorMessageFormat()</w:t>
      </w:r>
    </w:p>
    <w:p w:rsidR="00A14707" w:rsidRPr="005F2CEB" w:rsidRDefault="00A14707" w:rsidP="00A14707">
      <w:pPr>
        <w:pStyle w:val="ListParagraph"/>
        <w:numPr>
          <w:ilvl w:val="0"/>
          <w:numId w:val="16"/>
        </w:numPr>
        <w:spacing w:line="360" w:lineRule="auto"/>
        <w:rPr>
          <w:b/>
        </w:rPr>
      </w:pPr>
      <w:r w:rsidRPr="005F2CEB">
        <w:rPr>
          <w:b/>
        </w:rPr>
        <w:t>IGeneral.GetManufacturer()</w:t>
      </w:r>
    </w:p>
    <w:p w:rsidR="00A14707" w:rsidRPr="005F2CEB" w:rsidRDefault="00A14707" w:rsidP="00A14707">
      <w:pPr>
        <w:pStyle w:val="ListParagraph"/>
        <w:numPr>
          <w:ilvl w:val="0"/>
          <w:numId w:val="16"/>
        </w:numPr>
        <w:spacing w:line="360" w:lineRule="auto"/>
        <w:rPr>
          <w:b/>
        </w:rPr>
      </w:pPr>
      <w:r w:rsidRPr="005F2CEB">
        <w:rPr>
          <w:b/>
        </w:rPr>
        <w:t>IGeneral.GetServiceCenter()</w:t>
      </w:r>
    </w:p>
    <w:p w:rsidR="00A14707" w:rsidRPr="005F2CEB" w:rsidRDefault="00A14707" w:rsidP="00A14707">
      <w:pPr>
        <w:pStyle w:val="ListParagraph"/>
        <w:numPr>
          <w:ilvl w:val="0"/>
          <w:numId w:val="16"/>
        </w:numPr>
        <w:spacing w:line="360" w:lineRule="auto"/>
        <w:rPr>
          <w:b/>
        </w:rPr>
      </w:pPr>
      <w:r w:rsidRPr="005F2CEB">
        <w:rPr>
          <w:b/>
        </w:rPr>
        <w:t>IGeneral.GetSoftwareVersion()</w:t>
      </w:r>
    </w:p>
    <w:p w:rsidR="00A14707" w:rsidRPr="005F2CEB" w:rsidRDefault="00A14707" w:rsidP="00A14707">
      <w:pPr>
        <w:pStyle w:val="ListParagraph"/>
        <w:numPr>
          <w:ilvl w:val="0"/>
          <w:numId w:val="16"/>
        </w:numPr>
        <w:spacing w:line="360" w:lineRule="auto"/>
        <w:rPr>
          <w:b/>
        </w:rPr>
      </w:pPr>
      <w:r w:rsidRPr="005F2CEB">
        <w:rPr>
          <w:b/>
        </w:rPr>
        <w:t>IGeneral.GetModelInformation()</w:t>
      </w:r>
    </w:p>
    <w:p w:rsidR="00A14707" w:rsidRPr="005F2CEB" w:rsidRDefault="00A14707" w:rsidP="00A14707">
      <w:pPr>
        <w:pStyle w:val="ListParagraph"/>
        <w:numPr>
          <w:ilvl w:val="0"/>
          <w:numId w:val="16"/>
        </w:numPr>
        <w:spacing w:line="360" w:lineRule="auto"/>
        <w:rPr>
          <w:b/>
        </w:rPr>
      </w:pPr>
      <w:r w:rsidRPr="005F2CEB">
        <w:rPr>
          <w:b/>
        </w:rPr>
        <w:t>IGeneral.GetIMSI()</w:t>
      </w:r>
    </w:p>
    <w:p w:rsidR="00A14707" w:rsidRPr="005F2CEB" w:rsidRDefault="00A14707" w:rsidP="00A14707">
      <w:pPr>
        <w:pStyle w:val="ListParagraph"/>
        <w:numPr>
          <w:ilvl w:val="0"/>
          <w:numId w:val="16"/>
        </w:numPr>
        <w:spacing w:line="360" w:lineRule="auto"/>
        <w:rPr>
          <w:b/>
        </w:rPr>
      </w:pPr>
      <w:r w:rsidRPr="005F2CEB">
        <w:rPr>
          <w:b/>
        </w:rPr>
        <w:t>IGeneral.GetOperator()</w:t>
      </w:r>
    </w:p>
    <w:p w:rsidR="00A14707" w:rsidRPr="005F2CEB" w:rsidRDefault="00A14707" w:rsidP="00A14707">
      <w:pPr>
        <w:pStyle w:val="ListParagraph"/>
        <w:numPr>
          <w:ilvl w:val="0"/>
          <w:numId w:val="16"/>
        </w:numPr>
        <w:spacing w:line="360" w:lineRule="auto"/>
        <w:rPr>
          <w:b/>
        </w:rPr>
      </w:pPr>
      <w:r w:rsidRPr="005F2CEB">
        <w:rPr>
          <w:b/>
        </w:rPr>
        <w:t>IGeneral.GetActivityStatus()</w:t>
      </w:r>
    </w:p>
    <w:p w:rsidR="00A14707" w:rsidRPr="005F2CEB" w:rsidRDefault="00A14707" w:rsidP="00A14707">
      <w:pPr>
        <w:pStyle w:val="ListParagraph"/>
        <w:numPr>
          <w:ilvl w:val="0"/>
          <w:numId w:val="16"/>
        </w:numPr>
        <w:spacing w:line="360" w:lineRule="auto"/>
        <w:rPr>
          <w:b/>
        </w:rPr>
      </w:pPr>
      <w:r w:rsidRPr="005F2CEB">
        <w:rPr>
          <w:b/>
        </w:rPr>
        <w:t>IGeneral.GetSerialNumber()</w:t>
      </w:r>
    </w:p>
    <w:p w:rsidR="00A14707" w:rsidRPr="005F2CEB" w:rsidRDefault="00A14707" w:rsidP="00A14707">
      <w:pPr>
        <w:pStyle w:val="ListParagraph"/>
        <w:numPr>
          <w:ilvl w:val="0"/>
          <w:numId w:val="16"/>
        </w:numPr>
        <w:spacing w:line="360" w:lineRule="auto"/>
        <w:rPr>
          <w:b/>
        </w:rPr>
      </w:pPr>
      <w:r w:rsidRPr="005F2CEB">
        <w:rPr>
          <w:b/>
        </w:rPr>
        <w:t>IGeneral.GetHardwareVersion()</w:t>
      </w:r>
    </w:p>
    <w:p w:rsidR="00A14707" w:rsidRPr="005F2CEB" w:rsidRDefault="00A14707" w:rsidP="00A14707">
      <w:pPr>
        <w:pStyle w:val="ListParagraph"/>
        <w:numPr>
          <w:ilvl w:val="0"/>
          <w:numId w:val="16"/>
        </w:numPr>
        <w:spacing w:line="360" w:lineRule="auto"/>
        <w:rPr>
          <w:b/>
        </w:rPr>
      </w:pPr>
      <w:r w:rsidRPr="005F2CEB">
        <w:rPr>
          <w:b/>
        </w:rPr>
        <w:t>IConfiguration.GetRawXML(+param: section={0})</w:t>
      </w:r>
    </w:p>
    <w:p w:rsidR="00AB7A41" w:rsidRDefault="00AB7A41" w:rsidP="00AB7A41">
      <w:pPr>
        <w:pStyle w:val="ListParagraph"/>
        <w:spacing w:line="360" w:lineRule="auto"/>
      </w:pPr>
      <w:r>
        <w:t>Return server application configuration in XML format</w:t>
      </w:r>
    </w:p>
    <w:p w:rsidR="00AB7A41" w:rsidRPr="00A14707" w:rsidRDefault="00AB7A41" w:rsidP="00AB7A41">
      <w:pPr>
        <w:pStyle w:val="ListParagraph"/>
        <w:spacing w:line="360" w:lineRule="auto"/>
      </w:pPr>
      <w:r>
        <w:t xml:space="preserve">a. </w:t>
      </w:r>
      <w:r w:rsidRPr="00A14707">
        <w:t xml:space="preserve">parameter: </w:t>
      </w:r>
    </w:p>
    <w:p w:rsidR="00AB7A41" w:rsidRDefault="00AB7A41" w:rsidP="00AB7A41">
      <w:pPr>
        <w:pStyle w:val="ListParagraph"/>
        <w:numPr>
          <w:ilvl w:val="1"/>
          <w:numId w:val="16"/>
        </w:numPr>
        <w:spacing w:line="360" w:lineRule="auto"/>
      </w:pPr>
      <w:r>
        <w:lastRenderedPageBreak/>
        <w:t>section: one of the following value</w:t>
      </w:r>
    </w:p>
    <w:p w:rsidR="00AB7A41" w:rsidRDefault="00AB7A41" w:rsidP="00AB7A41">
      <w:pPr>
        <w:pStyle w:val="ListParagraph"/>
        <w:spacing w:line="360" w:lineRule="auto"/>
        <w:ind w:left="1440"/>
      </w:pPr>
      <w:r>
        <w:t>general – contains general configuration of the sms gateway server</w:t>
      </w:r>
    </w:p>
    <w:p w:rsidR="00AB7A41" w:rsidRDefault="00AB7A41" w:rsidP="00AB7A41">
      <w:pPr>
        <w:pStyle w:val="ListParagraph"/>
        <w:spacing w:line="360" w:lineRule="auto"/>
        <w:ind w:left="1440"/>
      </w:pPr>
      <w:r>
        <w:t>serialPorts - contains serialPorts section of the sms gateway server</w:t>
      </w:r>
    </w:p>
    <w:p w:rsidR="00AB7A41" w:rsidRDefault="00AB7A41" w:rsidP="00AB7A41">
      <w:pPr>
        <w:pStyle w:val="ListParagraph"/>
        <w:spacing w:line="360" w:lineRule="auto"/>
        <w:ind w:left="1440"/>
      </w:pPr>
      <w:r>
        <w:t>plugin – contains plugin section of the sms gateway server</w:t>
      </w:r>
    </w:p>
    <w:p w:rsidR="00AB7A41" w:rsidRPr="00A14707" w:rsidRDefault="00AB7A41" w:rsidP="00AB7A41">
      <w:pPr>
        <w:pStyle w:val="ListParagraph"/>
        <w:spacing w:line="360" w:lineRule="auto"/>
      </w:pPr>
      <w:r>
        <w:t xml:space="preserve">b. </w:t>
      </w:r>
      <w:r w:rsidRPr="00A14707">
        <w:t>example:</w:t>
      </w:r>
    </w:p>
    <w:p w:rsidR="00AB7A41" w:rsidRDefault="00AB7A41" w:rsidP="00AB7A41">
      <w:pPr>
        <w:pStyle w:val="ListParagraph"/>
        <w:numPr>
          <w:ilvl w:val="1"/>
          <w:numId w:val="16"/>
        </w:numPr>
        <w:spacing w:line="360" w:lineRule="auto"/>
      </w:pPr>
      <w:r>
        <w:t>IConfiguration</w:t>
      </w:r>
      <w:r w:rsidRPr="00D972C1">
        <w:t>.</w:t>
      </w:r>
      <w:r w:rsidRPr="00AB7A41">
        <w:t xml:space="preserve"> </w:t>
      </w:r>
      <w:r w:rsidRPr="00A14707">
        <w:t>GetRawXML</w:t>
      </w:r>
      <w:r w:rsidRPr="00D972C1">
        <w:t xml:space="preserve">(+param: </w:t>
      </w:r>
      <w:r>
        <w:t>section=general</w:t>
      </w:r>
      <w:r w:rsidRPr="00D972C1">
        <w:t>)</w:t>
      </w:r>
    </w:p>
    <w:p w:rsidR="00AB7A41" w:rsidRDefault="00AB7A41" w:rsidP="00AB7A41">
      <w:pPr>
        <w:pStyle w:val="ListParagraph"/>
        <w:numPr>
          <w:ilvl w:val="1"/>
          <w:numId w:val="16"/>
        </w:numPr>
        <w:spacing w:line="360" w:lineRule="auto"/>
      </w:pPr>
      <w:r>
        <w:t>IConfiguration</w:t>
      </w:r>
      <w:r w:rsidRPr="00D972C1">
        <w:t>.</w:t>
      </w:r>
      <w:r w:rsidRPr="00AB7A41">
        <w:t xml:space="preserve"> </w:t>
      </w:r>
      <w:r w:rsidRPr="00A14707">
        <w:t>GetRawXML</w:t>
      </w:r>
      <w:r w:rsidRPr="00D972C1">
        <w:t xml:space="preserve">(+param: </w:t>
      </w:r>
      <w:r>
        <w:t>section=serialports</w:t>
      </w:r>
      <w:r w:rsidRPr="00D972C1">
        <w:t>)</w:t>
      </w:r>
    </w:p>
    <w:p w:rsidR="00AB7A41" w:rsidRDefault="00AB7A41" w:rsidP="00AB7A41">
      <w:pPr>
        <w:pStyle w:val="ListParagraph"/>
        <w:numPr>
          <w:ilvl w:val="1"/>
          <w:numId w:val="16"/>
        </w:numPr>
        <w:spacing w:line="360" w:lineRule="auto"/>
      </w:pPr>
      <w:r>
        <w:t>IConfiguration</w:t>
      </w:r>
      <w:r w:rsidRPr="00D972C1">
        <w:t>.</w:t>
      </w:r>
      <w:r w:rsidRPr="00AB7A41">
        <w:t xml:space="preserve"> </w:t>
      </w:r>
      <w:r w:rsidRPr="00A14707">
        <w:t>GetRawXML</w:t>
      </w:r>
      <w:r w:rsidRPr="00D972C1">
        <w:t xml:space="preserve">(+param: </w:t>
      </w:r>
      <w:r>
        <w:t>section=plugin</w:t>
      </w:r>
      <w:r w:rsidRPr="00D972C1">
        <w:t>)</w:t>
      </w:r>
    </w:p>
    <w:p w:rsidR="00AB7A41" w:rsidRPr="00A14707" w:rsidRDefault="00AB7A41" w:rsidP="00AB7A41">
      <w:pPr>
        <w:pStyle w:val="ListParagraph"/>
        <w:spacing w:line="360" w:lineRule="auto"/>
      </w:pPr>
    </w:p>
    <w:p w:rsidR="00A14707" w:rsidRPr="005F2CEB" w:rsidRDefault="00A14707" w:rsidP="00A14707">
      <w:pPr>
        <w:pStyle w:val="ListParagraph"/>
        <w:numPr>
          <w:ilvl w:val="0"/>
          <w:numId w:val="16"/>
        </w:numPr>
        <w:spacing w:line="360" w:lineRule="auto"/>
        <w:rPr>
          <w:b/>
        </w:rPr>
      </w:pPr>
      <w:r w:rsidRPr="005F2CEB">
        <w:rPr>
          <w:b/>
        </w:rPr>
        <w:t>IConfiguration.SetRawXML(+param: section={0}</w:t>
      </w:r>
      <w:r w:rsidR="006D7787" w:rsidRPr="005F2CEB">
        <w:rPr>
          <w:b/>
        </w:rPr>
        <w:t xml:space="preserve"> +param: raw={1}</w:t>
      </w:r>
      <w:r w:rsidRPr="005F2CEB">
        <w:rPr>
          <w:b/>
        </w:rPr>
        <w:t>)</w:t>
      </w:r>
    </w:p>
    <w:p w:rsidR="0085343C" w:rsidRPr="00A14707" w:rsidRDefault="0085343C" w:rsidP="0085343C">
      <w:pPr>
        <w:pStyle w:val="ListParagraph"/>
        <w:spacing w:line="360" w:lineRule="auto"/>
      </w:pPr>
      <w:r>
        <w:t xml:space="preserve">a. </w:t>
      </w:r>
      <w:r w:rsidRPr="00A14707">
        <w:t xml:space="preserve">parameter: </w:t>
      </w:r>
    </w:p>
    <w:p w:rsidR="0085343C" w:rsidRDefault="0085343C" w:rsidP="0085343C">
      <w:pPr>
        <w:pStyle w:val="ListParagraph"/>
        <w:numPr>
          <w:ilvl w:val="1"/>
          <w:numId w:val="16"/>
        </w:numPr>
        <w:spacing w:line="360" w:lineRule="auto"/>
      </w:pPr>
      <w:r>
        <w:t>section: one of the following value</w:t>
      </w:r>
    </w:p>
    <w:p w:rsidR="0085343C" w:rsidRDefault="0085343C" w:rsidP="0085343C">
      <w:pPr>
        <w:pStyle w:val="ListParagraph"/>
        <w:numPr>
          <w:ilvl w:val="1"/>
          <w:numId w:val="16"/>
        </w:numPr>
        <w:spacing w:line="360" w:lineRule="auto"/>
      </w:pPr>
      <w:r>
        <w:t>raw: contain value in XML format</w:t>
      </w:r>
    </w:p>
    <w:p w:rsidR="0085343C" w:rsidRPr="00A14707" w:rsidRDefault="0085343C" w:rsidP="0085343C">
      <w:pPr>
        <w:pStyle w:val="ListParagraph"/>
        <w:spacing w:line="360" w:lineRule="auto"/>
      </w:pPr>
      <w:r>
        <w:t xml:space="preserve">b. </w:t>
      </w:r>
      <w:r w:rsidRPr="00A14707">
        <w:t>example:</w:t>
      </w:r>
    </w:p>
    <w:p w:rsidR="0085343C" w:rsidRDefault="0085343C" w:rsidP="0085343C">
      <w:pPr>
        <w:pStyle w:val="ListParagraph"/>
        <w:numPr>
          <w:ilvl w:val="1"/>
          <w:numId w:val="16"/>
        </w:numPr>
        <w:spacing w:line="360" w:lineRule="auto"/>
      </w:pPr>
      <w:r>
        <w:t>IConfiguration</w:t>
      </w:r>
      <w:r w:rsidRPr="00D972C1">
        <w:t>.</w:t>
      </w:r>
      <w:r>
        <w:t>S</w:t>
      </w:r>
      <w:r w:rsidRPr="00A14707">
        <w:t>etRawXML</w:t>
      </w:r>
      <w:r w:rsidRPr="00D972C1">
        <w:t xml:space="preserve">(+param: </w:t>
      </w:r>
      <w:r>
        <w:t>section=general +param: raw=</w:t>
      </w:r>
      <w:r>
        <w:rPr>
          <w:rFonts w:ascii="Consolas" w:hAnsi="Consolas" w:cs="Consolas"/>
          <w:color w:val="0000FF"/>
          <w:sz w:val="16"/>
          <w:szCs w:val="16"/>
          <w:highlight w:val="white"/>
        </w:rPr>
        <w:t>&lt;</w:t>
      </w:r>
      <w:r w:rsidRPr="0085343C">
        <w:t>general defaultPort="13005" defaultIP="" defaultEncoding="ibm850" countryCode="62" smsGWSignature="TMMIN" prefixOwnNumber="own number" intervalWorkerQueue="3000" intervalReadMessage="3000"/&gt;</w:t>
      </w:r>
      <w:r w:rsidRPr="00D972C1">
        <w:t>)</w:t>
      </w:r>
    </w:p>
    <w:p w:rsidR="00FC112D" w:rsidRDefault="00FC112D" w:rsidP="00FC112D">
      <w:pPr>
        <w:pStyle w:val="ListParagraph"/>
        <w:spacing w:line="360" w:lineRule="auto"/>
        <w:ind w:left="1440"/>
      </w:pPr>
    </w:p>
    <w:p w:rsidR="00A14707" w:rsidRPr="005F2CEB" w:rsidRDefault="00A14707" w:rsidP="00A14707">
      <w:pPr>
        <w:pStyle w:val="ListParagraph"/>
        <w:numPr>
          <w:ilvl w:val="0"/>
          <w:numId w:val="16"/>
        </w:numPr>
        <w:spacing w:line="360" w:lineRule="auto"/>
        <w:rPr>
          <w:b/>
        </w:rPr>
      </w:pPr>
      <w:r w:rsidRPr="005F2CEB">
        <w:rPr>
          <w:b/>
        </w:rPr>
        <w:t>IConfiguration.Save()</w:t>
      </w:r>
    </w:p>
    <w:p w:rsidR="00A14707" w:rsidRPr="005F2CEB" w:rsidRDefault="00A14707" w:rsidP="00A14707">
      <w:pPr>
        <w:pStyle w:val="ListParagraph"/>
        <w:numPr>
          <w:ilvl w:val="0"/>
          <w:numId w:val="16"/>
        </w:numPr>
        <w:spacing w:line="360" w:lineRule="auto"/>
        <w:rPr>
          <w:b/>
        </w:rPr>
      </w:pPr>
      <w:r w:rsidRPr="005F2CEB">
        <w:rPr>
          <w:b/>
        </w:rPr>
        <w:t>IServer.GetRegisteredPlugins()</w:t>
      </w:r>
    </w:p>
    <w:p w:rsidR="00A14707" w:rsidRPr="005F2CEB" w:rsidRDefault="00A14707" w:rsidP="00A14707">
      <w:pPr>
        <w:pStyle w:val="ListParagraph"/>
        <w:numPr>
          <w:ilvl w:val="0"/>
          <w:numId w:val="16"/>
        </w:numPr>
        <w:spacing w:line="360" w:lineRule="auto"/>
        <w:rPr>
          <w:b/>
        </w:rPr>
      </w:pPr>
      <w:r w:rsidRPr="005F2CEB">
        <w:rPr>
          <w:b/>
        </w:rPr>
        <w:t>IServer.GetAvailableConnections()</w:t>
      </w:r>
    </w:p>
    <w:p w:rsidR="00092D24" w:rsidRDefault="00725DFC" w:rsidP="003109C7">
      <w:pPr>
        <w:pStyle w:val="Heading1"/>
      </w:pPr>
      <w:r>
        <w:t>Developer</w:t>
      </w:r>
      <w:r w:rsidR="003109C7">
        <w:t xml:space="preserve"> Guide</w:t>
      </w:r>
      <w:r w:rsidR="003109C7">
        <w:tab/>
      </w:r>
    </w:p>
    <w:p w:rsidR="00092D24" w:rsidRDefault="005B783E" w:rsidP="005B783E">
      <w:pPr>
        <w:jc w:val="both"/>
      </w:pPr>
      <w:r>
        <w:t xml:space="preserve">SMS Gateway can be used to send SMS messages from ASP.NET/Winform Application. There are two options you can choose to add functionality to your project to </w:t>
      </w:r>
      <w:r w:rsidR="00F845A8">
        <w:t>use</w:t>
      </w:r>
      <w:r>
        <w:t xml:space="preserve"> an SQL SMS gateway architecture. In this architecture the application uses database server (Mircrosoft SQL Server, Oracle or MySql) for data storage.</w:t>
      </w:r>
      <w:r w:rsidR="00D7223E">
        <w:t xml:space="preserve"> In </w:t>
      </w:r>
      <w:r w:rsidR="003E21D5">
        <w:t>this case the SQL SMS gateway configuration will work the following way:</w:t>
      </w:r>
    </w:p>
    <w:p w:rsidR="003E21D5" w:rsidRDefault="00225E7A" w:rsidP="005B783E">
      <w:pPr>
        <w:jc w:val="both"/>
      </w:pPr>
      <w:r>
        <w:rPr>
          <w:noProof/>
          <w:lang w:eastAsia="en-US"/>
        </w:rPr>
        <mc:AlternateContent>
          <mc:Choice Requires="wpg">
            <w:drawing>
              <wp:anchor distT="0" distB="0" distL="114300" distR="114300" simplePos="0" relativeHeight="251752448" behindDoc="0" locked="0" layoutInCell="1" allowOverlap="1" wp14:anchorId="63FE9A6C" wp14:editId="3976FE25">
                <wp:simplePos x="0" y="0"/>
                <wp:positionH relativeFrom="margin">
                  <wp:align>left</wp:align>
                </wp:positionH>
                <wp:positionV relativeFrom="paragraph">
                  <wp:posOffset>127635</wp:posOffset>
                </wp:positionV>
                <wp:extent cx="5153025" cy="2073275"/>
                <wp:effectExtent l="0" t="0" r="28575" b="22225"/>
                <wp:wrapNone/>
                <wp:docPr id="64" name="Group 64"/>
                <wp:cNvGraphicFramePr/>
                <a:graphic xmlns:a="http://schemas.openxmlformats.org/drawingml/2006/main">
                  <a:graphicData uri="http://schemas.microsoft.com/office/word/2010/wordprocessingGroup">
                    <wpg:wgp>
                      <wpg:cNvGrpSpPr/>
                      <wpg:grpSpPr>
                        <a:xfrm>
                          <a:off x="0" y="0"/>
                          <a:ext cx="5153025" cy="2073275"/>
                          <a:chOff x="0" y="0"/>
                          <a:chExt cx="5656520" cy="2073275"/>
                        </a:xfrm>
                      </wpg:grpSpPr>
                      <wpg:grpSp>
                        <wpg:cNvPr id="33" name="Group 33"/>
                        <wpg:cNvGrpSpPr/>
                        <wpg:grpSpPr>
                          <a:xfrm>
                            <a:off x="0" y="0"/>
                            <a:ext cx="5656520" cy="2073275"/>
                            <a:chOff x="0" y="0"/>
                            <a:chExt cx="5656520" cy="2073275"/>
                          </a:xfrm>
                        </wpg:grpSpPr>
                        <wps:wsp>
                          <wps:cNvPr id="32" name="Flowchart: Process 32"/>
                          <wps:cNvSpPr/>
                          <wps:spPr>
                            <a:xfrm>
                              <a:off x="2020186" y="0"/>
                              <a:ext cx="3636334" cy="2073275"/>
                            </a:xfrm>
                            <a:prstGeom prst="flowChartProcess">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10"/>
                          <wps:cNvSpPr/>
                          <wps:spPr>
                            <a:xfrm>
                              <a:off x="3668233" y="1201479"/>
                              <a:ext cx="712381" cy="70676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D12CB1" w:rsidRDefault="00CB2727" w:rsidP="00F845A8">
                                <w:pPr>
                                  <w:pStyle w:val="NormalWeb"/>
                                  <w:spacing w:before="0" w:beforeAutospacing="0" w:after="0" w:afterAutospacing="0"/>
                                  <w:jc w:val="center"/>
                                  <w:rPr>
                                    <w:sz w:val="16"/>
                                    <w:szCs w:val="16"/>
                                  </w:rPr>
                                </w:pPr>
                                <w:r w:rsidRPr="00D12CB1">
                                  <w:rPr>
                                    <w:rFonts w:asciiTheme="minorHAnsi" w:hAnsi="Trebuchet MS" w:cstheme="minorBidi"/>
                                    <w:color w:val="FFFFFF" w:themeColor="light1"/>
                                    <w:sz w:val="16"/>
                                    <w:szCs w:val="16"/>
                                    <w:lang w:val="id-ID"/>
                                  </w:rPr>
                                  <w:t>Database</w:t>
                                </w:r>
                              </w:p>
                            </w:txbxContent>
                          </wps:txbx>
                          <wps:bodyPr vertOverflow="clip" horzOverflow="clip" wrap="square" rtlCol="0" anchor="ctr"/>
                        </wps:wsp>
                        <wps:wsp>
                          <wps:cNvPr id="10" name="Flowchart: Predefined Process 21"/>
                          <wps:cNvSpPr/>
                          <wps:spPr>
                            <a:xfrm>
                              <a:off x="4529470" y="244549"/>
                              <a:ext cx="988695" cy="47815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D12CB1" w:rsidRDefault="00CB2727" w:rsidP="00F845A8">
                                <w:pPr>
                                  <w:pStyle w:val="NormalWeb"/>
                                  <w:spacing w:before="0" w:beforeAutospacing="0" w:after="0" w:afterAutospacing="0"/>
                                  <w:rPr>
                                    <w:sz w:val="16"/>
                                    <w:szCs w:val="16"/>
                                  </w:rPr>
                                </w:pPr>
                                <w:r w:rsidRPr="00D12CB1">
                                  <w:rPr>
                                    <w:rFonts w:asciiTheme="minorHAnsi" w:hAnsi="Trebuchet MS" w:cstheme="minorBidi"/>
                                    <w:color w:val="FFFFFF" w:themeColor="light1"/>
                                    <w:sz w:val="16"/>
                                    <w:szCs w:val="16"/>
                                  </w:rPr>
                                  <w:t>GSMClient</w:t>
                                </w:r>
                              </w:p>
                            </w:txbxContent>
                          </wps:txbx>
                          <wps:bodyPr vertOverflow="clip" horzOverflow="clip" wrap="square" rtlCol="0" anchor="ctr">
                            <a:noAutofit/>
                          </wps:bodyPr>
                        </wps:wsp>
                        <wps:wsp>
                          <wps:cNvPr id="12" name="Flowchart: Card 13"/>
                          <wps:cNvSpPr/>
                          <wps:spPr>
                            <a:xfrm>
                              <a:off x="2169042" y="244549"/>
                              <a:ext cx="1041400" cy="648335"/>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CB0921" w:rsidRDefault="00CB2727" w:rsidP="00F845A8">
                                <w:pPr>
                                  <w:pStyle w:val="NormalWeb"/>
                                  <w:spacing w:before="0" w:beforeAutospacing="0" w:after="0" w:afterAutospacing="0"/>
                                </w:pPr>
                                <w:r>
                                  <w:rPr>
                                    <w:rFonts w:asciiTheme="minorHAnsi" w:hAnsi="Trebuchet MS" w:cstheme="minorBidi"/>
                                    <w:b/>
                                    <w:bCs/>
                                    <w:color w:val="FFFFFF" w:themeColor="light1"/>
                                    <w:sz w:val="18"/>
                                    <w:szCs w:val="18"/>
                                  </w:rPr>
                                  <w:t>SMS Gateway</w:t>
                                </w:r>
                              </w:p>
                            </w:txbxContent>
                          </wps:txbx>
                          <wps:bodyPr vertOverflow="clip" horzOverflow="clip" wrap="square" rtlCol="0" anchor="ctr">
                            <a:noAutofit/>
                          </wps:bodyPr>
                        </wps:wsp>
                        <wps:wsp>
                          <wps:cNvPr id="15" name="Straight Arrow Connector 15"/>
                          <wps:cNvCnPr/>
                          <wps:spPr>
                            <a:xfrm flipH="1">
                              <a:off x="4306186" y="765544"/>
                              <a:ext cx="404037" cy="43593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7" name="Straight Arrow Connector 17"/>
                          <wps:cNvCnPr/>
                          <wps:spPr>
                            <a:xfrm flipH="1" flipV="1">
                              <a:off x="3232298" y="871870"/>
                              <a:ext cx="435935" cy="32960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23" name="Straight Arrow Connector 23"/>
                          <wps:cNvCnPr/>
                          <wps:spPr>
                            <a:xfrm>
                              <a:off x="3072809" y="956931"/>
                              <a:ext cx="531628" cy="39340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25" name="Text Box 2"/>
                          <wps:cNvSpPr txBox="1">
                            <a:spLocks noChangeArrowheads="1"/>
                          </wps:cNvSpPr>
                          <wps:spPr bwMode="auto">
                            <a:xfrm>
                              <a:off x="0" y="956931"/>
                              <a:ext cx="871855" cy="244475"/>
                            </a:xfrm>
                            <a:prstGeom prst="rect">
                              <a:avLst/>
                            </a:prstGeom>
                            <a:solidFill>
                              <a:srgbClr val="FFFFFF"/>
                            </a:solidFill>
                            <a:ln w="9525">
                              <a:solidFill>
                                <a:schemeClr val="bg1"/>
                              </a:solidFill>
                              <a:miter lim="800000"/>
                              <a:headEnd/>
                              <a:tailEnd/>
                            </a:ln>
                          </wps:spPr>
                          <wps:txbx>
                            <w:txbxContent>
                              <w:p w:rsidR="00CB2727" w:rsidRDefault="00CB2727">
                                <w:r>
                                  <w:t>Mobile User</w:t>
                                </w:r>
                              </w:p>
                            </w:txbxContent>
                          </wps:txbx>
                          <wps:bodyPr rot="0" vert="horz" wrap="square" lIns="91440" tIns="45720" rIns="91440" bIns="45720" anchor="t" anchorCtr="0">
                            <a:noAutofit/>
                          </wps:bodyPr>
                        </wps:wsp>
                        <wps:wsp>
                          <wps:cNvPr id="27" name="Straight Arrow Connector 27"/>
                          <wps:cNvCnPr/>
                          <wps:spPr>
                            <a:xfrm flipH="1">
                              <a:off x="839972" y="520996"/>
                              <a:ext cx="1265274"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30" name="Straight Arrow Connector 30"/>
                          <wps:cNvCnPr/>
                          <wps:spPr>
                            <a:xfrm>
                              <a:off x="882502" y="659219"/>
                              <a:ext cx="1233377"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1" name="Text Box 2"/>
                          <wps:cNvSpPr txBox="1">
                            <a:spLocks noChangeArrowheads="1"/>
                          </wps:cNvSpPr>
                          <wps:spPr bwMode="auto">
                            <a:xfrm>
                              <a:off x="1254642" y="244549"/>
                              <a:ext cx="414655" cy="222885"/>
                            </a:xfrm>
                            <a:prstGeom prst="rect">
                              <a:avLst/>
                            </a:prstGeom>
                            <a:solidFill>
                              <a:srgbClr val="FFFFFF"/>
                            </a:solidFill>
                            <a:ln w="9525">
                              <a:solidFill>
                                <a:schemeClr val="bg1"/>
                              </a:solidFill>
                              <a:miter lim="800000"/>
                              <a:headEnd/>
                              <a:tailEnd/>
                            </a:ln>
                          </wps:spPr>
                          <wps:txbx>
                            <w:txbxContent>
                              <w:p w:rsidR="00CB2727" w:rsidRDefault="00CB2727">
                                <w:r>
                                  <w:t>SMS</w:t>
                                </w:r>
                              </w:p>
                            </w:txbxContent>
                          </wps:txbx>
                          <wps:bodyPr rot="0" vert="horz" wrap="square" lIns="91440" tIns="45720" rIns="91440" bIns="45720" anchor="t" anchorCtr="0">
                            <a:noAutofit/>
                          </wps:bodyPr>
                        </wps:wsp>
                      </wpg:grpSp>
                      <pic:pic xmlns:pic="http://schemas.openxmlformats.org/drawingml/2006/picture">
                        <pic:nvPicPr>
                          <pic:cNvPr id="62" name="Picture 6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63795" y="276447"/>
                            <a:ext cx="685800" cy="685800"/>
                          </a:xfrm>
                          <a:prstGeom prst="rect">
                            <a:avLst/>
                          </a:prstGeom>
                        </pic:spPr>
                      </pic:pic>
                    </wpg:wgp>
                  </a:graphicData>
                </a:graphic>
                <wp14:sizeRelH relativeFrom="margin">
                  <wp14:pctWidth>0</wp14:pctWidth>
                </wp14:sizeRelH>
              </wp:anchor>
            </w:drawing>
          </mc:Choice>
          <mc:Fallback>
            <w:pict>
              <v:group w14:anchorId="63FE9A6C" id="Group 64" o:spid="_x0000_s1049" style="position:absolute;left:0;text-align:left;margin-left:0;margin-top:10.05pt;width:405.75pt;height:163.25pt;z-index:251752448;mso-position-horizontal:left;mso-position-horizontal-relative:margin;mso-width-relative:margin" coordsize="56565,20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&#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">
                <v:group id="Group 33" o:spid="_x0000_s1050" style="position:absolute;width:56565;height:20732" coordsize="56565,20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109" coordsize="21600,21600" o:spt="109" path="m,l,21600r21600,l21600,xe">
                    <v:stroke joinstyle="miter"/>
                    <v:path gradientshapeok="t" o:connecttype="rect"/>
                  </v:shapetype>
                  <v:shape id="Flowchart: Process 32" o:spid="_x0000_s1051" type="#_x0000_t109" style="position:absolute;left:20201;width:36364;height:20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fyZcQA&#10;AADbAAAADwAAAGRycy9kb3ducmV2LnhtbESPQWvCQBSE74L/YXlCb7rRlmKjm1DSSj0US22h10f2&#10;mQ1m34bs1sR/7wqCx2FmvmHW+WAbcaLO144VzGcJCOLS6ZorBb8/m+kShA/IGhvHpOBMHvJsPFpj&#10;ql3P33Tah0pECPsUFZgQ2lRKXxqy6GeuJY7ewXUWQ5RdJXWHfYTbRi6S5FlarDkuGGypMFQe9/9W&#10;we6L2754N5s3aj4+/4qle3o5b5V6mAyvKxCBhnAP39pbreBxAd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H8mXEAAAA2wAAAA8AAAAAAAAAAAAAAAAAmAIAAGRycy9k&#10;b3ducmV2LnhtbFBLBQYAAAAABAAEAPUAAACJAwAAAAA=&#10;" fillcolor="white [3201]" strokecolor="#918655 [3209]" strokeweight="1.5pt">
                    <v:stroke dashstyle="3 1" endcap="round"/>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2" type="#_x0000_t132" style="position:absolute;left:36682;top:12014;width:7124;height:7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TEr4A&#10;AADaAAAADwAAAGRycy9kb3ducmV2LnhtbERPy4rCMBTdC/5DuMJsRFO7kKEaRRTFEWTwtb8017bY&#10;3JQk2s7fTxaCy8N5z5edqcWLnK8sK5iMExDEudUVFwqul+3oG4QPyBpry6TgjzwsF/3eHDNtWz7R&#10;6xwKEUPYZ6igDKHJpPR5SQb92DbEkbtbZzBE6AqpHbYx3NQyTZKpNFhxbCixoXVJ+eP8NAp+Dgbl&#10;dPNbtG5XXYZHWSdpelPqa9CtZiACdeEjfrv3WkHcGq/EGyA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5ExK+AAAA2gAAAA8AAAAAAAAAAAAAAAAAmAIAAGRycy9kb3ducmV2&#10;LnhtbFBLBQYAAAAABAAEAPUAAACDAwAAAAA=&#10;" fillcolor="#90c226 [3204]" strokecolor="#476013 [1604]" strokeweight="1.5pt">
                    <v:stroke endcap="round"/>
                    <v:textbox>
                      <w:txbxContent>
                        <w:p w:rsidR="00CB2727" w:rsidRPr="00D12CB1" w:rsidRDefault="00CB2727" w:rsidP="00F845A8">
                          <w:pPr>
                            <w:pStyle w:val="NormalWeb"/>
                            <w:spacing w:before="0" w:beforeAutospacing="0" w:after="0" w:afterAutospacing="0"/>
                            <w:jc w:val="center"/>
                            <w:rPr>
                              <w:sz w:val="16"/>
                              <w:szCs w:val="16"/>
                            </w:rPr>
                          </w:pPr>
                          <w:r w:rsidRPr="00D12CB1">
                            <w:rPr>
                              <w:rFonts w:asciiTheme="minorHAnsi" w:hAnsi="Trebuchet MS" w:cstheme="minorBidi"/>
                              <w:color w:val="FFFFFF" w:themeColor="light1"/>
                              <w:sz w:val="16"/>
                              <w:szCs w:val="16"/>
                              <w:lang w:val="id-ID"/>
                            </w:rPr>
                            <w:t>Database</w:t>
                          </w:r>
                        </w:p>
                      </w:txbxContent>
                    </v:textbox>
                  </v:shape>
                  <v:shapetype id="_x0000_t112" coordsize="21600,21600" o:spt="112" path="m,l,21600r21600,l21600,xem2610,nfl2610,21600em18990,nfl18990,21600e">
                    <v:stroke joinstyle="miter"/>
                    <v:path o:extrusionok="f" gradientshapeok="t" o:connecttype="rect" textboxrect="2610,0,18990,21600"/>
                  </v:shapetype>
                  <v:shape id="_x0000_s1053" type="#_x0000_t112" style="position:absolute;left:45294;top:2445;width:9887;height:4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Xn8UA&#10;AADbAAAADwAAAGRycy9kb3ducmV2LnhtbESPQWvDMAyF74X+B6PBLmV1tpZSsjqhjA1y6A5L9wNE&#10;rCVhsRxit3X766vDYDeJ9/Tep12Z3KDONIXes4HnZQaKuPG259bA9/HjaQsqRGSLg2cycKUAZTGf&#10;7TC3/sJfdK5jqySEQ44GuhjHXOvQdOQwLP1ILNqPnxxGWadW2wkvEu4G/ZJlG+2wZ2nocKS3jprf&#10;+uQMrOJpXS1q/tyOzS28r4+puh6SMY8Paf8KKlKK/+a/68oKvtDLLzK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MpefxQAAANsAAAAPAAAAAAAAAAAAAAAAAJgCAABkcnMv&#10;ZG93bnJldi54bWxQSwUGAAAAAAQABAD1AAAAigMAAAAA&#10;" fillcolor="#90c226 [3204]" strokecolor="#476013 [1604]" strokeweight="1.5pt">
                    <v:stroke endcap="round"/>
                    <v:textbox>
                      <w:txbxContent>
                        <w:p w:rsidR="00CB2727" w:rsidRPr="00D12CB1" w:rsidRDefault="00CB2727" w:rsidP="00F845A8">
                          <w:pPr>
                            <w:pStyle w:val="NormalWeb"/>
                            <w:spacing w:before="0" w:beforeAutospacing="0" w:after="0" w:afterAutospacing="0"/>
                            <w:rPr>
                              <w:sz w:val="16"/>
                              <w:szCs w:val="16"/>
                            </w:rPr>
                          </w:pPr>
                          <w:r w:rsidRPr="00D12CB1">
                            <w:rPr>
                              <w:rFonts w:asciiTheme="minorHAnsi" w:hAnsi="Trebuchet MS" w:cstheme="minorBidi"/>
                              <w:color w:val="FFFFFF" w:themeColor="light1"/>
                              <w:sz w:val="16"/>
                              <w:szCs w:val="16"/>
                            </w:rPr>
                            <w:t>GSMClient</w:t>
                          </w:r>
                        </w:p>
                      </w:txbxContent>
                    </v:textbox>
                  </v:shape>
                  <v:shapetype id="_x0000_t121" coordsize="21600,21600" o:spt="121" path="m4321,l21600,r,21600l,21600,,4338xe">
                    <v:stroke joinstyle="miter"/>
                    <v:path gradientshapeok="t" o:connecttype="rect" textboxrect="0,4321,21600,21600"/>
                  </v:shapetype>
                  <v:shape id="_x0000_s1054" type="#_x0000_t121" style="position:absolute;left:21690;top:2445;width:10414;height:6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PbsA&#10;AADbAAAADwAAAGRycy9kb3ducmV2LnhtbERPzQrCMAy+C75DieBNOxVEplVEFDzq1Htc4zZc07HW&#10;bb69FQRv+fh+s9p0phQN1a6wrGAyjkAQp1YXnCm4Xg6jBQjnkTWWlknBmxxs1v3eCmNtWz5Tk/hM&#10;hBB2MSrIva9iKV2ak0E3thVx4B62NugDrDOpa2xDuCnlNIrm0mDBoSHHinY5pc/kZRTMFu5k5Xn+&#10;7Oi1b9rb4XY3SanUcNBtlyA8df4v/rmPOsyfwveXcIBcf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z/wz27AAAA2wAAAA8AAAAAAAAAAAAAAAAAmAIAAGRycy9kb3ducmV2Lnht&#10;bFBLBQYAAAAABAAEAPUAAACAAwAAAAA=&#10;" fillcolor="#90c226 [3204]" strokecolor="#476013 [1604]" strokeweight="1.5pt">
                    <v:stroke endcap="round"/>
                    <v:textbox>
                      <w:txbxContent>
                        <w:p w:rsidR="00CB2727" w:rsidRPr="00CB0921" w:rsidRDefault="00CB2727" w:rsidP="00F845A8">
                          <w:pPr>
                            <w:pStyle w:val="NormalWeb"/>
                            <w:spacing w:before="0" w:beforeAutospacing="0" w:after="0" w:afterAutospacing="0"/>
                          </w:pPr>
                          <w:r>
                            <w:rPr>
                              <w:rFonts w:asciiTheme="minorHAnsi" w:hAnsi="Trebuchet MS" w:cstheme="minorBidi"/>
                              <w:b/>
                              <w:bCs/>
                              <w:color w:val="FFFFFF" w:themeColor="light1"/>
                              <w:sz w:val="18"/>
                              <w:szCs w:val="18"/>
                            </w:rPr>
                            <w:t>SMS Gateway</w:t>
                          </w:r>
                        </w:p>
                      </w:txbxContent>
                    </v:textbox>
                  </v:shape>
                  <v:shapetype id="_x0000_t32" coordsize="21600,21600" o:spt="32" o:oned="t" path="m,l21600,21600e" filled="f">
                    <v:path arrowok="t" fillok="f" o:connecttype="none"/>
                    <o:lock v:ext="edit" shapetype="t"/>
                  </v:shapetype>
                  <v:shape id="Straight Arrow Connector 15" o:spid="_x0000_s1055" type="#_x0000_t32" style="position:absolute;left:43061;top:7655;width:4041;height:43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ABMIAAADbAAAADwAAAGRycy9kb3ducmV2LnhtbERPTWvCQBC9F/oflil4Kbqp1CrRTSiC&#10;Ir2ZBoq3ITsmodnZdHc18d93C0Jv83ifs8lH04krOd9aVvAyS0AQV1a3XCsoP3fTFQgfkDV2lknB&#10;jTzk2ePDBlNtBz7StQi1iCHsU1TQhNCnUvqqIYN+ZnviyJ2tMxgidLXUDocYbjo5T5I3abDl2NBg&#10;T9uGqu/iYhScEvPB3Ve5+NkvD94N++3z665QavI0vq9BBBrDv/juPug4fwF/v8QDZP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ABMIAAADbAAAADwAAAAAAAAAAAAAA&#10;AAChAgAAZHJzL2Rvd25yZXYueG1sUEsFBgAAAAAEAAQA+QAAAJADAAAAAA==&#10;" strokecolor="#e76618 [3207]" strokeweight="2pt">
                    <v:stroke endarrow="block" endcap="round"/>
                    <v:shadow on="t" color="black" opacity="22937f" origin=",.5" offset="0"/>
                  </v:shape>
                  <v:shape id="Straight Arrow Connector 17" o:spid="_x0000_s1056" type="#_x0000_t32" style="position:absolute;left:32322;top:8718;width:4360;height:32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Jr8EAAADbAAAADwAAAGRycy9kb3ducmV2LnhtbERPTWvCQBC9F/oflin0VjeJYCXNRlQQ&#10;QnuxKngdstNsMDsbsmuM/75bKHibx/ucYjXZTow0+NaxgnSWgCCunW65UXA67t6WIHxA1tg5JgV3&#10;8rAqn58KzLW78TeNh9CIGMI+RwUmhD6X0teGLPqZ64kj9+MGiyHCoZF6wFsMt53MkmQhLbYcGwz2&#10;tDVUXw5Xq2BR7UfdNvf0szLhK93Ms+v5nCn1+jKtP0AEmsJD/O+udJz/Dn+/xAN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lEmvwQAAANsAAAAPAAAAAAAAAAAAAAAA&#10;AKECAABkcnMvZG93bnJldi54bWxQSwUGAAAAAAQABAD5AAAAjwMAAAAA&#10;" strokecolor="#e76618 [3207]" strokeweight="2pt">
                    <v:stroke endarrow="block" endcap="round"/>
                    <v:shadow on="t" color="black" opacity="22937f" origin=",.5" offset="0"/>
                  </v:shape>
                  <v:shape id="Straight Arrow Connector 23" o:spid="_x0000_s1057" type="#_x0000_t32" style="position:absolute;left:30728;top:9569;width:5316;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Gb8MAAADbAAAADwAAAGRycy9kb3ducmV2LnhtbESPQWvCQBSE70L/w/IK3nTTiCLRVaQo&#10;iCCiLdTjM/vMBrNvQ3Y18d+7hUKPw8x8w8yXna3EgxpfOlbwMUxAEOdOl1wo+P7aDKYgfEDWWDkm&#10;BU/ysFy89eaYadfykR6nUIgIYZ+hAhNCnUnpc0MW/dDVxNG7usZiiLIppG6wjXBbyTRJJtJiyXHB&#10;YE2fhvLb6W4V1D+7yWX9PE87Gh/H5lCFltK9Uv33bjUDEagL/+G/9lYrSEfw+yX+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eBm/DAAAA2wAAAA8AAAAAAAAAAAAA&#10;AAAAoQIAAGRycy9kb3ducmV2LnhtbFBLBQYAAAAABAAEAPkAAACRAwAAAAA=&#10;" strokecolor="#e76618 [3207]" strokeweight="2pt">
                    <v:stroke endarrow="block" endcap="round"/>
                    <v:shadow on="t" color="black" opacity="22937f" origin=",.5" offset="0"/>
                  </v:shape>
                  <v:shapetype id="_x0000_t202" coordsize="21600,21600" o:spt="202" path="m,l,21600r21600,l21600,xe">
                    <v:stroke joinstyle="miter"/>
                    <v:path gradientshapeok="t" o:connecttype="rect"/>
                  </v:shapetype>
                  <v:shape id="_x0000_s1058" type="#_x0000_t202" style="position:absolute;top:9569;width:871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FssQA&#10;AADbAAAADwAAAGRycy9kb3ducmV2LnhtbESPQWvCQBSE7wX/w/IEb81GUdHoKqWl0osUo6jHZ/aZ&#10;BLNvQ3ar0V/fLRQ8DjPzDTNftqYSV2pcaVlBP4pBEGdWl5wr2G0/XycgnEfWWFkmBXdysFx0XuaY&#10;aHvjDV1Tn4sAYZeggsL7OpHSZQUZdJGtiYN3to1BH2STS93gLcBNJQdxPJYGSw4LBdb0XlB2SX+M&#10;ApfF4/33MN0fTnJFj6nWH8fVWqlet32bgfDU+mf4v/2lFQx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xbLEAAAA2wAAAA8AAAAAAAAAAAAAAAAAmAIAAGRycy9k&#10;b3ducmV2LnhtbFBLBQYAAAAABAAEAPUAAACJAwAAAAA=&#10;" strokecolor="white [3212]">
                    <v:textbox>
                      <w:txbxContent>
                        <w:p w:rsidR="00CB2727" w:rsidRDefault="00CB2727">
                          <w:r>
                            <w:t>Mobile User</w:t>
                          </w:r>
                        </w:p>
                      </w:txbxContent>
                    </v:textbox>
                  </v:shape>
                  <v:shape id="Straight Arrow Connector 27" o:spid="_x0000_s1059" type="#_x0000_t32" style="position:absolute;left:8399;top:5209;width:126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xVcQAAADbAAAADwAAAGRycy9kb3ducmV2LnhtbESPQWvCQBSE70L/w/IEL6KbSq2SukoR&#10;FOnNNCDeHtnXJJh9m+6uJv33XUHwOMzMN8xq05tG3Mj52rKC12kCgriwuuZSQf69myxB+ICssbFM&#10;Cv7Iw2b9Mlhhqm3HR7ploRQRwj5FBVUIbSqlLyoy6Ke2JY7ej3UGQ5SulNphF+GmkbMkeZcGa44L&#10;Fba0rai4ZFej4JyYL25O+fx3vzh41+2347ddptRo2H9+gAjUh2f40T5oBbMF3L/E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CvFVxAAAANsAAAAPAAAAAAAAAAAA&#10;AAAAAKECAABkcnMvZG93bnJldi54bWxQSwUGAAAAAAQABAD5AAAAkgMAAAAA&#10;" strokecolor="#e76618 [3207]" strokeweight="2pt">
                    <v:stroke endarrow="block" endcap="round"/>
                    <v:shadow on="t" color="black" opacity="22937f" origin=",.5" offset="0"/>
                  </v:shape>
                  <v:shape id="Straight Arrow Connector 30" o:spid="_x0000_s1060" type="#_x0000_t32" style="position:absolute;left:8825;top:6592;width:12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OfXcAAAADbAAAADwAAAGRycy9kb3ducmV2LnhtbERPS2sCMRC+C/0PYQq9iGbb4oPVKGIp&#10;bY++7sNm3F3cTNIk1fXfdw6FHj++93Ldu05dKabWs4HncQGKuPK25drA8fA+moNKGdli55kM3CnB&#10;evUwWGJp/Y13dN3nWkkIpxINNDmHUutUNeQwjX0gFu7so8MsMNbaRrxJuOv0S1FMtcOWpaHBQNuG&#10;qsv+x0nv23Sbwmzm55uP+9DGSfg6fU+MeXrsNwtQmfr8L/5zf1oDr7JevsgP0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zn13AAAAA2wAAAA8AAAAAAAAAAAAAAAAA&#10;oQIAAGRycy9kb3ducmV2LnhtbFBLBQYAAAAABAAEAPkAAACOAwAAAAA=&#10;" strokecolor="#e6b91e [3206]" strokeweight="1.5pt">
                    <v:stroke endarrow="block" endcap="round"/>
                  </v:shape>
                  <v:shape id="_x0000_s1061" type="#_x0000_t202" style="position:absolute;left:12546;top:2445;width:414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RVbMQA&#10;AADbAAAADwAAAGRycy9kb3ducmV2LnhtbESPQWvCQBSE7wX/w/KE3pqNrYhGV5GK0osUo6jHZ/aZ&#10;BLNvQ3ar0V/fLRQ8DjPzDTOZtaYSV2pcaVlBL4pBEGdWl5wr2G2Xb0MQziNrrCyTgjs5mE07LxNM&#10;tL3xhq6pz0WAsEtQQeF9nUjpsoIMusjWxME728agD7LJpW7wFuCmku9xPJAGSw4LBdb0WVB2SX+M&#10;ApfFg/13P90fTnJFj5HWi+NqrdRrt52PQXhq/TP83/7SCj568Pcl/A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0VWzEAAAA2wAAAA8AAAAAAAAAAAAAAAAAmAIAAGRycy9k&#10;b3ducmV2LnhtbFBLBQYAAAAABAAEAPUAAACJAwAAAAA=&#10;" strokecolor="white [3212]">
                    <v:textbox>
                      <w:txbxContent>
                        <w:p w:rsidR="00CB2727" w:rsidRDefault="00CB2727">
                          <w:r>
                            <w:t>SMS</w:t>
                          </w:r>
                        </w:p>
                      </w:txbxContent>
                    </v:textbox>
                  </v:shape>
                </v:group>
                <v:shape id="Picture 62" o:spid="_x0000_s1062" type="#_x0000_t75" style="position:absolute;left:637;top:2764;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UM3GAAAA2wAAAA8AAABkcnMvZG93bnJldi54bWxEj91qAjEUhO+FvkM4hd6IZpWishpFCoW2&#10;Wqg/D3DcHHdXNyfbJHW3b28EwcthZr5hZovWVOJCzpeWFQz6CQjizOqScwX73XtvAsIHZI2VZVLw&#10;Tx4W86fODFNtG97QZRtyESHsU1RQhFCnUvqsIIO+b2vi6B2tMxiidLnUDpsIN5UcJslIGiw5LhRY&#10;01tB2Xn7ZxR8rz5X69M6H3cnr9VpcPhtvlzyo9TLc7ucggjUhkf43v7QCkZDuH2JP0DOr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X5QzcYAAADbAAAADwAAAAAAAAAAAAAA&#10;AACfAgAAZHJzL2Rvd25yZXYueG1sUEsFBgAAAAAEAAQA9wAAAJIDAAAAAA==&#10;">
                  <v:imagedata r:id="rId13" o:title=""/>
                  <v:path arrowok="t"/>
                </v:shape>
                <w10:wrap anchorx="margin"/>
              </v:group>
            </w:pict>
          </mc:Fallback>
        </mc:AlternateContent>
      </w:r>
    </w:p>
    <w:p w:rsidR="00092D24" w:rsidRDefault="00D12CB1">
      <w:r>
        <w:rPr>
          <w:noProof/>
          <w:lang w:eastAsia="en-US"/>
        </w:rPr>
        <mc:AlternateContent>
          <mc:Choice Requires="wpg">
            <w:drawing>
              <wp:anchor distT="0" distB="0" distL="114300" distR="114300" simplePos="0" relativeHeight="251755520" behindDoc="0" locked="0" layoutInCell="1" allowOverlap="1" wp14:anchorId="276CDDD6" wp14:editId="168733AF">
                <wp:simplePos x="0" y="0"/>
                <wp:positionH relativeFrom="column">
                  <wp:posOffset>5029200</wp:posOffset>
                </wp:positionH>
                <wp:positionV relativeFrom="paragraph">
                  <wp:posOffset>13335</wp:posOffset>
                </wp:positionV>
                <wp:extent cx="1238250" cy="700420"/>
                <wp:effectExtent l="38100" t="0" r="19050" b="23495"/>
                <wp:wrapNone/>
                <wp:docPr id="16" name="Group 16"/>
                <wp:cNvGraphicFramePr/>
                <a:graphic xmlns:a="http://schemas.openxmlformats.org/drawingml/2006/main">
                  <a:graphicData uri="http://schemas.microsoft.com/office/word/2010/wordprocessingGroup">
                    <wpg:wgp>
                      <wpg:cNvGrpSpPr/>
                      <wpg:grpSpPr>
                        <a:xfrm>
                          <a:off x="0" y="0"/>
                          <a:ext cx="1238250" cy="700420"/>
                          <a:chOff x="0" y="0"/>
                          <a:chExt cx="1238250" cy="700420"/>
                        </a:xfrm>
                      </wpg:grpSpPr>
                      <wps:wsp>
                        <wps:cNvPr id="4" name="Oval 4"/>
                        <wps:cNvSpPr/>
                        <wps:spPr>
                          <a:xfrm>
                            <a:off x="228600" y="0"/>
                            <a:ext cx="1009650" cy="700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D12CB1" w:rsidRDefault="00CB2727" w:rsidP="00D12CB1">
                              <w:pPr>
                                <w:jc w:val="center"/>
                                <w:rPr>
                                  <w:sz w:val="14"/>
                                  <w:szCs w:val="14"/>
                                </w:rPr>
                              </w:pPr>
                              <w:r w:rsidRPr="00D12CB1">
                                <w:rPr>
                                  <w:sz w:val="14"/>
                                  <w:szCs w:val="14"/>
                                </w:rPr>
                                <w:t>Your</w:t>
                              </w:r>
                            </w:p>
                            <w:p w:rsidR="00CB2727" w:rsidRPr="00D12CB1" w:rsidRDefault="00CB2727" w:rsidP="00D12CB1">
                              <w:pPr>
                                <w:jc w:val="center"/>
                                <w:rPr>
                                  <w:sz w:val="14"/>
                                  <w:szCs w:val="14"/>
                                </w:rPr>
                              </w:pPr>
                              <w:r w:rsidRPr="00D12CB1">
                                <w:rPr>
                                  <w:sz w:val="14"/>
                                  <w:szCs w:val="14"/>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0" y="342900"/>
                            <a:ext cx="20224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276CDDD6" id="Group 16" o:spid="_x0000_s1063" style="position:absolute;margin-left:396pt;margin-top:1.05pt;width:97.5pt;height:55.15pt;z-index:251755520" coordsize="12382,7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">
                <v:oval id="Oval 4" o:spid="_x0000_s1064" style="position:absolute;left:2286;width:10096;height:7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WFb4A&#10;AADaAAAADwAAAGRycy9kb3ducmV2LnhtbESPzQrCMBCE74LvEFbwIpoqIlKNIoLgDwhVH2Bp1rbY&#10;bGoTtb69EQSPw8x8w8yXjSnFk2pXWFYwHEQgiFOrC84UXM6b/hSE88gaS8uk4E0Olot2a46xti9O&#10;6HnymQgQdjEqyL2vYildmpNBN7AVcfCutjbog6wzqWt8Bbgp5SiKJtJgwWEhx4rWOaW308MoOPfu&#10;3h2T/eaOyfDA5oZmp/dKdTvNagbCU+P/4V97q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QAVhW+AAAA2gAAAA8AAAAAAAAAAAAAAAAAmAIAAGRycy9kb3ducmV2&#10;LnhtbFBLBQYAAAAABAAEAPUAAACDAwAAAAA=&#10;" fillcolor="#90c226 [3204]" strokecolor="#476013 [1604]" strokeweight="1.5pt">
                  <v:stroke endcap="round"/>
                  <v:textbox>
                    <w:txbxContent>
                      <w:p w:rsidR="00CB2727" w:rsidRPr="00D12CB1" w:rsidRDefault="00CB2727" w:rsidP="00D12CB1">
                        <w:pPr>
                          <w:jc w:val="center"/>
                          <w:rPr>
                            <w:sz w:val="14"/>
                            <w:szCs w:val="14"/>
                          </w:rPr>
                        </w:pPr>
                        <w:r w:rsidRPr="00D12CB1">
                          <w:rPr>
                            <w:sz w:val="14"/>
                            <w:szCs w:val="14"/>
                          </w:rPr>
                          <w:t>Your</w:t>
                        </w:r>
                      </w:p>
                      <w:p w:rsidR="00CB2727" w:rsidRPr="00D12CB1" w:rsidRDefault="00CB2727" w:rsidP="00D12CB1">
                        <w:pPr>
                          <w:jc w:val="center"/>
                          <w:rPr>
                            <w:sz w:val="14"/>
                            <w:szCs w:val="14"/>
                          </w:rPr>
                        </w:pPr>
                        <w:r w:rsidRPr="00D12CB1">
                          <w:rPr>
                            <w:sz w:val="14"/>
                            <w:szCs w:val="14"/>
                          </w:rPr>
                          <w:t>Application</w:t>
                        </w:r>
                      </w:p>
                    </w:txbxContent>
                  </v:textbox>
                </v:oval>
                <v:shape id="Straight Arrow Connector 13" o:spid="_x0000_s1065" type="#_x0000_t32" style="position:absolute;top:3429;width:20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0968IAAADbAAAADwAAAGRycy9kb3ducmV2LnhtbERPTWvCQBC9C/0PyxR6Ed1YtZbUVYqg&#10;iDdTQbwN2WkSmp2Nu1sT/70rCN7m8T5nvuxMLS7kfGVZwWiYgCDOra64UHD4WQ8+QfiArLG2TAqu&#10;5GG5eOnNMdW25T1dslCIGMI+RQVlCE0qpc9LMuiHtiGO3K91BkOErpDaYRvDTS3fk+RDGqw4NpTY&#10;0Kqk/C/7NwpOidlxfTxMz5vZ1rt2s+pP1plSb6/d9xeIQF14ih/urY7zx3D/JR4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0968IAAADbAAAADwAAAAAAAAAAAAAA&#10;AAChAgAAZHJzL2Rvd25yZXYueG1sUEsFBgAAAAAEAAQA+QAAAJADAAAAAA==&#10;" strokecolor="#e76618 [3207]" strokeweight="2pt">
                  <v:stroke endarrow="block" endcap="round"/>
                  <v:shadow on="t" color="black" opacity="22937f" origin=",.5" offset="0"/>
                </v:shape>
              </v:group>
            </w:pict>
          </mc:Fallback>
        </mc:AlternateContent>
      </w:r>
    </w:p>
    <w:p w:rsidR="005B783E" w:rsidRDefault="005B783E"/>
    <w:p w:rsidR="005B783E" w:rsidRDefault="002D2DBB">
      <w:r>
        <w:rPr>
          <w:noProof/>
          <w:lang w:eastAsia="en-US"/>
        </w:rPr>
        <mc:AlternateContent>
          <mc:Choice Requires="wps">
            <w:drawing>
              <wp:anchor distT="0" distB="0" distL="114300" distR="114300" simplePos="0" relativeHeight="251763712" behindDoc="0" locked="0" layoutInCell="1" allowOverlap="1" wp14:anchorId="4F91318B" wp14:editId="102693FD">
                <wp:simplePos x="0" y="0"/>
                <wp:positionH relativeFrom="column">
                  <wp:posOffset>4015409</wp:posOffset>
                </wp:positionH>
                <wp:positionV relativeFrom="paragraph">
                  <wp:posOffset>174938</wp:posOffset>
                </wp:positionV>
                <wp:extent cx="397565" cy="466715"/>
                <wp:effectExtent l="38100" t="38100" r="59690" b="86360"/>
                <wp:wrapNone/>
                <wp:docPr id="47" name="Straight Arrow Connector 47"/>
                <wp:cNvGraphicFramePr/>
                <a:graphic xmlns:a="http://schemas.openxmlformats.org/drawingml/2006/main">
                  <a:graphicData uri="http://schemas.microsoft.com/office/word/2010/wordprocessingShape">
                    <wps:wsp>
                      <wps:cNvCnPr/>
                      <wps:spPr>
                        <a:xfrm flipV="1">
                          <a:off x="0" y="0"/>
                          <a:ext cx="397565" cy="4667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C5A7C" id="Straight Arrow Connector 47" o:spid="_x0000_s1026" type="#_x0000_t32" style="position:absolute;margin-left:316.15pt;margin-top:13.75pt;width:31.3pt;height:36.7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" strokecolor="#90c226 [3204]" strokeweight="2pt">
                <v:stroke endarrow="block" endcap="round"/>
                <v:shadow on="t" color="black" opacity="22937f" origin=",.5" offset="0"/>
              </v:shape>
            </w:pict>
          </mc:Fallback>
        </mc:AlternateContent>
      </w:r>
      <w:r w:rsidR="00F87CD8">
        <w:rPr>
          <w:noProof/>
          <w:lang w:eastAsia="en-US"/>
        </w:rPr>
        <mc:AlternateContent>
          <mc:Choice Requires="wps">
            <w:drawing>
              <wp:anchor distT="0" distB="0" distL="114300" distR="114300" simplePos="0" relativeHeight="251761664" behindDoc="0" locked="0" layoutInCell="1" allowOverlap="1" wp14:anchorId="1440BAAD" wp14:editId="12462B5C">
                <wp:simplePos x="0" y="0"/>
                <wp:positionH relativeFrom="column">
                  <wp:posOffset>4039263</wp:posOffset>
                </wp:positionH>
                <wp:positionV relativeFrom="paragraph">
                  <wp:posOffset>228379</wp:posOffset>
                </wp:positionV>
                <wp:extent cx="1439186" cy="747423"/>
                <wp:effectExtent l="38100" t="38100" r="46990" b="90805"/>
                <wp:wrapNone/>
                <wp:docPr id="46" name="Straight Arrow Connector 46"/>
                <wp:cNvGraphicFramePr/>
                <a:graphic xmlns:a="http://schemas.openxmlformats.org/drawingml/2006/main">
                  <a:graphicData uri="http://schemas.microsoft.com/office/word/2010/wordprocessingShape">
                    <wps:wsp>
                      <wps:cNvCnPr/>
                      <wps:spPr>
                        <a:xfrm flipV="1">
                          <a:off x="0" y="0"/>
                          <a:ext cx="1439186" cy="74742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83E9E" id="Straight Arrow Connector 46" o:spid="_x0000_s1026" type="#_x0000_t32" style="position:absolute;margin-left:318.05pt;margin-top:18pt;width:113.3pt;height:58.8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" strokecolor="#54a021 [3205]" strokeweight="2pt">
                <v:stroke endarrow="block" endcap="round"/>
                <v:shadow on="t" color="black" opacity="22937f" origin=",.5" offset="0"/>
              </v:shape>
            </w:pict>
          </mc:Fallback>
        </mc:AlternateContent>
      </w:r>
    </w:p>
    <w:p w:rsidR="005B783E" w:rsidRDefault="00F87CD8">
      <w:r>
        <w:rPr>
          <w:noProof/>
          <w:lang w:eastAsia="en-US"/>
        </w:rPr>
        <mc:AlternateContent>
          <mc:Choice Requires="wps">
            <w:drawing>
              <wp:anchor distT="0" distB="0" distL="114300" distR="114300" simplePos="0" relativeHeight="251759616" behindDoc="0" locked="0" layoutInCell="1" allowOverlap="1" wp14:anchorId="450010C1" wp14:editId="2E8F9F2B">
                <wp:simplePos x="0" y="0"/>
                <wp:positionH relativeFrom="column">
                  <wp:posOffset>4055164</wp:posOffset>
                </wp:positionH>
                <wp:positionV relativeFrom="paragraph">
                  <wp:posOffset>30010</wp:posOffset>
                </wp:positionV>
                <wp:extent cx="1550366" cy="811033"/>
                <wp:effectExtent l="38100" t="19050" r="69215" b="103505"/>
                <wp:wrapNone/>
                <wp:docPr id="40" name="Straight Arrow Connector 40"/>
                <wp:cNvGraphicFramePr/>
                <a:graphic xmlns:a="http://schemas.openxmlformats.org/drawingml/2006/main">
                  <a:graphicData uri="http://schemas.microsoft.com/office/word/2010/wordprocessingShape">
                    <wps:wsp>
                      <wps:cNvCnPr/>
                      <wps:spPr>
                        <a:xfrm flipH="1">
                          <a:off x="0" y="0"/>
                          <a:ext cx="1550366" cy="8110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1597D" id="Straight Arrow Connector 40" o:spid="_x0000_s1026" type="#_x0000_t32" style="position:absolute;margin-left:319.3pt;margin-top:2.35pt;width:122.1pt;height:63.8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" strokecolor="#90c226 [3204]" strokeweight="2pt">
                <v:stroke endarrow="block" endcap="round"/>
                <v:shadow on="t" color="black" opacity="22937f" origin=",.5" offset="0"/>
              </v:shape>
            </w:pict>
          </mc:Fallback>
        </mc:AlternateContent>
      </w:r>
    </w:p>
    <w:p w:rsidR="005B783E" w:rsidRDefault="005B783E"/>
    <w:p w:rsidR="00F845A8" w:rsidRDefault="00F845A8"/>
    <w:p w:rsidR="00F845A8" w:rsidRPr="00F845A8" w:rsidRDefault="00F845A8" w:rsidP="00F845A8"/>
    <w:p w:rsidR="00F845A8" w:rsidRPr="00F845A8" w:rsidRDefault="00F845A8" w:rsidP="00F845A8"/>
    <w:p w:rsidR="00F845A8" w:rsidRPr="00F845A8" w:rsidRDefault="00F845A8" w:rsidP="00F845A8"/>
    <w:p w:rsidR="00BE6B0A" w:rsidRDefault="00BE6B0A" w:rsidP="00F845A8">
      <w:pPr>
        <w:tabs>
          <w:tab w:val="left" w:pos="3583"/>
        </w:tabs>
      </w:pPr>
      <w:r>
        <w:t>Figure 1 – SQL SMS Gateway configuration</w:t>
      </w:r>
    </w:p>
    <w:p w:rsidR="005B783E" w:rsidRDefault="00BE6B0A" w:rsidP="00305885">
      <w:r>
        <w:t xml:space="preserve">There are </w:t>
      </w:r>
      <w:r w:rsidR="00625FE4">
        <w:t xml:space="preserve">three </w:t>
      </w:r>
      <w:r>
        <w:t>database tables. One will be use</w:t>
      </w:r>
      <w:r w:rsidR="00FA5326">
        <w:t xml:space="preserve">d for received messages (Inbox), </w:t>
      </w:r>
      <w:r w:rsidR="007E2E10">
        <w:t>the second</w:t>
      </w:r>
      <w:r>
        <w:t xml:space="preserve"> will be used to collecting</w:t>
      </w:r>
      <w:r w:rsidR="00FA5326">
        <w:t xml:space="preserve"> commands (QueueWorkItem)</w:t>
      </w:r>
      <w:r w:rsidR="00F845A8">
        <w:tab/>
      </w:r>
      <w:r w:rsidR="00FA5326">
        <w:t xml:space="preserve"> and another will be used when sms has ben sent (Outbox).</w:t>
      </w:r>
    </w:p>
    <w:p w:rsidR="00FA5326" w:rsidRDefault="00FA5326" w:rsidP="00305885">
      <w:r>
        <w:t>If an SMS messages received by the system SMS Gateway will insert a record into Inbox, you application can read the Inbox table and check for incoming messages.</w:t>
      </w:r>
    </w:p>
    <w:p w:rsidR="00F606AD" w:rsidRPr="00305885" w:rsidRDefault="00FA5326" w:rsidP="00305885">
      <w:r>
        <w:t>If you want to execute command (Send messages) or anything else yo</w:t>
      </w:r>
      <w:r w:rsidR="00F606AD">
        <w:t>u can used GSMClient to generate encrypted data and then insert to QueueWorkItem table.</w:t>
      </w:r>
      <w:r w:rsidR="00BA39A8">
        <w:t xml:space="preserve">  </w:t>
      </w:r>
      <w:r w:rsidR="00305885">
        <w:t>(</w:t>
      </w:r>
      <w:r w:rsidR="00BA39A8" w:rsidRPr="00DF345F">
        <w:rPr>
          <w:color w:val="7030A0"/>
          <w:u w:val="single"/>
        </w:rPr>
        <w:t xml:space="preserve">SMS Gateway cannot recognize the data that not </w:t>
      </w:r>
      <w:r w:rsidR="00305885">
        <w:rPr>
          <w:color w:val="7030A0"/>
          <w:u w:val="single"/>
        </w:rPr>
        <w:t>encrypted by GSMClient)</w:t>
      </w:r>
    </w:p>
    <w:p w:rsidR="00FB3245" w:rsidRDefault="00BA39A8" w:rsidP="00FA5326">
      <w:pPr>
        <w:tabs>
          <w:tab w:val="left" w:pos="3583"/>
        </w:tabs>
        <w:jc w:val="both"/>
      </w:pPr>
      <w:r>
        <w:t>Here the example to use this SQL SMS Gateway:</w:t>
      </w:r>
    </w:p>
    <w:p w:rsidR="00305885" w:rsidRDefault="00305885" w:rsidP="00305885">
      <w:pPr>
        <w:pStyle w:val="ListParagraph"/>
        <w:numPr>
          <w:ilvl w:val="0"/>
          <w:numId w:val="11"/>
        </w:numPr>
        <w:autoSpaceDE w:val="0"/>
        <w:autoSpaceDN w:val="0"/>
        <w:adjustRightInd w:val="0"/>
        <w:spacing w:after="0" w:line="240" w:lineRule="auto"/>
      </w:pPr>
      <w:r w:rsidRPr="00032A7B">
        <w:rPr>
          <w:noProof/>
          <w:u w:val="single"/>
          <w:lang w:eastAsia="en-US"/>
        </w:rPr>
        <w:drawing>
          <wp:anchor distT="0" distB="0" distL="114300" distR="114300" simplePos="0" relativeHeight="251730944" behindDoc="1" locked="0" layoutInCell="1" allowOverlap="1" wp14:anchorId="77EB5CC7" wp14:editId="1B533056">
            <wp:simplePos x="0" y="0"/>
            <wp:positionH relativeFrom="column">
              <wp:posOffset>466725</wp:posOffset>
            </wp:positionH>
            <wp:positionV relativeFrom="paragraph">
              <wp:posOffset>170180</wp:posOffset>
            </wp:positionV>
            <wp:extent cx="1304925" cy="866775"/>
            <wp:effectExtent l="0" t="0" r="9525" b="9525"/>
            <wp:wrapTopAndBottom/>
            <wp:docPr id="34" name="Picture 34" descr="C:\Users\yudha\AppData\Local\Microsoft\Windows\INetCache\Content.Word\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dha\AppData\Local\Microsoft\Windows\INetCache\Content.Word\f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a:ln>
                      <a:noFill/>
                    </a:ln>
                  </pic:spPr>
                </pic:pic>
              </a:graphicData>
            </a:graphic>
          </wp:anchor>
        </w:drawing>
      </w:r>
      <w:r w:rsidR="002F0D80" w:rsidRPr="00032A7B">
        <w:rPr>
          <w:u w:val="single"/>
        </w:rPr>
        <w:t>Remember</w:t>
      </w:r>
      <w:r w:rsidR="002F0D80">
        <w:t xml:space="preserve">, </w:t>
      </w:r>
      <w:r>
        <w:t>Add this library to your project:</w:t>
      </w:r>
    </w:p>
    <w:p w:rsidR="00305885" w:rsidRDefault="00305885" w:rsidP="00305885">
      <w:pPr>
        <w:pStyle w:val="ListParagraph"/>
        <w:numPr>
          <w:ilvl w:val="0"/>
          <w:numId w:val="11"/>
        </w:numPr>
        <w:tabs>
          <w:tab w:val="left" w:pos="3583"/>
        </w:tabs>
        <w:jc w:val="both"/>
      </w:pPr>
      <w:r>
        <w:t>Write the following code:</w:t>
      </w:r>
    </w:p>
    <w:p w:rsidR="00EA2BEA" w:rsidRDefault="00EA2BEA" w:rsidP="00EA2BE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formattedSMS = </w:t>
      </w:r>
      <w:r>
        <w:rPr>
          <w:rFonts w:ascii="Consolas" w:hAnsi="Consolas" w:cs="Consolas"/>
          <w:color w:val="0000FF"/>
          <w:sz w:val="16"/>
          <w:szCs w:val="16"/>
          <w:highlight w:val="white"/>
        </w:rPr>
        <w:t>string</w:t>
      </w:r>
      <w:r>
        <w:rPr>
          <w:rFonts w:ascii="Consolas" w:hAnsi="Consolas" w:cs="Consolas"/>
          <w:color w:val="000000"/>
          <w:sz w:val="16"/>
          <w:szCs w:val="16"/>
          <w:highlight w:val="white"/>
        </w:rPr>
        <w:t>.Format(GSMClient.Command.</w:t>
      </w:r>
      <w:r>
        <w:rPr>
          <w:rFonts w:ascii="Consolas" w:hAnsi="Consolas" w:cs="Consolas"/>
          <w:color w:val="2B91AF"/>
          <w:sz w:val="16"/>
          <w:szCs w:val="16"/>
          <w:highlight w:val="white"/>
        </w:rPr>
        <w:t>CommandCollection</w:t>
      </w:r>
      <w:r>
        <w:rPr>
          <w:rFonts w:ascii="Consolas" w:hAnsi="Consolas" w:cs="Consolas"/>
          <w:color w:val="000000"/>
          <w:sz w:val="16"/>
          <w:szCs w:val="16"/>
          <w:highlight w:val="white"/>
        </w:rPr>
        <w:t>.SMSSend, phoneNumber, message);</w:t>
      </w:r>
    </w:p>
    <w:p w:rsidR="00EA2BEA" w:rsidRPr="00536DC6" w:rsidRDefault="00EA2BEA" w:rsidP="00EA2BE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536DC6">
        <w:rPr>
          <w:rFonts w:ascii="Consolas" w:hAnsi="Consolas" w:cs="Consolas"/>
          <w:color w:val="0000FF"/>
          <w:sz w:val="16"/>
          <w:szCs w:val="16"/>
          <w:highlight w:val="white"/>
        </w:rPr>
        <w:t>string</w:t>
      </w:r>
      <w:r w:rsidRPr="00536DC6">
        <w:rPr>
          <w:rFonts w:ascii="Consolas" w:hAnsi="Consolas" w:cs="Consolas"/>
          <w:color w:val="000000"/>
          <w:sz w:val="16"/>
          <w:szCs w:val="16"/>
          <w:highlight w:val="white"/>
        </w:rPr>
        <w:t xml:space="preserve"> result = GSMClient.</w:t>
      </w:r>
      <w:r w:rsidRPr="00536DC6">
        <w:rPr>
          <w:rFonts w:ascii="Consolas" w:hAnsi="Consolas" w:cs="Consolas"/>
          <w:color w:val="2B91AF"/>
          <w:sz w:val="16"/>
          <w:szCs w:val="16"/>
          <w:highlight w:val="white"/>
        </w:rPr>
        <w:t>Client</w:t>
      </w:r>
      <w:r w:rsidRPr="00536DC6">
        <w:rPr>
          <w:rFonts w:ascii="Consolas" w:hAnsi="Consolas" w:cs="Consolas"/>
          <w:color w:val="000000"/>
          <w:sz w:val="16"/>
          <w:szCs w:val="16"/>
          <w:highlight w:val="white"/>
        </w:rPr>
        <w:t>.CreateCommand(</w:t>
      </w:r>
      <w:r w:rsidRPr="00536DC6">
        <w:rPr>
          <w:rFonts w:ascii="Consolas" w:hAnsi="Consolas" w:cs="Consolas"/>
          <w:color w:val="A31515"/>
          <w:sz w:val="16"/>
          <w:szCs w:val="16"/>
          <w:highlight w:val="white"/>
        </w:rPr>
        <w:t>"</w:t>
      </w:r>
      <w:r w:rsidR="002510E6" w:rsidRPr="00536DC6">
        <w:rPr>
          <w:rFonts w:ascii="Consolas" w:hAnsi="Consolas" w:cs="Consolas"/>
          <w:color w:val="A31515"/>
          <w:sz w:val="16"/>
          <w:szCs w:val="16"/>
          <w:highlight w:val="white"/>
        </w:rPr>
        <w:t>Your-Signature</w:t>
      </w:r>
      <w:r w:rsidRPr="00536DC6">
        <w:rPr>
          <w:rFonts w:ascii="Consolas" w:hAnsi="Consolas" w:cs="Consolas"/>
          <w:color w:val="A31515"/>
          <w:sz w:val="16"/>
          <w:szCs w:val="16"/>
          <w:highlight w:val="white"/>
        </w:rPr>
        <w:t>"</w:t>
      </w:r>
      <w:r w:rsidRPr="00536DC6">
        <w:rPr>
          <w:rFonts w:ascii="Consolas" w:hAnsi="Consolas" w:cs="Consolas"/>
          <w:color w:val="000000"/>
          <w:sz w:val="16"/>
          <w:szCs w:val="16"/>
          <w:highlight w:val="white"/>
        </w:rPr>
        <w:t>, formattedSMS);</w:t>
      </w:r>
    </w:p>
    <w:p w:rsidR="00EA2BEA" w:rsidRDefault="00EA2BEA" w:rsidP="00EA2BEA">
      <w:pPr>
        <w:autoSpaceDE w:val="0"/>
        <w:autoSpaceDN w:val="0"/>
        <w:adjustRightInd w:val="0"/>
        <w:spacing w:after="0" w:line="240" w:lineRule="auto"/>
        <w:rPr>
          <w:rFonts w:ascii="Consolas" w:hAnsi="Consolas" w:cs="Consolas"/>
          <w:color w:val="000000"/>
          <w:sz w:val="16"/>
          <w:szCs w:val="16"/>
          <w:highlight w:val="white"/>
        </w:rPr>
      </w:pPr>
    </w:p>
    <w:p w:rsidR="00EA2BEA" w:rsidRDefault="00EA2BEA" w:rsidP="00EA2BE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 xml:space="preserve"> connection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w:t>
      </w:r>
      <w:r>
        <w:rPr>
          <w:rFonts w:ascii="Consolas" w:hAnsi="Consolas" w:cs="Consolas"/>
          <w:color w:val="2B91AF"/>
          <w:sz w:val="16"/>
          <w:szCs w:val="16"/>
          <w:highlight w:val="white"/>
        </w:rPr>
        <w:t>ConfigurationManager</w:t>
      </w:r>
      <w:r>
        <w:rPr>
          <w:rFonts w:ascii="Consolas" w:hAnsi="Consolas" w:cs="Consolas"/>
          <w:color w:val="000000"/>
          <w:sz w:val="16"/>
          <w:szCs w:val="16"/>
          <w:highlight w:val="white"/>
        </w:rPr>
        <w:t>.ConnectionStrings[</w:t>
      </w:r>
      <w:r>
        <w:rPr>
          <w:rFonts w:ascii="Consolas" w:hAnsi="Consolas" w:cs="Consolas"/>
          <w:color w:val="A31515"/>
          <w:sz w:val="16"/>
          <w:szCs w:val="16"/>
          <w:highlight w:val="white"/>
        </w:rPr>
        <w:t>"SMSGW"</w:t>
      </w:r>
      <w:r>
        <w:rPr>
          <w:rFonts w:ascii="Consolas" w:hAnsi="Consolas" w:cs="Consolas"/>
          <w:color w:val="000000"/>
          <w:sz w:val="16"/>
          <w:szCs w:val="16"/>
          <w:highlight w:val="white"/>
        </w:rPr>
        <w:t>].ConnectionString);</w:t>
      </w:r>
    </w:p>
    <w:p w:rsidR="00EA2BEA" w:rsidRDefault="00EA2BEA" w:rsidP="00EA2BE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SqlCommand</w:t>
      </w:r>
      <w:r>
        <w:rPr>
          <w:rFonts w:ascii="Consolas" w:hAnsi="Consolas" w:cs="Consolas"/>
          <w:color w:val="000000"/>
          <w:sz w:val="16"/>
          <w:szCs w:val="16"/>
          <w:highlight w:val="white"/>
        </w:rPr>
        <w:t xml:space="preserve"> command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SqlCommand</w:t>
      </w:r>
      <w:r>
        <w:rPr>
          <w:rFonts w:ascii="Consolas" w:hAnsi="Consolas" w:cs="Consolas"/>
          <w:color w:val="000000"/>
          <w:sz w:val="16"/>
          <w:szCs w:val="16"/>
          <w:highlight w:val="white"/>
        </w:rPr>
        <w:t>(</w:t>
      </w:r>
      <w:r>
        <w:rPr>
          <w:rFonts w:ascii="Consolas" w:hAnsi="Consolas" w:cs="Consolas"/>
          <w:color w:val="0000FF"/>
          <w:sz w:val="16"/>
          <w:szCs w:val="16"/>
          <w:highlight w:val="white"/>
        </w:rPr>
        <w:t>string</w:t>
      </w:r>
      <w:r>
        <w:rPr>
          <w:rFonts w:ascii="Consolas" w:hAnsi="Consolas" w:cs="Consolas"/>
          <w:color w:val="000000"/>
          <w:sz w:val="16"/>
          <w:szCs w:val="16"/>
          <w:highlight w:val="white"/>
        </w:rPr>
        <w:t>.Format(</w:t>
      </w:r>
      <w:r w:rsidR="001A5FFD">
        <w:rPr>
          <w:rFonts w:ascii="Consolas" w:hAnsi="Consolas" w:cs="Consolas"/>
          <w:color w:val="000000"/>
          <w:sz w:val="16"/>
          <w:szCs w:val="16"/>
          <w:highlight w:val="white"/>
        </w:rPr>
        <w:t>“Your-</w:t>
      </w:r>
      <w:r w:rsidR="00745C33">
        <w:rPr>
          <w:rFonts w:ascii="Consolas" w:hAnsi="Consolas" w:cs="Consolas"/>
          <w:color w:val="000000"/>
          <w:sz w:val="16"/>
          <w:szCs w:val="16"/>
          <w:highlight w:val="white"/>
        </w:rPr>
        <w:t>Insert-</w:t>
      </w:r>
      <w:r w:rsidR="001A5FFD">
        <w:rPr>
          <w:rFonts w:ascii="Consolas" w:hAnsi="Consolas" w:cs="Consolas"/>
          <w:color w:val="000000"/>
          <w:sz w:val="16"/>
          <w:szCs w:val="16"/>
          <w:highlight w:val="white"/>
        </w:rPr>
        <w:t>Query”</w:t>
      </w:r>
      <w:r>
        <w:rPr>
          <w:rFonts w:ascii="Consolas" w:hAnsi="Consolas" w:cs="Consolas"/>
          <w:color w:val="000000"/>
          <w:sz w:val="16"/>
          <w:szCs w:val="16"/>
          <w:highlight w:val="white"/>
        </w:rPr>
        <w:t>, result), connection);</w:t>
      </w:r>
    </w:p>
    <w:p w:rsidR="00EA2BEA" w:rsidRDefault="00EA2BEA" w:rsidP="00EA2BE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connection.Open();</w:t>
      </w:r>
    </w:p>
    <w:p w:rsidR="00EA2BEA" w:rsidRDefault="00EA2BEA" w:rsidP="00EA2BE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command.ExecuteNonQuery();</w:t>
      </w:r>
    </w:p>
    <w:p w:rsidR="00BA39A8" w:rsidRDefault="00EA2BEA" w:rsidP="00EA2BEA">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highlight w:val="white"/>
        </w:rPr>
        <w:t xml:space="preserve">            connection.Close();</w:t>
      </w:r>
    </w:p>
    <w:p w:rsidR="00E77C47" w:rsidRDefault="00E77C47" w:rsidP="00EA2BEA">
      <w:pPr>
        <w:autoSpaceDE w:val="0"/>
        <w:autoSpaceDN w:val="0"/>
        <w:adjustRightInd w:val="0"/>
        <w:spacing w:after="0" w:line="240" w:lineRule="auto"/>
        <w:rPr>
          <w:rFonts w:ascii="Consolas" w:hAnsi="Consolas" w:cs="Consolas"/>
          <w:color w:val="000000"/>
          <w:sz w:val="16"/>
          <w:szCs w:val="16"/>
        </w:rPr>
      </w:pPr>
    </w:p>
    <w:p w:rsidR="00AA7AE4" w:rsidRDefault="00AA7AE4" w:rsidP="00EA2BEA">
      <w:pPr>
        <w:autoSpaceDE w:val="0"/>
        <w:autoSpaceDN w:val="0"/>
        <w:adjustRightInd w:val="0"/>
        <w:spacing w:after="0" w:line="240" w:lineRule="auto"/>
        <w:rPr>
          <w:rFonts w:ascii="Consolas" w:hAnsi="Consolas" w:cs="Consolas"/>
          <w:color w:val="000000"/>
          <w:sz w:val="16"/>
          <w:szCs w:val="16"/>
        </w:rPr>
      </w:pPr>
    </w:p>
    <w:p w:rsidR="00AA7AE4" w:rsidRDefault="00AA7AE4" w:rsidP="00EA2BEA">
      <w:pPr>
        <w:autoSpaceDE w:val="0"/>
        <w:autoSpaceDN w:val="0"/>
        <w:adjustRightInd w:val="0"/>
        <w:spacing w:after="0" w:line="240" w:lineRule="auto"/>
        <w:rPr>
          <w:rFonts w:ascii="Consolas" w:hAnsi="Consolas" w:cs="Consolas"/>
          <w:color w:val="000000"/>
          <w:sz w:val="16"/>
          <w:szCs w:val="16"/>
        </w:rPr>
      </w:pPr>
    </w:p>
    <w:p w:rsidR="0076047D" w:rsidRDefault="0076047D" w:rsidP="0076047D">
      <w:pPr>
        <w:jc w:val="both"/>
      </w:pPr>
      <w:r>
        <w:t xml:space="preserve">You can see a complete example of SQL SMS Gateway in </w:t>
      </w:r>
      <w:r w:rsidRPr="00B43461">
        <w:rPr>
          <w:b/>
        </w:rPr>
        <w:t>ASP.NET Web Service</w:t>
      </w:r>
      <w:r>
        <w:t xml:space="preserve"> project - in the folder </w:t>
      </w:r>
      <w:r w:rsidRPr="0076047D">
        <w:rPr>
          <w:b/>
        </w:rPr>
        <w:t>SMSGatewayService</w:t>
      </w:r>
    </w:p>
    <w:p w:rsidR="00AA7AE4" w:rsidRDefault="00AB7A98" w:rsidP="00EA2BEA">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pict>
          <v:shape id="_x0000_i1027" type="#_x0000_t75" style="width:205.1pt;height:55.25pt">
            <v:imagedata r:id="rId15" o:title="service"/>
          </v:shape>
        </w:pict>
      </w:r>
    </w:p>
    <w:p w:rsidR="0076047D" w:rsidRDefault="0076047D" w:rsidP="00EA2BEA">
      <w:pPr>
        <w:pBdr>
          <w:bottom w:val="single" w:sz="6" w:space="1" w:color="auto"/>
        </w:pBdr>
        <w:autoSpaceDE w:val="0"/>
        <w:autoSpaceDN w:val="0"/>
        <w:adjustRightInd w:val="0"/>
        <w:spacing w:after="0" w:line="240" w:lineRule="auto"/>
        <w:rPr>
          <w:rFonts w:ascii="Consolas" w:hAnsi="Consolas" w:cs="Consolas"/>
          <w:color w:val="000000"/>
          <w:sz w:val="16"/>
          <w:szCs w:val="16"/>
        </w:rPr>
      </w:pPr>
    </w:p>
    <w:p w:rsidR="0076047D" w:rsidRDefault="0076047D" w:rsidP="00EA2BEA">
      <w:pPr>
        <w:autoSpaceDE w:val="0"/>
        <w:autoSpaceDN w:val="0"/>
        <w:adjustRightInd w:val="0"/>
        <w:spacing w:after="0" w:line="240" w:lineRule="auto"/>
        <w:rPr>
          <w:rFonts w:ascii="Consolas" w:hAnsi="Consolas" w:cs="Consolas"/>
          <w:color w:val="000000"/>
          <w:sz w:val="16"/>
          <w:szCs w:val="16"/>
        </w:rPr>
      </w:pPr>
    </w:p>
    <w:p w:rsidR="00AA7AE4" w:rsidRDefault="00AA7AE4" w:rsidP="00EA2BEA">
      <w:pPr>
        <w:autoSpaceDE w:val="0"/>
        <w:autoSpaceDN w:val="0"/>
        <w:adjustRightInd w:val="0"/>
        <w:spacing w:after="0" w:line="240" w:lineRule="auto"/>
        <w:rPr>
          <w:rFonts w:ascii="Consolas" w:hAnsi="Consolas" w:cs="Consolas"/>
          <w:color w:val="000000"/>
          <w:sz w:val="16"/>
          <w:szCs w:val="16"/>
        </w:rPr>
      </w:pPr>
    </w:p>
    <w:p w:rsidR="00FD3A86" w:rsidRDefault="00D63B24" w:rsidP="001473E6">
      <w:pPr>
        <w:jc w:val="both"/>
      </w:pPr>
      <w:r w:rsidRPr="00D63B24">
        <w:t>the other option you can choose to communicate</w:t>
      </w:r>
      <w:r>
        <w:t xml:space="preserve"> with the SMS gateway directly using TCP/IP. This option is deal If  you don’t</w:t>
      </w:r>
      <w:r w:rsidR="00707032">
        <w:t xml:space="preserve"> have database server attached to the server or yo dont</w:t>
      </w:r>
      <w:r>
        <w:t xml:space="preserve"> want use </w:t>
      </w:r>
      <w:r w:rsidR="00707032">
        <w:t>it</w:t>
      </w:r>
      <w:r>
        <w:t xml:space="preserve">. The advantages to this solution is that it is faster reaction times. If you are receiving an SMS message using an </w:t>
      </w:r>
      <w:r w:rsidR="000F1E98">
        <w:t>TCP/IP</w:t>
      </w:r>
      <w:r>
        <w:t xml:space="preserve"> SMS Gateway configuration, you can react faster with  a response SMS.</w:t>
      </w:r>
    </w:p>
    <w:p w:rsidR="006E62AB" w:rsidRDefault="00225E7A" w:rsidP="001473E6">
      <w:pPr>
        <w:jc w:val="both"/>
      </w:pPr>
      <w:r>
        <w:rPr>
          <w:noProof/>
          <w:lang w:eastAsia="en-US"/>
        </w:rPr>
        <mc:AlternateContent>
          <mc:Choice Requires="wpg">
            <w:drawing>
              <wp:anchor distT="0" distB="0" distL="114300" distR="114300" simplePos="0" relativeHeight="251749376" behindDoc="0" locked="0" layoutInCell="1" allowOverlap="1">
                <wp:simplePos x="0" y="0"/>
                <wp:positionH relativeFrom="column">
                  <wp:posOffset>133350</wp:posOffset>
                </wp:positionH>
                <wp:positionV relativeFrom="paragraph">
                  <wp:posOffset>84455</wp:posOffset>
                </wp:positionV>
                <wp:extent cx="4829175" cy="1201406"/>
                <wp:effectExtent l="0" t="0" r="28575" b="18415"/>
                <wp:wrapNone/>
                <wp:docPr id="63" name="Group 63"/>
                <wp:cNvGraphicFramePr/>
                <a:graphic xmlns:a="http://schemas.openxmlformats.org/drawingml/2006/main">
                  <a:graphicData uri="http://schemas.microsoft.com/office/word/2010/wordprocessingGroup">
                    <wpg:wgp>
                      <wpg:cNvGrpSpPr/>
                      <wpg:grpSpPr>
                        <a:xfrm>
                          <a:off x="0" y="0"/>
                          <a:ext cx="4829175" cy="1201406"/>
                          <a:chOff x="0" y="0"/>
                          <a:chExt cx="5656315" cy="1201406"/>
                        </a:xfrm>
                      </wpg:grpSpPr>
                      <wpg:grpSp>
                        <wpg:cNvPr id="61" name="Group 61"/>
                        <wpg:cNvGrpSpPr/>
                        <wpg:grpSpPr>
                          <a:xfrm>
                            <a:off x="0" y="0"/>
                            <a:ext cx="5656315" cy="1201406"/>
                            <a:chOff x="0" y="0"/>
                            <a:chExt cx="5656315" cy="1201406"/>
                          </a:xfrm>
                        </wpg:grpSpPr>
                        <wpg:grpSp>
                          <wpg:cNvPr id="56" name="Group 56"/>
                          <wpg:cNvGrpSpPr/>
                          <wpg:grpSpPr>
                            <a:xfrm>
                              <a:off x="0" y="0"/>
                              <a:ext cx="5656315" cy="1201406"/>
                              <a:chOff x="0" y="0"/>
                              <a:chExt cx="5656315" cy="1201406"/>
                            </a:xfrm>
                          </wpg:grpSpPr>
                          <wpg:grpSp>
                            <wpg:cNvPr id="38" name="Group 38"/>
                            <wpg:cNvGrpSpPr/>
                            <wpg:grpSpPr>
                              <a:xfrm>
                                <a:off x="0" y="0"/>
                                <a:ext cx="5656315" cy="1201406"/>
                                <a:chOff x="0" y="0"/>
                                <a:chExt cx="5656315" cy="1201406"/>
                              </a:xfrm>
                            </wpg:grpSpPr>
                            <wps:wsp>
                              <wps:cNvPr id="39" name="Flowchart: Process 39"/>
                              <wps:cNvSpPr/>
                              <wps:spPr>
                                <a:xfrm>
                                  <a:off x="2019981" y="0"/>
                                  <a:ext cx="3636334" cy="1169581"/>
                                </a:xfrm>
                                <a:prstGeom prst="flowChartProcess">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Predefined Process 21"/>
                              <wps:cNvSpPr/>
                              <wps:spPr>
                                <a:xfrm>
                                  <a:off x="4529470" y="329613"/>
                                  <a:ext cx="988695" cy="47815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D12CB1" w:rsidRDefault="00CB2727" w:rsidP="009159C6">
                                    <w:pPr>
                                      <w:pStyle w:val="NormalWeb"/>
                                      <w:spacing w:before="0" w:beforeAutospacing="0" w:after="0" w:afterAutospacing="0"/>
                                      <w:rPr>
                                        <w:sz w:val="14"/>
                                        <w:szCs w:val="14"/>
                                      </w:rPr>
                                    </w:pPr>
                                    <w:r w:rsidRPr="00D12CB1">
                                      <w:rPr>
                                        <w:rFonts w:asciiTheme="minorHAnsi" w:hAnsi="Trebuchet MS" w:cstheme="minorBidi"/>
                                        <w:color w:val="FFFFFF" w:themeColor="light1"/>
                                        <w:sz w:val="14"/>
                                        <w:szCs w:val="14"/>
                                      </w:rPr>
                                      <w:t>GSMClient</w:t>
                                    </w:r>
                                  </w:p>
                                </w:txbxContent>
                              </wps:txbx>
                              <wps:bodyPr vertOverflow="clip" horzOverflow="clip" wrap="square" rtlCol="0" anchor="ctr">
                                <a:noAutofit/>
                              </wps:bodyPr>
                            </wps:wsp>
                            <wps:wsp>
                              <wps:cNvPr id="42" name="Flowchart: Card 13"/>
                              <wps:cNvSpPr/>
                              <wps:spPr>
                                <a:xfrm>
                                  <a:off x="2169042" y="244549"/>
                                  <a:ext cx="1041400" cy="648335"/>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CB0921" w:rsidRDefault="00CB2727" w:rsidP="009159C6">
                                    <w:pPr>
                                      <w:pStyle w:val="NormalWeb"/>
                                      <w:spacing w:before="0" w:beforeAutospacing="0" w:after="0" w:afterAutospacing="0"/>
                                    </w:pPr>
                                    <w:r>
                                      <w:rPr>
                                        <w:rFonts w:asciiTheme="minorHAnsi" w:hAnsi="Trebuchet MS" w:cstheme="minorBidi"/>
                                        <w:b/>
                                        <w:bCs/>
                                        <w:color w:val="FFFFFF" w:themeColor="light1"/>
                                        <w:sz w:val="18"/>
                                        <w:szCs w:val="18"/>
                                      </w:rPr>
                                      <w:t>SMS Gateway</w:t>
                                    </w:r>
                                  </w:p>
                                </w:txbxContent>
                              </wps:txbx>
                              <wps:bodyPr vertOverflow="clip" horzOverflow="clip" wrap="square" rtlCol="0" anchor="ctr">
                                <a:noAutofit/>
                              </wps:bodyPr>
                            </wps:wsp>
                            <wps:wsp>
                              <wps:cNvPr id="48" name="Text Box 2"/>
                              <wps:cNvSpPr txBox="1">
                                <a:spLocks noChangeArrowheads="1"/>
                              </wps:cNvSpPr>
                              <wps:spPr bwMode="auto">
                                <a:xfrm>
                                  <a:off x="0" y="956931"/>
                                  <a:ext cx="871855" cy="244475"/>
                                </a:xfrm>
                                <a:prstGeom prst="rect">
                                  <a:avLst/>
                                </a:prstGeom>
                                <a:solidFill>
                                  <a:srgbClr val="FFFFFF"/>
                                </a:solidFill>
                                <a:ln w="9525">
                                  <a:solidFill>
                                    <a:schemeClr val="bg1"/>
                                  </a:solidFill>
                                  <a:miter lim="800000"/>
                                  <a:headEnd/>
                                  <a:tailEnd/>
                                </a:ln>
                              </wps:spPr>
                              <wps:txbx>
                                <w:txbxContent>
                                  <w:p w:rsidR="00CB2727" w:rsidRDefault="00CB2727" w:rsidP="009159C6">
                                    <w:r>
                                      <w:t>Mobile User</w:t>
                                    </w:r>
                                  </w:p>
                                </w:txbxContent>
                              </wps:txbx>
                              <wps:bodyPr rot="0" vert="horz" wrap="square" lIns="91440" tIns="45720" rIns="91440" bIns="45720" anchor="t" anchorCtr="0">
                                <a:noAutofit/>
                              </wps:bodyPr>
                            </wps:wsp>
                            <wps:wsp>
                              <wps:cNvPr id="49" name="Straight Arrow Connector 49"/>
                              <wps:cNvCnPr/>
                              <wps:spPr>
                                <a:xfrm flipH="1">
                                  <a:off x="839972" y="520996"/>
                                  <a:ext cx="1265274"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51" name="Straight Arrow Connector 51"/>
                              <wps:cNvCnPr/>
                              <wps:spPr>
                                <a:xfrm>
                                  <a:off x="882502" y="659219"/>
                                  <a:ext cx="1233377"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2" name="Text Box 2"/>
                              <wps:cNvSpPr txBox="1">
                                <a:spLocks noChangeArrowheads="1"/>
                              </wps:cNvSpPr>
                              <wps:spPr bwMode="auto">
                                <a:xfrm>
                                  <a:off x="1254642" y="244549"/>
                                  <a:ext cx="414655" cy="222885"/>
                                </a:xfrm>
                                <a:prstGeom prst="rect">
                                  <a:avLst/>
                                </a:prstGeom>
                                <a:solidFill>
                                  <a:srgbClr val="FFFFFF"/>
                                </a:solidFill>
                                <a:ln w="9525">
                                  <a:solidFill>
                                    <a:schemeClr val="bg1"/>
                                  </a:solidFill>
                                  <a:miter lim="800000"/>
                                  <a:headEnd/>
                                  <a:tailEnd/>
                                </a:ln>
                              </wps:spPr>
                              <wps:txbx>
                                <w:txbxContent>
                                  <w:p w:rsidR="00CB2727" w:rsidRDefault="00CB2727" w:rsidP="009159C6">
                                    <w:r>
                                      <w:t>SMS</w:t>
                                    </w:r>
                                  </w:p>
                                </w:txbxContent>
                              </wps:txbx>
                              <wps:bodyPr rot="0" vert="horz" wrap="square" lIns="91440" tIns="45720" rIns="91440" bIns="45720" anchor="t" anchorCtr="0">
                                <a:noAutofit/>
                              </wps:bodyPr>
                            </wps:wsp>
                          </wpg:grpSp>
                          <wps:wsp>
                            <wps:cNvPr id="55" name="Text Box 2"/>
                            <wps:cNvSpPr txBox="1">
                              <a:spLocks noChangeArrowheads="1"/>
                            </wps:cNvSpPr>
                            <wps:spPr bwMode="auto">
                              <a:xfrm>
                                <a:off x="3562138" y="21265"/>
                                <a:ext cx="594773" cy="243515"/>
                              </a:xfrm>
                              <a:prstGeom prst="rect">
                                <a:avLst/>
                              </a:prstGeom>
                              <a:solidFill>
                                <a:srgbClr val="FFFFFF"/>
                              </a:solidFill>
                              <a:ln w="9525">
                                <a:solidFill>
                                  <a:schemeClr val="bg1"/>
                                </a:solidFill>
                                <a:miter lim="800000"/>
                                <a:headEnd/>
                                <a:tailEnd/>
                              </a:ln>
                            </wps:spPr>
                            <wps:txbx>
                              <w:txbxContent>
                                <w:p w:rsidR="00CB2727" w:rsidRDefault="00CB2727" w:rsidP="001C3BEA">
                                  <w:r>
                                    <w:t>TCP/IP</w:t>
                                  </w:r>
                                </w:p>
                              </w:txbxContent>
                            </wps:txbx>
                            <wps:bodyPr rot="0" vert="horz" wrap="square" lIns="91440" tIns="45720" rIns="91440" bIns="45720" anchor="t" anchorCtr="0">
                              <a:noAutofit/>
                            </wps:bodyPr>
                          </wps:wsp>
                        </wpg:grpSp>
                        <wps:wsp>
                          <wps:cNvPr id="57" name="Text Box 57"/>
                          <wps:cNvSpPr txBox="1"/>
                          <wps:spPr>
                            <a:xfrm>
                              <a:off x="3551275" y="223284"/>
                              <a:ext cx="616688" cy="2651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B2727" w:rsidRPr="00D12CB1" w:rsidRDefault="00CB2727">
                                <w:pPr>
                                  <w:rPr>
                                    <w:sz w:val="14"/>
                                    <w:szCs w:val="14"/>
                                  </w:rPr>
                                </w:pPr>
                                <w:r w:rsidRPr="00D12CB1">
                                  <w:rPr>
                                    <w:sz w:val="14"/>
                                    <w:szCs w:val="14"/>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3530010" y="680484"/>
                              <a:ext cx="712381" cy="2651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B2727" w:rsidRPr="00D12CB1" w:rsidRDefault="00CB2727" w:rsidP="006C5373">
                                <w:pPr>
                                  <w:rPr>
                                    <w:sz w:val="14"/>
                                    <w:szCs w:val="14"/>
                                  </w:rPr>
                                </w:pPr>
                                <w:r w:rsidRPr="00D12CB1">
                                  <w:rPr>
                                    <w:sz w:val="14"/>
                                    <w:szCs w:val="14"/>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urved Connector 59"/>
                          <wps:cNvCnPr/>
                          <wps:spPr>
                            <a:xfrm flipH="1">
                              <a:off x="4391247" y="404038"/>
                              <a:ext cx="95693" cy="318976"/>
                            </a:xfrm>
                            <a:prstGeom prst="curvedConnector3">
                              <a:avLst>
                                <a:gd name="adj1" fmla="val 1310925"/>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pic:pic xmlns:pic="http://schemas.openxmlformats.org/drawingml/2006/picture">
                        <pic:nvPicPr>
                          <pic:cNvPr id="60" name="Picture 6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898" y="255182"/>
                            <a:ext cx="685800" cy="685800"/>
                          </a:xfrm>
                          <a:prstGeom prst="rect">
                            <a:avLst/>
                          </a:prstGeom>
                        </pic:spPr>
                      </pic:pic>
                    </wpg:wgp>
                  </a:graphicData>
                </a:graphic>
                <wp14:sizeRelH relativeFrom="margin">
                  <wp14:pctWidth>0</wp14:pctWidth>
                </wp14:sizeRelH>
              </wp:anchor>
            </w:drawing>
          </mc:Choice>
          <mc:Fallback>
            <w:pict>
              <v:group id="Group 63" o:spid="_x0000_s1066" style="position:absolute;left:0;text-align:left;margin-left:10.5pt;margin-top:6.65pt;width:380.25pt;height:94.6pt;z-index:251749376;mso-width-relative:margin" coordsize="56563,12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">
                <v:group id="Group 61" o:spid="_x0000_s1067" style="position:absolute;width:56563;height:12014" coordsize="56563,1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56" o:spid="_x0000_s1068" style="position:absolute;width:56563;height:12014" coordsize="56563,1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38" o:spid="_x0000_s1069" style="position:absolute;width:56563;height:12014" coordsize="56563,1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lowchart: Process 39" o:spid="_x0000_s1070" type="#_x0000_t109" style="position:absolute;left:20199;width:36364;height:11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gFMQA&#10;AADbAAAADwAAAGRycy9kb3ducmV2LnhtbESPQWvCQBSE7wX/w/KE3nRjW0Sjq0haqQexVAWvj+wz&#10;G8y+Ddmtif/eFYQeh5n5hpkvO1uJKzW+dKxgNExAEOdOl1woOB7WgwkIH5A1Vo5JwY08LBe9lzmm&#10;2rX8S9d9KESEsE9RgQmhTqX0uSGLfuhq4uidXWMxRNkUUjfYRrit5FuSjKXFkuOCwZoyQ/ll/2cV&#10;7H64brMvs/6k6nt7yibuY3rbKPXa71YzEIG68B9+tjdawfs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YBTEAAAA2wAAAA8AAAAAAAAAAAAAAAAAmAIAAGRycy9k&#10;b3ducmV2LnhtbFBLBQYAAAAABAAEAPUAAACJAwAAAAA=&#10;" fillcolor="white [3201]" strokecolor="#918655 [3209]" strokeweight="1.5pt">
                        <v:stroke dashstyle="3 1" endcap="round"/>
                      </v:shape>
                      <v:shape id="_x0000_s1071" type="#_x0000_t112" style="position:absolute;left:45294;top:3296;width:9887;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0dGcMA&#10;AADbAAAADwAAAGRycy9kb3ducmV2LnhtbESPQYvCMBSE78L+h/AEL7KmrkWkGmURF3pYD9b9AY/m&#10;2Rabl9JEjf76jSB4HGbmG2a1CaYVV+pdY1nBdJKAIC6tbrhS8Hf8+VyAcB5ZY2uZFNzJwWb9MVhh&#10;pu2ND3QtfCUihF2GCmrvu0xKV9Zk0E1sRxy9k+0N+ij7SuoebxFuWvmVJHNpsOG4UGNH25rKc3Ex&#10;Cmb+kubjgveLrny4XXoM+f03KDUahu8lCE/Bv8Ovdq4VpFN4fo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0dGcMAAADbAAAADwAAAAAAAAAAAAAAAACYAgAAZHJzL2Rv&#10;d25yZXYueG1sUEsFBgAAAAAEAAQA9QAAAIgDAAAAAA==&#10;" fillcolor="#90c226 [3204]" strokecolor="#476013 [1604]" strokeweight="1.5pt">
                        <v:stroke endcap="round"/>
                        <v:textbox>
                          <w:txbxContent>
                            <w:p w:rsidR="00CB2727" w:rsidRPr="00D12CB1" w:rsidRDefault="00CB2727" w:rsidP="009159C6">
                              <w:pPr>
                                <w:pStyle w:val="NormalWeb"/>
                                <w:spacing w:before="0" w:beforeAutospacing="0" w:after="0" w:afterAutospacing="0"/>
                                <w:rPr>
                                  <w:sz w:val="14"/>
                                  <w:szCs w:val="14"/>
                                </w:rPr>
                              </w:pPr>
                              <w:r w:rsidRPr="00D12CB1">
                                <w:rPr>
                                  <w:rFonts w:asciiTheme="minorHAnsi" w:hAnsi="Trebuchet MS" w:cstheme="minorBidi"/>
                                  <w:color w:val="FFFFFF" w:themeColor="light1"/>
                                  <w:sz w:val="14"/>
                                  <w:szCs w:val="14"/>
                                </w:rPr>
                                <w:t>GSMClient</w:t>
                              </w:r>
                            </w:p>
                          </w:txbxContent>
                        </v:textbox>
                      </v:shape>
                      <v:shape id="_x0000_s1072" type="#_x0000_t121" style="position:absolute;left:21690;top:2445;width:10414;height:6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zsIMIA&#10;AADbAAAADwAAAGRycy9kb3ducmV2LnhtbESPzWrDMBCE74W8g9hCb41ctwTjRDYl1NBj7Cb3jbW1&#10;TayVseSfvn0VKPQ4zMw3zCFfTS9mGl1nWcHLNgJBXFvdcaPg/FU8JyCcR9bYWyYFP+QgzzYPB0y1&#10;XbikufKNCBB2KSpovR9SKV3dkkG3tQNx8L7taNAHOTZSj7gEuOllHEU7abDjsNDiQMeW6ls1GQWv&#10;iTtZWe5uK00f83IpLldT9Uo9Pa7vexCeVv8f/mt/agVvMdy/hB8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OwgwgAAANsAAAAPAAAAAAAAAAAAAAAAAJgCAABkcnMvZG93&#10;bnJldi54bWxQSwUGAAAAAAQABAD1AAAAhwMAAAAA&#10;" fillcolor="#90c226 [3204]" strokecolor="#476013 [1604]" strokeweight="1.5pt">
                        <v:stroke endcap="round"/>
                        <v:textbox>
                          <w:txbxContent>
                            <w:p w:rsidR="00CB2727" w:rsidRPr="00CB0921" w:rsidRDefault="00CB2727" w:rsidP="009159C6">
                              <w:pPr>
                                <w:pStyle w:val="NormalWeb"/>
                                <w:spacing w:before="0" w:beforeAutospacing="0" w:after="0" w:afterAutospacing="0"/>
                              </w:pPr>
                              <w:r>
                                <w:rPr>
                                  <w:rFonts w:asciiTheme="minorHAnsi" w:hAnsi="Trebuchet MS" w:cstheme="minorBidi"/>
                                  <w:b/>
                                  <w:bCs/>
                                  <w:color w:val="FFFFFF" w:themeColor="light1"/>
                                  <w:sz w:val="18"/>
                                  <w:szCs w:val="18"/>
                                </w:rPr>
                                <w:t>SMS Gateway</w:t>
                              </w:r>
                            </w:p>
                          </w:txbxContent>
                        </v:textbox>
                      </v:shape>
                      <v:shape id="_x0000_s1073" type="#_x0000_t202" style="position:absolute;top:9569;width:871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PjMEA&#10;AADbAAAADwAAAGRycy9kb3ducmV2LnhtbERPTYvCMBC9C/6HMAveNN1FZLcaRVwULyJ2pXocm7Et&#10;NpPSRK3+enNY8Ph435NZaypxo8aVlhV8DiIQxJnVJecK9n/L/jcI55E1VpZJwYMczKbdzgRjbe+8&#10;o1vicxFC2MWooPC+jqV0WUEG3cDWxIE728agD7DJpW7wHsJNJb+iaCQNlhwaCqxpUVB2Sa5Ggcui&#10;UbodJunhJFf0/NH697jaKNX7aOdjEJ5a/xb/u9dawTCMDV/CD5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Ij4zBAAAA2wAAAA8AAAAAAAAAAAAAAAAAmAIAAGRycy9kb3du&#10;cmV2LnhtbFBLBQYAAAAABAAEAPUAAACGAwAAAAA=&#10;" strokecolor="white [3212]">
                        <v:textbox>
                          <w:txbxContent>
                            <w:p w:rsidR="00CB2727" w:rsidRDefault="00CB2727" w:rsidP="009159C6">
                              <w:r>
                                <w:t>Mobile User</w:t>
                              </w:r>
                            </w:p>
                          </w:txbxContent>
                        </v:textbox>
                      </v:shape>
                      <v:shape id="Straight Arrow Connector 49" o:spid="_x0000_s1074" type="#_x0000_t32" style="position:absolute;left:8399;top:5209;width:126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YlHMUAAADbAAAADwAAAGRycy9kb3ducmV2LnhtbESPQWvCQBSE70L/w/IKvUjdtGirqZtQ&#10;BEW8mQri7ZF9TUKzb9PdrUn/vSsIHoeZ+YZZ5oNpxZmcbywreJkkIIhLqxuuFBy+1s9zED4ga2wt&#10;k4J/8pBnD6Mlptr2vKdzESoRIexTVFCH0KVS+rImg35iO+LofVtnMETpKqkd9hFuWvmaJG/SYMNx&#10;ocaOVjWVP8WfUXBKzI7b42H2u3nfetdvVuPpulDq6XH4/AARaAj38K291QqmC7h+iT9AZ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YlHMUAAADbAAAADwAAAAAAAAAA&#10;AAAAAAChAgAAZHJzL2Rvd25yZXYueG1sUEsFBgAAAAAEAAQA+QAAAJMDAAAAAA==&#10;" strokecolor="#e76618 [3207]" strokeweight="2pt">
                        <v:stroke endarrow="block" endcap="round"/>
                        <v:shadow on="t" color="black" opacity="22937f" origin=",.5" offset="0"/>
                      </v:shape>
                      <v:shape id="Straight Arrow Connector 51" o:spid="_x0000_s1075" type="#_x0000_t32" style="position:absolute;left:8825;top:6592;width:12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DfZsEAAADbAAAADwAAAGRycy9kb3ducmV2LnhtbESPS2sCMRSF9wX/Q7iCm6IZhVEZjSJK&#10;sV3Wx/4yuc4MTm5ikur4702h0OXhPD7Oct2ZVtzJh8aygvEoA0FcWt1wpeB0/BjOQYSIrLG1TAqe&#10;FGC96r0tsdD2wd90P8RKpBEOBSqoY3SFlKGsyWAYWUecvIv1BmOSvpLa4yONm1ZOsmwqDTacCDU6&#10;2tZUXg8/JnF3021ws5mdb/bPd+1z93W+5UoN+t1mASJSF//Df+1PrSAfw++X9A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4N9mwQAAANsAAAAPAAAAAAAAAAAAAAAA&#10;AKECAABkcnMvZG93bnJldi54bWxQSwUGAAAAAAQABAD5AAAAjwMAAAAA&#10;" strokecolor="#e6b91e [3206]" strokeweight="1.5pt">
                        <v:stroke endarrow="block" endcap="round"/>
                      </v:shape>
                      <v:shape id="_x0000_s1076" type="#_x0000_t202" style="position:absolute;left:12546;top:2445;width:414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u8QA&#10;AADbAAAADwAAAGRycy9kb3ducmV2LnhtbESPQWvCQBSE7wX/w/IEb81GUdHoKqWl0osUo6jHZ/aZ&#10;BLNvQ3ar0V/fLRQ8DjPzDTNftqYSV2pcaVlBP4pBEGdWl5wr2G0/XycgnEfWWFkmBXdysFx0XuaY&#10;aHvjDV1Tn4sAYZeggsL7OpHSZQUZdJGtiYN3to1BH2STS93gLcBNJQdxPJYGSw4LBdb0XlB2SX+M&#10;ApfF4/33MN0fTnJFj6nWH8fVWqlet32bgfDU+mf4v/2lFYw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LrvEAAAA2wAAAA8AAAAAAAAAAAAAAAAAmAIAAGRycy9k&#10;b3ducmV2LnhtbFBLBQYAAAAABAAEAPUAAACJAwAAAAA=&#10;" strokecolor="white [3212]">
                        <v:textbox>
                          <w:txbxContent>
                            <w:p w:rsidR="00CB2727" w:rsidRDefault="00CB2727" w:rsidP="009159C6">
                              <w:r>
                                <w:t>SMS</w:t>
                              </w:r>
                            </w:p>
                          </w:txbxContent>
                        </v:textbox>
                      </v:shape>
                    </v:group>
                    <v:shape id="_x0000_s1077" type="#_x0000_t202" style="position:absolute;left:35621;top:212;width:5948;height:2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2z8UA&#10;AADbAAAADwAAAGRycy9kb3ducmV2LnhtbESPQWvCQBSE70L/w/IKvZlNpUpNXUWUhl5ETIv2+Mw+&#10;k9Ds25DdxtRf7wpCj8PMfMPMFr2pRUetqywreI5iEMS51RUXCr4+34evIJxH1lhbJgV/5GAxfxjM&#10;MNH2zDvqMl+IAGGXoILS+yaR0uUlGXSRbYiDd7KtQR9kW0jd4jnATS1HcTyRBisOCyU2tCop/8l+&#10;jQKXx5P99iXbH44ypctU6/V3ulHq6bFfvoHw1Pv/8L39oRWMx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LbPxQAAANsAAAAPAAAAAAAAAAAAAAAAAJgCAABkcnMv&#10;ZG93bnJldi54bWxQSwUGAAAAAAQABAD1AAAAigMAAAAA&#10;" strokecolor="white [3212]">
                      <v:textbox>
                        <w:txbxContent>
                          <w:p w:rsidR="00CB2727" w:rsidRDefault="00CB2727" w:rsidP="001C3BEA">
                            <w:r>
                              <w:t>TCP/IP</w:t>
                            </w:r>
                          </w:p>
                        </w:txbxContent>
                      </v:textbox>
                    </v:shape>
                  </v:group>
                  <v:shape id="Text Box 57" o:spid="_x0000_s1078" type="#_x0000_t202" style="position:absolute;left:35512;top:2232;width:6167;height:2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3w8QA&#10;AADbAAAADwAAAGRycy9kb3ducmV2LnhtbESPX2vCQBDE3wW/w7GCb/Xin1qJnhJaitIWpLYvvi25&#10;NQnm9kJuq/Hb9woFH4eZ+Q2z2nSuVhdqQ+XZwHiUgCLOva24MPD99fqwABUE2WLtmQzcKMBm3e+t&#10;MLX+yp90OUihIoRDigZKkSbVOuQlOQwj3xBH7+RbhxJlW2jb4jXCXa0nSTLXDiuOCyU29FxSfj78&#10;OANvsyO+TOWdbsLdPsu2i2YWPowZDrpsCUqok3v4v72zBh6f4O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g98PEAAAA2wAAAA8AAAAAAAAAAAAAAAAAmAIAAGRycy9k&#10;b3ducmV2LnhtbFBLBQYAAAAABAAEAPUAAACJAwAAAAA=&#10;" fillcolor="white [3201]" strokecolor="white [3212]" strokeweight=".5pt">
                    <v:textbox>
                      <w:txbxContent>
                        <w:p w:rsidR="00CB2727" w:rsidRPr="00D12CB1" w:rsidRDefault="00CB2727">
                          <w:pPr>
                            <w:rPr>
                              <w:sz w:val="14"/>
                              <w:szCs w:val="14"/>
                            </w:rPr>
                          </w:pPr>
                          <w:r w:rsidRPr="00D12CB1">
                            <w:rPr>
                              <w:sz w:val="14"/>
                              <w:szCs w:val="14"/>
                            </w:rPr>
                            <w:t>request</w:t>
                          </w:r>
                        </w:p>
                      </w:txbxContent>
                    </v:textbox>
                  </v:shape>
                  <v:shape id="Text Box 58" o:spid="_x0000_s1079" type="#_x0000_t202" style="position:absolute;left:35300;top:6804;width:7123;height:2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9jscEA&#10;AADbAAAADwAAAGRycy9kb3ducmV2LnhtbERPS2vCQBC+F/oflhF6qxsfFYmuEirSYgXxcfE2ZMck&#10;mJ0N2anGf+8eCj1+fO/5snO1ulEbKs8GBv0EFHHubcWFgdNx/T4FFQTZYu2ZDDwowHLx+jLH1Po7&#10;7+l2kELFEA4pGihFmlTrkJfkMPR9Qxy5i28dSoRtoW2L9xjuaj1Mkol2WHFsKLGhz5Ly6+HXGdiM&#10;z7gayQ89hLtdln1Nm3HYGvPW67IZKKFO/sV/7m9r4COOjV/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Y7HBAAAA2wAAAA8AAAAAAAAAAAAAAAAAmAIAAGRycy9kb3du&#10;cmV2LnhtbFBLBQYAAAAABAAEAPUAAACGAwAAAAA=&#10;" fillcolor="white [3201]" strokecolor="white [3212]" strokeweight=".5pt">
                    <v:textbox>
                      <w:txbxContent>
                        <w:p w:rsidR="00CB2727" w:rsidRPr="00D12CB1" w:rsidRDefault="00CB2727" w:rsidP="006C5373">
                          <w:pPr>
                            <w:rPr>
                              <w:sz w:val="14"/>
                              <w:szCs w:val="14"/>
                            </w:rPr>
                          </w:pPr>
                          <w:r w:rsidRPr="00D12CB1">
                            <w:rPr>
                              <w:sz w:val="14"/>
                              <w:szCs w:val="14"/>
                            </w:rPr>
                            <w:t>response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9" o:spid="_x0000_s1080" type="#_x0000_t38" style="position:absolute;left:43912;top:4040;width:957;height:31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hcUsQAAADbAAAADwAAAGRycy9kb3ducmV2LnhtbESPQWvCQBSE74X+h+UVepG6sdCSRlcp&#10;olC81eTg8ZF92cRm34bsapL++m5B8DjMzDfMajPaVlyp941jBYt5AoK4dLpho6DI9y8pCB+QNbaO&#10;ScFEHjbrx4cVZtoN/E3XYzAiQthnqKAOocuk9GVNFv3cdcTRq1xvMUTZG6l7HCLctvI1Sd6lxYbj&#10;Qo0dbWsqf44XqwCr/Pd0mM7mYHZlW8z0peJ0ptTz0/i5BBFoDPfwrf2lFbx9wP+X+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aFxSxAAAANsAAAAPAAAAAAAAAAAA&#10;AAAAAKECAABkcnMvZG93bnJldi54bWxQSwUGAAAAAAQABAD5AAAAkgMAAAAA&#10;" adj="283160" strokecolor="#e76618 [3207]" strokeweight="2pt">
                    <v:stroke endarrow="block" endcap="round"/>
                    <v:shadow on="t" color="black" opacity="22937f" origin=",.5" offset="0"/>
                  </v:shape>
                </v:group>
                <v:shape id="Picture 60" o:spid="_x0000_s1081" type="#_x0000_t75" style="position:absolute;left:318;top:2551;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vWwbBAAAA2wAAAA8AAABkcnMvZG93bnJldi54bWxET89rwjAUvg/8H8Ib7LamG1JGbRQVWiZ4&#10;WTfw+myebTF56Zqsdv+9OQx2/Ph+F5vZGjHR6HvHCl6SFARx43TPrYKvz/L5DYQPyBqNY1LwSx42&#10;68VDgbl2N/6gqQ6tiCHsc1TQhTDkUvqmI4s+cQNx5C5utBgiHFupR7zFcGvka5pm0mLPsaHDgfYd&#10;Ndf6xyrwl6XZafw+TceqMofzsmyrQ6nU0+O8XYEINId/8Z/7XSvI4vr4Jf4A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bvWwbBAAAA2wAAAA8AAAAAAAAAAAAAAAAAnwIA&#10;AGRycy9kb3ducmV2LnhtbFBLBQYAAAAABAAEAPcAAACNAwAAAAA=&#10;">
                  <v:imagedata r:id="rId17" o:title=""/>
                  <v:path arrowok="t"/>
                </v:shape>
              </v:group>
            </w:pict>
          </mc:Fallback>
        </mc:AlternateContent>
      </w:r>
    </w:p>
    <w:p w:rsidR="009159C6" w:rsidRDefault="00D12CB1" w:rsidP="001473E6">
      <w:pPr>
        <w:jc w:val="both"/>
      </w:pPr>
      <w:r>
        <w:rPr>
          <w:noProof/>
          <w:lang w:eastAsia="en-US"/>
        </w:rPr>
        <mc:AlternateContent>
          <mc:Choice Requires="wpg">
            <w:drawing>
              <wp:anchor distT="0" distB="0" distL="114300" distR="114300" simplePos="0" relativeHeight="251757568" behindDoc="0" locked="0" layoutInCell="1" allowOverlap="1" wp14:anchorId="30A62155" wp14:editId="70598C00">
                <wp:simplePos x="0" y="0"/>
                <wp:positionH relativeFrom="column">
                  <wp:posOffset>4876800</wp:posOffset>
                </wp:positionH>
                <wp:positionV relativeFrom="paragraph">
                  <wp:posOffset>70769</wp:posOffset>
                </wp:positionV>
                <wp:extent cx="1238250" cy="700420"/>
                <wp:effectExtent l="38100" t="0" r="19050" b="23495"/>
                <wp:wrapNone/>
                <wp:docPr id="20" name="Group 20"/>
                <wp:cNvGraphicFramePr/>
                <a:graphic xmlns:a="http://schemas.openxmlformats.org/drawingml/2006/main">
                  <a:graphicData uri="http://schemas.microsoft.com/office/word/2010/wordprocessingGroup">
                    <wpg:wgp>
                      <wpg:cNvGrpSpPr/>
                      <wpg:grpSpPr>
                        <a:xfrm>
                          <a:off x="0" y="0"/>
                          <a:ext cx="1238250" cy="700420"/>
                          <a:chOff x="0" y="0"/>
                          <a:chExt cx="1238250" cy="700420"/>
                        </a:xfrm>
                      </wpg:grpSpPr>
                      <wps:wsp>
                        <wps:cNvPr id="24" name="Oval 24"/>
                        <wps:cNvSpPr/>
                        <wps:spPr>
                          <a:xfrm>
                            <a:off x="228600" y="0"/>
                            <a:ext cx="1009650" cy="700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727" w:rsidRPr="00D12CB1" w:rsidRDefault="00CB2727" w:rsidP="00D12CB1">
                              <w:pPr>
                                <w:jc w:val="center"/>
                                <w:rPr>
                                  <w:sz w:val="14"/>
                                  <w:szCs w:val="14"/>
                                </w:rPr>
                              </w:pPr>
                              <w:r w:rsidRPr="00D12CB1">
                                <w:rPr>
                                  <w:sz w:val="14"/>
                                  <w:szCs w:val="14"/>
                                </w:rPr>
                                <w:t>Your</w:t>
                              </w:r>
                            </w:p>
                            <w:p w:rsidR="00CB2727" w:rsidRPr="00D12CB1" w:rsidRDefault="00CB2727" w:rsidP="00D12CB1">
                              <w:pPr>
                                <w:jc w:val="center"/>
                                <w:rPr>
                                  <w:sz w:val="14"/>
                                  <w:szCs w:val="14"/>
                                </w:rPr>
                              </w:pPr>
                              <w:r w:rsidRPr="00D12CB1">
                                <w:rPr>
                                  <w:sz w:val="14"/>
                                  <w:szCs w:val="14"/>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0" y="342900"/>
                            <a:ext cx="20224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30A62155" id="Group 20" o:spid="_x0000_s1082" style="position:absolute;left:0;text-align:left;margin-left:384pt;margin-top:5.55pt;width:97.5pt;height:55.15pt;z-index:251757568" coordsize="12382,7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">
                <v:oval id="Oval 24" o:spid="_x0000_s1083" style="position:absolute;left:2286;width:10096;height:7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dm78A&#10;AADbAAAADwAAAGRycy9kb3ducmV2LnhtbESPzQrCMBCE74LvEFbwIpoqIlKNIoLgDwhVH2Bp1rbY&#10;bGoTtb69EQSPw8x8w8yXjSnFk2pXWFYwHEQgiFOrC84UXM6b/hSE88gaS8uk4E0Olot2a46xti9O&#10;6HnymQgQdjEqyL2vYildmpNBN7AVcfCutjbog6wzqWt8Bbgp5SiKJtJgwWEhx4rWOaW308MoOPfu&#10;3h2T/eaOyfDA5oZmp/dKdTvNagbCU+P/4V97qxWMxvD9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B2bvwAAANsAAAAPAAAAAAAAAAAAAAAAAJgCAABkcnMvZG93bnJl&#10;di54bWxQSwUGAAAAAAQABAD1AAAAhAMAAAAA&#10;" fillcolor="#90c226 [3204]" strokecolor="#476013 [1604]" strokeweight="1.5pt">
                  <v:stroke endcap="round"/>
                  <v:textbox>
                    <w:txbxContent>
                      <w:p w:rsidR="00CB2727" w:rsidRPr="00D12CB1" w:rsidRDefault="00CB2727" w:rsidP="00D12CB1">
                        <w:pPr>
                          <w:jc w:val="center"/>
                          <w:rPr>
                            <w:sz w:val="14"/>
                            <w:szCs w:val="14"/>
                          </w:rPr>
                        </w:pPr>
                        <w:r w:rsidRPr="00D12CB1">
                          <w:rPr>
                            <w:sz w:val="14"/>
                            <w:szCs w:val="14"/>
                          </w:rPr>
                          <w:t>Your</w:t>
                        </w:r>
                      </w:p>
                      <w:p w:rsidR="00CB2727" w:rsidRPr="00D12CB1" w:rsidRDefault="00CB2727" w:rsidP="00D12CB1">
                        <w:pPr>
                          <w:jc w:val="center"/>
                          <w:rPr>
                            <w:sz w:val="14"/>
                            <w:szCs w:val="14"/>
                          </w:rPr>
                        </w:pPr>
                        <w:r w:rsidRPr="00D12CB1">
                          <w:rPr>
                            <w:sz w:val="14"/>
                            <w:szCs w:val="14"/>
                          </w:rPr>
                          <w:t>Application</w:t>
                        </w:r>
                      </w:p>
                    </w:txbxContent>
                  </v:textbox>
                </v:oval>
                <v:shape id="Straight Arrow Connector 26" o:spid="_x0000_s1084" type="#_x0000_t32" style="position:absolute;top:3429;width:20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ZUzsQAAADbAAAADwAAAGRycy9kb3ducmV2LnhtbESPQWvCQBSE70L/w/IEL1I3lZpKdJUi&#10;KNKbqVC8PbLPJJh9m+6uJv33XUHwOMzMN8xy3ZtG3Mj52rKCt0kCgriwuuZSwfF7+zoH4QOyxsYy&#10;KfgjD+vVy2CJmbYdH+iWh1JECPsMFVQhtJmUvqjIoJ/Yljh6Z+sMhihdKbXDLsJNI6dJkkqDNceF&#10;ClvaVFRc8qtRcErMFzc/x9nv7mPvXbfbjN+3uVKjYf+5ABGoD8/wo73XCqYp3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lTOxAAAANsAAAAPAAAAAAAAAAAA&#10;AAAAAKECAABkcnMvZG93bnJldi54bWxQSwUGAAAAAAQABAD5AAAAkgMAAAAA&#10;" strokecolor="#e76618 [3207]" strokeweight="2pt">
                  <v:stroke endarrow="block" endcap="round"/>
                  <v:shadow on="t" color="black" opacity="22937f" origin=",.5" offset="0"/>
                </v:shape>
              </v:group>
            </w:pict>
          </mc:Fallback>
        </mc:AlternateContent>
      </w:r>
    </w:p>
    <w:p w:rsidR="006E62AB" w:rsidRDefault="006E62AB" w:rsidP="001473E6">
      <w:pPr>
        <w:jc w:val="both"/>
      </w:pPr>
    </w:p>
    <w:p w:rsidR="006E62AB" w:rsidRDefault="006E62AB" w:rsidP="001473E6">
      <w:pPr>
        <w:jc w:val="both"/>
      </w:pPr>
    </w:p>
    <w:p w:rsidR="006E62AB" w:rsidRDefault="006E62AB" w:rsidP="001473E6">
      <w:pPr>
        <w:jc w:val="both"/>
      </w:pPr>
    </w:p>
    <w:p w:rsidR="006E62AB" w:rsidRDefault="006E62AB" w:rsidP="001473E6">
      <w:pPr>
        <w:jc w:val="both"/>
      </w:pPr>
    </w:p>
    <w:p w:rsidR="006E62AB" w:rsidRDefault="00240295" w:rsidP="001473E6">
      <w:pPr>
        <w:jc w:val="both"/>
      </w:pPr>
      <w:r>
        <w:t>Figure 2 – TCP/IP SMS Gateway configuration</w:t>
      </w:r>
      <w:r w:rsidR="009D5AAD">
        <w:t xml:space="preserve"> for local network solution</w:t>
      </w:r>
    </w:p>
    <w:p w:rsidR="00F02EF7" w:rsidRDefault="00E85C42" w:rsidP="001473E6">
      <w:pPr>
        <w:jc w:val="both"/>
      </w:pPr>
      <w:r>
        <w:t>It was designed to help developer be more productive and to be able to add SMS Functionality to any project efficiently. To send an SMS message you can submit it using TCP/IP request, here the following code to send SMS or another command:</w:t>
      </w:r>
    </w:p>
    <w:p w:rsidR="00AB61AE" w:rsidRDefault="00AB61AE" w:rsidP="00AB61AE">
      <w:pPr>
        <w:pStyle w:val="ListParagraph"/>
        <w:numPr>
          <w:ilvl w:val="0"/>
          <w:numId w:val="12"/>
        </w:numPr>
        <w:jc w:val="both"/>
      </w:pPr>
      <w:r>
        <w:t>Create class of ApplicationSettingKeySym</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internal</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class</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ApplicationSettingKeySym</w:t>
      </w:r>
      <w:r>
        <w:rPr>
          <w:rFonts w:ascii="Consolas" w:hAnsi="Consolas" w:cs="Consolas"/>
          <w:color w:val="000000"/>
          <w:sz w:val="16"/>
          <w:szCs w:val="16"/>
          <w:highlight w:val="white"/>
        </w:rPr>
        <w:t xml:space="preserve"> : </w:t>
      </w:r>
      <w:r>
        <w:rPr>
          <w:rFonts w:ascii="Consolas" w:hAnsi="Consolas" w:cs="Consolas"/>
          <w:color w:val="2B91AF"/>
          <w:sz w:val="16"/>
          <w:szCs w:val="16"/>
          <w:highlight w:val="white"/>
        </w:rPr>
        <w:t>IKeySym</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GetKey()</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Pr="006023B8" w:rsidRDefault="00AB61AE" w:rsidP="00AB61AE">
      <w:pPr>
        <w:autoSpaceDE w:val="0"/>
        <w:autoSpaceDN w:val="0"/>
        <w:adjustRightInd w:val="0"/>
        <w:spacing w:after="0" w:line="240" w:lineRule="auto"/>
        <w:rPr>
          <w:rFonts w:ascii="Consolas" w:hAnsi="Consolas" w:cs="Consolas"/>
          <w:color w:val="54A021" w:themeColor="accent2"/>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keys = </w:t>
      </w:r>
      <w:r w:rsidR="0090597F">
        <w:rPr>
          <w:rFonts w:ascii="Consolas" w:hAnsi="Consolas" w:cs="Consolas"/>
          <w:color w:val="000000"/>
          <w:sz w:val="16"/>
          <w:szCs w:val="16"/>
          <w:highlight w:val="white"/>
        </w:rPr>
        <w:t xml:space="preserve">“YOUR-PUBLIC-KEY </w:t>
      </w:r>
      <w:r w:rsidR="0090597F" w:rsidRPr="006023B8">
        <w:rPr>
          <w:rFonts w:ascii="Consolas" w:hAnsi="Consolas" w:cs="Consolas"/>
          <w:color w:val="54A021" w:themeColor="accent2"/>
          <w:sz w:val="16"/>
          <w:szCs w:val="16"/>
          <w:highlight w:val="white"/>
        </w:rPr>
        <w:t>/// this is you</w:t>
      </w:r>
      <w:r w:rsidR="000B77D2">
        <w:rPr>
          <w:rFonts w:ascii="Consolas" w:hAnsi="Consolas" w:cs="Consolas"/>
          <w:color w:val="54A021" w:themeColor="accent2"/>
          <w:sz w:val="16"/>
          <w:szCs w:val="16"/>
          <w:highlight w:val="white"/>
        </w:rPr>
        <w:t>r</w:t>
      </w:r>
      <w:r w:rsidR="0090597F" w:rsidRPr="006023B8">
        <w:rPr>
          <w:rFonts w:ascii="Consolas" w:hAnsi="Consolas" w:cs="Consolas"/>
          <w:color w:val="54A021" w:themeColor="accent2"/>
          <w:sz w:val="16"/>
          <w:szCs w:val="16"/>
          <w:highlight w:val="white"/>
        </w:rPr>
        <w:t xml:space="preserve"> public key</w:t>
      </w:r>
      <w:r w:rsidR="00363E72">
        <w:rPr>
          <w:rFonts w:ascii="Consolas" w:hAnsi="Consolas" w:cs="Consolas"/>
          <w:color w:val="54A021" w:themeColor="accent2"/>
          <w:sz w:val="16"/>
          <w:szCs w:val="16"/>
          <w:highlight w:val="white"/>
        </w:rPr>
        <w:t>, you can read it from configuration</w:t>
      </w:r>
      <w:r w:rsidR="00932D4E">
        <w:rPr>
          <w:rFonts w:ascii="Consolas" w:hAnsi="Consolas" w:cs="Consolas"/>
          <w:color w:val="54A021" w:themeColor="accent2"/>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xml:space="preserve">[] publicKey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[keys.Length - 1];</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 = 0; i &lt; keys.Length - 1; i++)</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publicKey[i] = </w:t>
      </w:r>
      <w:r>
        <w:rPr>
          <w:rFonts w:ascii="Consolas" w:hAnsi="Consolas" w:cs="Consolas"/>
          <w:color w:val="2B91AF"/>
          <w:sz w:val="16"/>
          <w:szCs w:val="16"/>
          <w:highlight w:val="white"/>
        </w:rPr>
        <w:t>Convert</w:t>
      </w:r>
      <w:r>
        <w:rPr>
          <w:rFonts w:ascii="Consolas" w:hAnsi="Consolas" w:cs="Consolas"/>
          <w:color w:val="000000"/>
          <w:sz w:val="16"/>
          <w:szCs w:val="16"/>
          <w:highlight w:val="white"/>
        </w:rPr>
        <w:t>.ToByte(keys[i]);</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publicKey;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Pr="00AB61AE" w:rsidRDefault="00AB61AE" w:rsidP="00AB61AE">
      <w:pPr>
        <w:jc w:val="both"/>
        <w:rPr>
          <w:rFonts w:ascii="Consolas" w:hAnsi="Consolas" w:cs="Consolas"/>
          <w:color w:val="000000"/>
          <w:sz w:val="16"/>
          <w:szCs w:val="16"/>
        </w:rPr>
      </w:pPr>
      <w:r>
        <w:rPr>
          <w:rFonts w:ascii="Consolas" w:hAnsi="Consolas" w:cs="Consolas"/>
          <w:color w:val="000000"/>
          <w:sz w:val="16"/>
          <w:szCs w:val="16"/>
          <w:highlight w:val="white"/>
        </w:rPr>
        <w:t xml:space="preserve">    }</w:t>
      </w:r>
    </w:p>
    <w:p w:rsidR="00AB61AE" w:rsidRDefault="00AB61AE" w:rsidP="00AB61AE">
      <w:pPr>
        <w:pStyle w:val="ListParagraph"/>
        <w:jc w:val="both"/>
      </w:pPr>
    </w:p>
    <w:p w:rsidR="00864479" w:rsidRDefault="00864479" w:rsidP="00864479">
      <w:pPr>
        <w:pStyle w:val="ListParagraph"/>
        <w:numPr>
          <w:ilvl w:val="0"/>
          <w:numId w:val="12"/>
        </w:numPr>
        <w:jc w:val="both"/>
      </w:pPr>
      <w:r>
        <w:t>Create an Interface IGatewayService</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interface</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IGatewayService</w:t>
      </w:r>
      <w:r>
        <w:rPr>
          <w:rFonts w:ascii="Consolas" w:hAnsi="Consolas" w:cs="Consolas"/>
          <w:color w:val="000000"/>
          <w:sz w:val="16"/>
          <w:szCs w:val="16"/>
          <w:highlight w:val="white"/>
        </w:rPr>
        <w:t xml:space="preserve"> : </w:t>
      </w:r>
      <w:r>
        <w:rPr>
          <w:rFonts w:ascii="Consolas" w:hAnsi="Consolas" w:cs="Consolas"/>
          <w:color w:val="2B91AF"/>
          <w:sz w:val="16"/>
          <w:szCs w:val="16"/>
          <w:highlight w:val="white"/>
        </w:rPr>
        <w:t>INotifyPropertyChanged</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Connected { </w:t>
      </w:r>
      <w:r>
        <w:rPr>
          <w:rFonts w:ascii="Consolas" w:hAnsi="Consolas" w:cs="Consolas"/>
          <w:color w:val="0000FF"/>
          <w:sz w:val="16"/>
          <w:szCs w:val="16"/>
          <w:highlight w:val="white"/>
        </w:rPr>
        <w:t>get</w:t>
      </w:r>
      <w:r>
        <w:rPr>
          <w:rFonts w:ascii="Consolas" w:hAnsi="Consolas" w:cs="Consolas"/>
          <w:color w:val="000000"/>
          <w:sz w:val="16"/>
          <w:szCs w:val="16"/>
          <w:highlight w:val="white"/>
        </w:rPr>
        <w:t>; }</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IPAddress { </w:t>
      </w:r>
      <w:r>
        <w:rPr>
          <w:rFonts w:ascii="Consolas" w:hAnsi="Consolas" w:cs="Consolas"/>
          <w:color w:val="0000FF"/>
          <w:sz w:val="16"/>
          <w:szCs w:val="16"/>
          <w:highlight w:val="white"/>
        </w:rPr>
        <w:t>get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set</w:t>
      </w:r>
      <w:r>
        <w:rPr>
          <w:rFonts w:ascii="Consolas" w:hAnsi="Consolas" w:cs="Consolas"/>
          <w:color w:val="000000"/>
          <w:sz w:val="16"/>
          <w:szCs w:val="16"/>
          <w:highlight w:val="white"/>
        </w:rPr>
        <w:t>; }</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Port { </w:t>
      </w:r>
      <w:r>
        <w:rPr>
          <w:rFonts w:ascii="Consolas" w:hAnsi="Consolas" w:cs="Consolas"/>
          <w:color w:val="0000FF"/>
          <w:sz w:val="16"/>
          <w:szCs w:val="16"/>
          <w:highlight w:val="white"/>
        </w:rPr>
        <w:t>get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set</w:t>
      </w:r>
      <w:r>
        <w:rPr>
          <w:rFonts w:ascii="Consolas" w:hAnsi="Consolas" w:cs="Consolas"/>
          <w:color w:val="000000"/>
          <w:sz w:val="16"/>
          <w:szCs w:val="16"/>
          <w:highlight w:val="white"/>
        </w:rPr>
        <w:t>; }</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Connect();</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Disconnect();</w:t>
      </w:r>
    </w:p>
    <w:p w:rsidR="00FB3AD0" w:rsidRDefault="00FB3AD0" w:rsidP="00FB3AD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Task</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 ExecuteAsync(</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command);</w:t>
      </w:r>
    </w:p>
    <w:p w:rsidR="00E85C42" w:rsidRDefault="00FB3AD0" w:rsidP="00FB3AD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highlight w:val="white"/>
        </w:rPr>
        <w:t xml:space="preserve">    }</w:t>
      </w:r>
    </w:p>
    <w:p w:rsidR="00864479" w:rsidRDefault="00864479" w:rsidP="00FB3AD0">
      <w:pPr>
        <w:autoSpaceDE w:val="0"/>
        <w:autoSpaceDN w:val="0"/>
        <w:adjustRightInd w:val="0"/>
        <w:spacing w:after="0" w:line="240" w:lineRule="auto"/>
        <w:rPr>
          <w:rFonts w:ascii="Consolas" w:hAnsi="Consolas" w:cs="Consolas"/>
          <w:color w:val="000000"/>
          <w:sz w:val="16"/>
          <w:szCs w:val="16"/>
        </w:rPr>
      </w:pPr>
    </w:p>
    <w:p w:rsidR="006A6CBF" w:rsidRDefault="006A6CBF" w:rsidP="00FB3AD0">
      <w:pPr>
        <w:autoSpaceDE w:val="0"/>
        <w:autoSpaceDN w:val="0"/>
        <w:adjustRightInd w:val="0"/>
        <w:spacing w:after="0" w:line="240" w:lineRule="auto"/>
        <w:rPr>
          <w:rFonts w:ascii="Consolas" w:hAnsi="Consolas" w:cs="Consolas"/>
          <w:color w:val="000000"/>
          <w:sz w:val="16"/>
          <w:szCs w:val="16"/>
        </w:rPr>
      </w:pPr>
    </w:p>
    <w:p w:rsidR="00864479" w:rsidRDefault="00864479" w:rsidP="00864479">
      <w:pPr>
        <w:pStyle w:val="ListParagraph"/>
        <w:numPr>
          <w:ilvl w:val="0"/>
          <w:numId w:val="12"/>
        </w:numPr>
        <w:autoSpaceDE w:val="0"/>
        <w:autoSpaceDN w:val="0"/>
        <w:adjustRightInd w:val="0"/>
        <w:spacing w:after="0" w:line="240" w:lineRule="auto"/>
      </w:pPr>
      <w:r>
        <w:t>Create class GatewayService, and copy the following code</w:t>
      </w:r>
    </w:p>
    <w:p w:rsidR="00864479" w:rsidRDefault="00864479" w:rsidP="00864479">
      <w:pPr>
        <w:autoSpaceDE w:val="0"/>
        <w:autoSpaceDN w:val="0"/>
        <w:adjustRightInd w:val="0"/>
        <w:spacing w:after="0" w:line="240" w:lineRule="auto"/>
        <w:rPr>
          <w:rFonts w:ascii="Consolas" w:hAnsi="Consolas" w:cs="Consolas"/>
          <w:color w:val="000000"/>
          <w:sz w:val="16"/>
          <w:szCs w:val="16"/>
          <w:highlight w:val="white"/>
        </w:rPr>
      </w:pPr>
    </w:p>
    <w:p w:rsidR="00AB61AE" w:rsidRDefault="00864479"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00AB61AE">
        <w:rPr>
          <w:rFonts w:ascii="Consolas" w:hAnsi="Consolas" w:cs="Consolas"/>
          <w:color w:val="0000FF"/>
          <w:sz w:val="16"/>
          <w:szCs w:val="16"/>
          <w:highlight w:val="white"/>
        </w:rPr>
        <w:t>public</w:t>
      </w:r>
      <w:r w:rsidR="00AB61AE">
        <w:rPr>
          <w:rFonts w:ascii="Consolas" w:hAnsi="Consolas" w:cs="Consolas"/>
          <w:color w:val="000000"/>
          <w:sz w:val="16"/>
          <w:szCs w:val="16"/>
          <w:highlight w:val="white"/>
        </w:rPr>
        <w:t xml:space="preserve"> </w:t>
      </w:r>
      <w:r w:rsidR="00AB61AE">
        <w:rPr>
          <w:rFonts w:ascii="Consolas" w:hAnsi="Consolas" w:cs="Consolas"/>
          <w:color w:val="0000FF"/>
          <w:sz w:val="16"/>
          <w:szCs w:val="16"/>
          <w:highlight w:val="white"/>
        </w:rPr>
        <w:t>class</w:t>
      </w:r>
      <w:r w:rsidR="00AB61AE">
        <w:rPr>
          <w:rFonts w:ascii="Consolas" w:hAnsi="Consolas" w:cs="Consolas"/>
          <w:color w:val="000000"/>
          <w:sz w:val="16"/>
          <w:szCs w:val="16"/>
          <w:highlight w:val="white"/>
        </w:rPr>
        <w:t xml:space="preserve"> </w:t>
      </w:r>
      <w:r w:rsidR="00AB61AE">
        <w:rPr>
          <w:rFonts w:ascii="Consolas" w:hAnsi="Consolas" w:cs="Consolas"/>
          <w:color w:val="2B91AF"/>
          <w:sz w:val="16"/>
          <w:szCs w:val="16"/>
          <w:highlight w:val="white"/>
        </w:rPr>
        <w:t>GatewayService</w:t>
      </w:r>
      <w:r w:rsidR="00AB61AE">
        <w:rPr>
          <w:rFonts w:ascii="Consolas" w:hAnsi="Consolas" w:cs="Consolas"/>
          <w:color w:val="000000"/>
          <w:sz w:val="16"/>
          <w:szCs w:val="16"/>
          <w:highlight w:val="white"/>
        </w:rPr>
        <w:t xml:space="preserve"> : </w:t>
      </w:r>
      <w:r w:rsidR="00AB61AE">
        <w:rPr>
          <w:rFonts w:ascii="Consolas" w:hAnsi="Consolas" w:cs="Consolas"/>
          <w:color w:val="2B91AF"/>
          <w:sz w:val="16"/>
          <w:szCs w:val="16"/>
          <w:highlight w:val="white"/>
        </w:rPr>
        <w:t>IGatewayService</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IClient</w:t>
      </w:r>
      <w:r>
        <w:rPr>
          <w:rFonts w:ascii="Consolas" w:hAnsi="Consolas" w:cs="Consolas"/>
          <w:color w:val="000000"/>
          <w:sz w:val="16"/>
          <w:szCs w:val="16"/>
          <w:highlight w:val="white"/>
        </w:rPr>
        <w:t xml:space="preserve"> client;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Crypter</w:t>
      </w:r>
      <w:r>
        <w:rPr>
          <w:rFonts w:ascii="Consolas" w:hAnsi="Consolas" w:cs="Consolas"/>
          <w:color w:val="000000"/>
          <w:sz w:val="16"/>
          <w:szCs w:val="16"/>
          <w:highlight w:val="white"/>
        </w:rPr>
        <w:t xml:space="preserve"> crypter;</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isConnected;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ipAddress;</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port;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event</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PropertyChangedEventHandler</w:t>
      </w:r>
      <w:r>
        <w:rPr>
          <w:rFonts w:ascii="Consolas" w:hAnsi="Consolas" w:cs="Consolas"/>
          <w:color w:val="000000"/>
          <w:sz w:val="16"/>
          <w:szCs w:val="16"/>
          <w:highlight w:val="white"/>
        </w:rPr>
        <w:t xml:space="preserve"> PropertyChanged;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GatewayService()</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isConnected = </w:t>
      </w:r>
      <w:r>
        <w:rPr>
          <w:rFonts w:ascii="Consolas" w:hAnsi="Consolas" w:cs="Consolas"/>
          <w:color w:val="0000FF"/>
          <w:sz w:val="16"/>
          <w:szCs w:val="16"/>
          <w:highlight w:val="white"/>
        </w:rPr>
        <w:t>false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crypter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Cryptography.</w:t>
      </w:r>
      <w:r>
        <w:rPr>
          <w:rFonts w:ascii="Consolas" w:hAnsi="Consolas" w:cs="Consolas"/>
          <w:color w:val="2B91AF"/>
          <w:sz w:val="16"/>
          <w:szCs w:val="16"/>
          <w:highlight w:val="white"/>
        </w:rPr>
        <w:t>Crypter</w:t>
      </w:r>
      <w:r>
        <w:rPr>
          <w:rFonts w:ascii="Consolas" w:hAnsi="Consolas" w:cs="Consolas"/>
          <w:color w:val="000000"/>
          <w:sz w:val="16"/>
          <w:szCs w:val="16"/>
          <w:highlight w:val="white"/>
        </w:rPr>
        <w:t>(</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ApplicationSettingKeySym</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Connected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get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isConnected;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IPAddress</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get</w:t>
      </w: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this</w:t>
      </w:r>
      <w:r>
        <w:rPr>
          <w:rFonts w:ascii="Consolas" w:hAnsi="Consolas" w:cs="Consolas"/>
          <w:color w:val="000000"/>
          <w:sz w:val="16"/>
          <w:szCs w:val="16"/>
          <w:highlight w:val="white"/>
        </w:rPr>
        <w:t>.ipAddress;</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this</w:t>
      </w:r>
      <w:r>
        <w:rPr>
          <w:rFonts w:ascii="Consolas" w:hAnsi="Consolas" w:cs="Consolas"/>
          <w:color w:val="000000"/>
          <w:sz w:val="16"/>
          <w:szCs w:val="16"/>
          <w:highlight w:val="white"/>
        </w:rPr>
        <w:t xml:space="preserve">.ipAddress = </w:t>
      </w:r>
      <w:r>
        <w:rPr>
          <w:rFonts w:ascii="Consolas" w:hAnsi="Consolas" w:cs="Consolas"/>
          <w:color w:val="0000FF"/>
          <w:sz w:val="16"/>
          <w:szCs w:val="16"/>
          <w:highlight w:val="white"/>
        </w:rPr>
        <w:t>value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NotifyPropertyChanged(</w:t>
      </w:r>
      <w:r>
        <w:rPr>
          <w:rFonts w:ascii="Consolas" w:hAnsi="Consolas" w:cs="Consolas"/>
          <w:color w:val="A31515"/>
          <w:sz w:val="16"/>
          <w:szCs w:val="16"/>
          <w:highlight w:val="white"/>
        </w:rPr>
        <w:t>"IPAddress"</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Port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get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this</w:t>
      </w:r>
      <w:r>
        <w:rPr>
          <w:rFonts w:ascii="Consolas" w:hAnsi="Consolas" w:cs="Consolas"/>
          <w:color w:val="000000"/>
          <w:sz w:val="16"/>
          <w:szCs w:val="16"/>
          <w:highlight w:val="white"/>
        </w:rPr>
        <w:t>.port;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set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this</w:t>
      </w:r>
      <w:r>
        <w:rPr>
          <w:rFonts w:ascii="Consolas" w:hAnsi="Consolas" w:cs="Consolas"/>
          <w:color w:val="000000"/>
          <w:sz w:val="16"/>
          <w:szCs w:val="16"/>
          <w:highlight w:val="white"/>
        </w:rPr>
        <w:t xml:space="preserve">.port = </w:t>
      </w:r>
      <w:r>
        <w:rPr>
          <w:rFonts w:ascii="Consolas" w:hAnsi="Consolas" w:cs="Consolas"/>
          <w:color w:val="0000FF"/>
          <w:sz w:val="16"/>
          <w:szCs w:val="16"/>
          <w:highlight w:val="white"/>
        </w:rPr>
        <w:t>value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NotifyPropertyChanged(</w:t>
      </w:r>
      <w:r>
        <w:rPr>
          <w:rFonts w:ascii="Consolas" w:hAnsi="Consolas" w:cs="Consolas"/>
          <w:color w:val="A31515"/>
          <w:sz w:val="16"/>
          <w:szCs w:val="16"/>
          <w:highlight w:val="white"/>
        </w:rPr>
        <w:t>"Port"</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&lt;summary&gt;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Start connecting to gateway sever</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&lt;/summary&gt;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&lt;param name="ipAddress"&gt;</w:t>
      </w:r>
      <w:r>
        <w:rPr>
          <w:rFonts w:ascii="Consolas" w:hAnsi="Consolas" w:cs="Consolas"/>
          <w:color w:val="008000"/>
          <w:sz w:val="16"/>
          <w:szCs w:val="16"/>
          <w:highlight w:val="white"/>
        </w:rPr>
        <w:t>the specified local IP address</w:t>
      </w:r>
      <w:r>
        <w:rPr>
          <w:rFonts w:ascii="Consolas" w:hAnsi="Consolas" w:cs="Consolas"/>
          <w:color w:val="808080"/>
          <w:sz w:val="16"/>
          <w:szCs w:val="16"/>
          <w:highlight w:val="white"/>
        </w:rPr>
        <w:t>&lt;/param&gt;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&lt;param name="port"&gt;</w:t>
      </w:r>
      <w:r>
        <w:rPr>
          <w:rFonts w:ascii="Consolas" w:hAnsi="Consolas" w:cs="Consolas"/>
          <w:color w:val="008000"/>
          <w:sz w:val="16"/>
          <w:szCs w:val="16"/>
          <w:highlight w:val="white"/>
        </w:rPr>
        <w:t>the port number</w:t>
      </w:r>
      <w:r>
        <w:rPr>
          <w:rFonts w:ascii="Consolas" w:hAnsi="Consolas" w:cs="Consolas"/>
          <w:color w:val="808080"/>
          <w:sz w:val="16"/>
          <w:szCs w:val="16"/>
          <w:highlight w:val="white"/>
        </w:rPr>
        <w:t>&lt;/param&gt;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Connect()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.IsNullOrEmpty(ipAddress))</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throw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ArgumentNullException</w:t>
      </w:r>
      <w:r>
        <w:rPr>
          <w:rFonts w:ascii="Consolas" w:hAnsi="Consolas" w:cs="Consolas"/>
          <w:color w:val="000000"/>
          <w:sz w:val="16"/>
          <w:szCs w:val="16"/>
          <w:highlight w:val="white"/>
        </w:rPr>
        <w:t>(</w:t>
      </w:r>
      <w:r>
        <w:rPr>
          <w:rFonts w:ascii="Consolas" w:hAnsi="Consolas" w:cs="Consolas"/>
          <w:color w:val="A31515"/>
          <w:sz w:val="16"/>
          <w:szCs w:val="16"/>
          <w:highlight w:val="white"/>
        </w:rPr>
        <w:t>"IPAddress"</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(port == 0)</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throw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ArgumentNullException</w:t>
      </w:r>
      <w:r>
        <w:rPr>
          <w:rFonts w:ascii="Consolas" w:hAnsi="Consolas" w:cs="Consolas"/>
          <w:color w:val="000000"/>
          <w:sz w:val="16"/>
          <w:szCs w:val="16"/>
          <w:highlight w:val="white"/>
        </w:rPr>
        <w:t>(</w:t>
      </w:r>
      <w:r>
        <w:rPr>
          <w:rFonts w:ascii="Consolas" w:hAnsi="Consolas" w:cs="Consolas"/>
          <w:color w:val="A31515"/>
          <w:sz w:val="16"/>
          <w:szCs w:val="16"/>
          <w:highlight w:val="white"/>
        </w:rPr>
        <w:t>"Port"</w:t>
      </w: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client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GSMClient.</w:t>
      </w:r>
      <w:r>
        <w:rPr>
          <w:rFonts w:ascii="Consolas" w:hAnsi="Consolas" w:cs="Consolas"/>
          <w:color w:val="2B91AF"/>
          <w:sz w:val="16"/>
          <w:szCs w:val="16"/>
          <w:highlight w:val="white"/>
        </w:rPr>
        <w:t>Client</w:t>
      </w:r>
      <w:r>
        <w:rPr>
          <w:rFonts w:ascii="Consolas" w:hAnsi="Consolas" w:cs="Consolas"/>
          <w:color w:val="000000"/>
          <w:sz w:val="16"/>
          <w:szCs w:val="16"/>
          <w:highlight w:val="white"/>
        </w:rPr>
        <w:t>(</w:t>
      </w:r>
      <w:r>
        <w:rPr>
          <w:rFonts w:ascii="Consolas" w:hAnsi="Consolas" w:cs="Consolas"/>
          <w:color w:val="0000FF"/>
          <w:sz w:val="16"/>
          <w:szCs w:val="16"/>
          <w:highlight w:val="white"/>
        </w:rPr>
        <w:t>this</w:t>
      </w:r>
      <w:r>
        <w:rPr>
          <w:rFonts w:ascii="Consolas" w:hAnsi="Consolas" w:cs="Consolas"/>
          <w:color w:val="000000"/>
          <w:sz w:val="16"/>
          <w:szCs w:val="16"/>
          <w:highlight w:val="white"/>
        </w:rPr>
        <w:t xml:space="preserve">.ipAddress, </w:t>
      </w:r>
      <w:r>
        <w:rPr>
          <w:rFonts w:ascii="Consolas" w:hAnsi="Consolas" w:cs="Consolas"/>
          <w:color w:val="0000FF"/>
          <w:sz w:val="16"/>
          <w:szCs w:val="16"/>
          <w:highlight w:val="white"/>
        </w:rPr>
        <w:t>this</w:t>
      </w:r>
      <w:r>
        <w:rPr>
          <w:rFonts w:ascii="Consolas" w:hAnsi="Consolas" w:cs="Consolas"/>
          <w:color w:val="000000"/>
          <w:sz w:val="16"/>
          <w:szCs w:val="16"/>
          <w:highlight w:val="white"/>
        </w:rPr>
        <w:t xml:space="preserve">.port,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ApplicationSettingKeySym</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client.Open();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isConnected = </w:t>
      </w:r>
      <w:r>
        <w:rPr>
          <w:rFonts w:ascii="Consolas" w:hAnsi="Consolas" w:cs="Consolas"/>
          <w:color w:val="0000FF"/>
          <w:sz w:val="16"/>
          <w:szCs w:val="16"/>
          <w:highlight w:val="white"/>
        </w:rPr>
        <w:t>true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true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(System.Net.Sockets.</w:t>
      </w:r>
      <w:r>
        <w:rPr>
          <w:rFonts w:ascii="Consolas" w:hAnsi="Consolas" w:cs="Consolas"/>
          <w:color w:val="2B91AF"/>
          <w:sz w:val="16"/>
          <w:szCs w:val="16"/>
          <w:highlight w:val="white"/>
        </w:rPr>
        <w:t>SocketException</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isConnected = </w:t>
      </w:r>
      <w:r>
        <w:rPr>
          <w:rFonts w:ascii="Consolas" w:hAnsi="Consolas" w:cs="Consolas"/>
          <w:color w:val="0000FF"/>
          <w:sz w:val="16"/>
          <w:szCs w:val="16"/>
          <w:highlight w:val="white"/>
        </w:rPr>
        <w:t>false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false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&lt;summary&gt;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Disconnect from gateway server</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&lt;/summary&gt;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Disconnect()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client.Close();</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isConnected = </w:t>
      </w:r>
      <w:r>
        <w:rPr>
          <w:rFonts w:ascii="Consolas" w:hAnsi="Consolas" w:cs="Consolas"/>
          <w:color w:val="0000FF"/>
          <w:sz w:val="16"/>
          <w:szCs w:val="16"/>
          <w:highlight w:val="white"/>
        </w:rPr>
        <w:t>false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true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&lt;summary&gt;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Send a command to gateway and wait the result.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&lt;/summary&gt;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&lt;param name="command"&gt;</w:t>
      </w:r>
      <w:r>
        <w:rPr>
          <w:rFonts w:ascii="Consolas" w:hAnsi="Consolas" w:cs="Consolas"/>
          <w:color w:val="008000"/>
          <w:sz w:val="16"/>
          <w:szCs w:val="16"/>
          <w:highlight w:val="white"/>
        </w:rPr>
        <w:t>see GSMClient.Command.CommandCollection</w:t>
      </w:r>
      <w:r>
        <w:rPr>
          <w:rFonts w:ascii="Consolas" w:hAnsi="Consolas" w:cs="Consolas"/>
          <w:color w:val="808080"/>
          <w:sz w:val="16"/>
          <w:szCs w:val="16"/>
          <w:highlight w:val="white"/>
        </w:rPr>
        <w:t>&lt;/param&gt;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8000"/>
          <w:sz w:val="16"/>
          <w:szCs w:val="16"/>
          <w:highlight w:val="white"/>
        </w:rPr>
        <w:t xml:space="preserve"> </w:t>
      </w:r>
      <w:r>
        <w:rPr>
          <w:rFonts w:ascii="Consolas" w:hAnsi="Consolas" w:cs="Consolas"/>
          <w:color w:val="808080"/>
          <w:sz w:val="16"/>
          <w:szCs w:val="16"/>
          <w:highlight w:val="white"/>
        </w:rPr>
        <w:t>&lt;returns&gt;</w:t>
      </w:r>
      <w:r>
        <w:rPr>
          <w:rFonts w:ascii="Consolas" w:hAnsi="Consolas" w:cs="Consolas"/>
          <w:color w:val="008000"/>
          <w:sz w:val="16"/>
          <w:szCs w:val="16"/>
          <w:highlight w:val="white"/>
        </w:rPr>
        <w:t>the result is in JSON format</w:t>
      </w:r>
      <w:r>
        <w:rPr>
          <w:rFonts w:ascii="Consolas" w:hAnsi="Consolas" w:cs="Consolas"/>
          <w:color w:val="808080"/>
          <w:sz w:val="16"/>
          <w:szCs w:val="16"/>
          <w:highlight w:val="white"/>
        </w:rPr>
        <w:t>&lt;/returns&gt;</w:t>
      </w:r>
      <w:r>
        <w:rPr>
          <w:rFonts w:ascii="Consolas" w:hAnsi="Consolas" w:cs="Consolas"/>
          <w:color w:val="008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Task</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 ExecuteAsync(</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command)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((isConnected) &amp;&amp; (!</w:t>
      </w:r>
      <w:r>
        <w:rPr>
          <w:rFonts w:ascii="Consolas" w:hAnsi="Consolas" w:cs="Consolas"/>
          <w:color w:val="0000FF"/>
          <w:sz w:val="16"/>
          <w:szCs w:val="16"/>
          <w:highlight w:val="white"/>
        </w:rPr>
        <w:t>string</w:t>
      </w:r>
      <w:r>
        <w:rPr>
          <w:rFonts w:ascii="Consolas" w:hAnsi="Consolas" w:cs="Consolas"/>
          <w:color w:val="000000"/>
          <w:sz w:val="16"/>
          <w:szCs w:val="16"/>
          <w:highlight w:val="white"/>
        </w:rPr>
        <w:t>.IsNullOrEmpty(command)))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client.Send(command);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StringBuilder</w:t>
      </w:r>
      <w:r>
        <w:rPr>
          <w:rFonts w:ascii="Consolas" w:hAnsi="Consolas" w:cs="Consolas"/>
          <w:color w:val="000000"/>
          <w:sz w:val="16"/>
          <w:szCs w:val="16"/>
          <w:highlight w:val="white"/>
        </w:rPr>
        <w:t xml:space="preserve"> decrypt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StringBuilder</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xml:space="preserve">[] read;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removeUnusedCharacter;</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decryptedResult;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TcpClient</w:t>
      </w:r>
      <w:r>
        <w:rPr>
          <w:rFonts w:ascii="Consolas" w:hAnsi="Consolas" w:cs="Consolas"/>
          <w:color w:val="000000"/>
          <w:sz w:val="16"/>
          <w:szCs w:val="16"/>
          <w:highlight w:val="white"/>
        </w:rPr>
        <w:t xml:space="preserve"> tcpClient = client.GetTcpClient();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NetworkStream</w:t>
      </w:r>
      <w:r>
        <w:rPr>
          <w:rFonts w:ascii="Consolas" w:hAnsi="Consolas" w:cs="Consolas"/>
          <w:color w:val="000000"/>
          <w:sz w:val="16"/>
          <w:szCs w:val="16"/>
          <w:highlight w:val="white"/>
        </w:rPr>
        <w:t xml:space="preserve"> networkStream = tcpClient.GetStream();</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true</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(!tcpClient.Connected)</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break</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read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xml:space="preserve">[tcpClient.ReceiveBufferSize];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networkStream.Read(read, 0, read.Length);</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removeUnusedCharacter = </w:t>
      </w:r>
      <w:r>
        <w:rPr>
          <w:rFonts w:ascii="Consolas" w:hAnsi="Consolas" w:cs="Consolas"/>
          <w:color w:val="2B91AF"/>
          <w:sz w:val="16"/>
          <w:szCs w:val="16"/>
          <w:highlight w:val="white"/>
        </w:rPr>
        <w:t>Encoding</w:t>
      </w:r>
      <w:r>
        <w:rPr>
          <w:rFonts w:ascii="Consolas" w:hAnsi="Consolas" w:cs="Consolas"/>
          <w:color w:val="000000"/>
          <w:sz w:val="16"/>
          <w:szCs w:val="16"/>
          <w:highlight w:val="white"/>
        </w:rPr>
        <w:t>.GetEncoding(</w:t>
      </w:r>
      <w:r>
        <w:rPr>
          <w:rFonts w:ascii="Consolas" w:hAnsi="Consolas" w:cs="Consolas"/>
          <w:color w:val="A31515"/>
          <w:sz w:val="16"/>
          <w:szCs w:val="16"/>
          <w:highlight w:val="white"/>
        </w:rPr>
        <w:t>"ibm850"</w:t>
      </w:r>
      <w:r>
        <w:rPr>
          <w:rFonts w:ascii="Consolas" w:hAnsi="Consolas" w:cs="Consolas"/>
          <w:color w:val="000000"/>
          <w:sz w:val="16"/>
          <w:szCs w:val="16"/>
          <w:highlight w:val="white"/>
        </w:rPr>
        <w:t>).GetString(read).Replace(</w:t>
      </w:r>
      <w:r>
        <w:rPr>
          <w:rFonts w:ascii="Consolas" w:hAnsi="Consolas" w:cs="Consolas"/>
          <w:color w:val="A31515"/>
          <w:sz w:val="16"/>
          <w:szCs w:val="16"/>
          <w:highlight w:val="white"/>
        </w:rPr>
        <w:t>"\0"</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decryptedResult = crypter.Decrypt(removeUnusedCharacter);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decrypt.Append(decryptedResult);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break</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Task</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 =&gt; (decrypt.ToString()));</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Task</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&gt;(() =&gt;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NotifyPropertyChanged([</w:t>
      </w:r>
      <w:r>
        <w:rPr>
          <w:rFonts w:ascii="Consolas" w:hAnsi="Consolas" w:cs="Consolas"/>
          <w:color w:val="2B91AF"/>
          <w:sz w:val="16"/>
          <w:szCs w:val="16"/>
          <w:highlight w:val="white"/>
        </w:rPr>
        <w:t>CallerMemberName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propertyName = </w:t>
      </w:r>
      <w:r>
        <w:rPr>
          <w:rFonts w:ascii="Consolas" w:hAnsi="Consolas" w:cs="Consolas"/>
          <w:color w:val="A31515"/>
          <w:sz w:val="16"/>
          <w:szCs w:val="16"/>
          <w:highlight w:val="white"/>
        </w:rPr>
        <w:t>""</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(PropertyChanged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PropertyChanged(</w:t>
      </w:r>
      <w:r>
        <w:rPr>
          <w:rFonts w:ascii="Consolas" w:hAnsi="Consolas" w:cs="Consolas"/>
          <w:color w:val="0000FF"/>
          <w:sz w:val="16"/>
          <w:szCs w:val="16"/>
          <w:highlight w:val="white"/>
        </w:rPr>
        <w:t>this</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PropertyChangedEventArgs</w:t>
      </w:r>
      <w:r>
        <w:rPr>
          <w:rFonts w:ascii="Consolas" w:hAnsi="Consolas" w:cs="Consolas"/>
          <w:color w:val="000000"/>
          <w:sz w:val="16"/>
          <w:szCs w:val="16"/>
          <w:highlight w:val="white"/>
        </w:rPr>
        <w:t>(propertyName));</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B61AE" w:rsidRDefault="00AB61AE" w:rsidP="00AB61AE">
      <w:pPr>
        <w:autoSpaceDE w:val="0"/>
        <w:autoSpaceDN w:val="0"/>
        <w:adjustRightInd w:val="0"/>
        <w:spacing w:after="0" w:line="240" w:lineRule="auto"/>
        <w:rPr>
          <w:rFonts w:ascii="Consolas" w:hAnsi="Consolas" w:cs="Consolas"/>
          <w:color w:val="000000"/>
          <w:sz w:val="16"/>
          <w:szCs w:val="16"/>
          <w:highlight w:val="white"/>
        </w:rPr>
      </w:pPr>
    </w:p>
    <w:p w:rsidR="00AB61AE" w:rsidRPr="00D63B24" w:rsidRDefault="00AB61AE" w:rsidP="00AB61AE">
      <w:pPr>
        <w:autoSpaceDE w:val="0"/>
        <w:autoSpaceDN w:val="0"/>
        <w:adjustRightInd w:val="0"/>
        <w:spacing w:after="0" w:line="240" w:lineRule="auto"/>
      </w:pPr>
      <w:r>
        <w:rPr>
          <w:rFonts w:ascii="Consolas" w:hAnsi="Consolas" w:cs="Consolas"/>
          <w:color w:val="000000"/>
          <w:sz w:val="16"/>
          <w:szCs w:val="16"/>
          <w:highlight w:val="white"/>
        </w:rPr>
        <w:t xml:space="preserve">    }</w:t>
      </w:r>
    </w:p>
    <w:p w:rsidR="00864479" w:rsidRDefault="00864479" w:rsidP="00AB61AE">
      <w:pPr>
        <w:autoSpaceDE w:val="0"/>
        <w:autoSpaceDN w:val="0"/>
        <w:adjustRightInd w:val="0"/>
        <w:spacing w:after="0" w:line="240" w:lineRule="auto"/>
      </w:pPr>
    </w:p>
    <w:p w:rsidR="003867C0" w:rsidRDefault="003867C0" w:rsidP="003867C0">
      <w:pPr>
        <w:pStyle w:val="ListParagraph"/>
        <w:numPr>
          <w:ilvl w:val="0"/>
          <w:numId w:val="12"/>
        </w:numPr>
        <w:autoSpaceDE w:val="0"/>
        <w:autoSpaceDN w:val="0"/>
        <w:adjustRightInd w:val="0"/>
        <w:spacing w:after="0" w:line="240" w:lineRule="auto"/>
      </w:pPr>
      <w:r>
        <w:t xml:space="preserve">Here </w:t>
      </w:r>
      <w:r w:rsidR="00032A7B">
        <w:t xml:space="preserve">the </w:t>
      </w:r>
      <w:r w:rsidR="0020464A">
        <w:t>code to use</w:t>
      </w:r>
      <w:r w:rsidR="00F30367">
        <w:t xml:space="preserve"> GatewayService</w:t>
      </w:r>
    </w:p>
    <w:p w:rsidR="00FF1792" w:rsidRDefault="00FF1792" w:rsidP="00FF1792">
      <w:pPr>
        <w:pStyle w:val="ListParagraph"/>
        <w:autoSpaceDE w:val="0"/>
        <w:autoSpaceDN w:val="0"/>
        <w:adjustRightInd w:val="0"/>
        <w:spacing w:after="0" w:line="240" w:lineRule="auto"/>
      </w:pPr>
    </w:p>
    <w:p w:rsidR="003867C0" w:rsidRDefault="003867C0" w:rsidP="003867C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IGatewayService</w:t>
      </w:r>
      <w:r>
        <w:rPr>
          <w:rFonts w:ascii="Consolas" w:hAnsi="Consolas" w:cs="Consolas"/>
          <w:color w:val="000000"/>
          <w:sz w:val="16"/>
          <w:szCs w:val="16"/>
          <w:highlight w:val="white"/>
        </w:rPr>
        <w:t xml:space="preserve"> service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GatewayService</w:t>
      </w:r>
      <w:r>
        <w:rPr>
          <w:rFonts w:ascii="Consolas" w:hAnsi="Consolas" w:cs="Consolas"/>
          <w:color w:val="000000"/>
          <w:sz w:val="16"/>
          <w:szCs w:val="16"/>
          <w:highlight w:val="white"/>
        </w:rPr>
        <w:t>();</w:t>
      </w:r>
    </w:p>
    <w:p w:rsidR="003867C0" w:rsidRDefault="003867C0" w:rsidP="003867C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service.Connect();</w:t>
      </w:r>
    </w:p>
    <w:p w:rsidR="003867C0" w:rsidRDefault="003867C0" w:rsidP="003867C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service.ExecuteAsync(</w:t>
      </w:r>
      <w:r>
        <w:rPr>
          <w:rFonts w:ascii="Consolas" w:hAnsi="Consolas" w:cs="Consolas"/>
          <w:color w:val="0000FF"/>
          <w:sz w:val="16"/>
          <w:szCs w:val="16"/>
          <w:highlight w:val="white"/>
        </w:rPr>
        <w:t>string</w:t>
      </w:r>
      <w:r>
        <w:rPr>
          <w:rFonts w:ascii="Consolas" w:hAnsi="Consolas" w:cs="Consolas"/>
          <w:color w:val="000000"/>
          <w:sz w:val="16"/>
          <w:szCs w:val="16"/>
          <w:highlight w:val="white"/>
        </w:rPr>
        <w:t>.Format(GSMClient.Command.</w:t>
      </w:r>
      <w:r>
        <w:rPr>
          <w:rFonts w:ascii="Consolas" w:hAnsi="Consolas" w:cs="Consolas"/>
          <w:color w:val="2B91AF"/>
          <w:sz w:val="16"/>
          <w:szCs w:val="16"/>
          <w:highlight w:val="white"/>
        </w:rPr>
        <w:t>CommandCollection</w:t>
      </w:r>
      <w:r>
        <w:rPr>
          <w:rFonts w:ascii="Consolas" w:hAnsi="Consolas" w:cs="Consolas"/>
          <w:color w:val="000000"/>
          <w:sz w:val="16"/>
          <w:szCs w:val="16"/>
          <w:highlight w:val="white"/>
        </w:rPr>
        <w:t xml:space="preserve">.SMSSend, </w:t>
      </w:r>
      <w:r>
        <w:rPr>
          <w:rFonts w:ascii="Consolas" w:hAnsi="Consolas" w:cs="Consolas"/>
          <w:color w:val="A31515"/>
          <w:sz w:val="16"/>
          <w:szCs w:val="16"/>
          <w:highlight w:val="white"/>
        </w:rPr>
        <w:t>"08111000"</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"hello world"</w:t>
      </w:r>
      <w:r>
        <w:rPr>
          <w:rFonts w:ascii="Consolas" w:hAnsi="Consolas" w:cs="Consolas"/>
          <w:color w:val="000000"/>
          <w:sz w:val="16"/>
          <w:szCs w:val="16"/>
          <w:highlight w:val="white"/>
        </w:rPr>
        <w:t>));</w:t>
      </w:r>
    </w:p>
    <w:p w:rsidR="003867C0" w:rsidRDefault="003867C0" w:rsidP="003867C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highlight w:val="white"/>
        </w:rPr>
        <w:t xml:space="preserve">    service.Disconnect();</w:t>
      </w:r>
    </w:p>
    <w:p w:rsidR="006C5373" w:rsidRDefault="006C5373" w:rsidP="003867C0">
      <w:pPr>
        <w:autoSpaceDE w:val="0"/>
        <w:autoSpaceDN w:val="0"/>
        <w:adjustRightInd w:val="0"/>
        <w:spacing w:after="0" w:line="240" w:lineRule="auto"/>
        <w:rPr>
          <w:rFonts w:ascii="Consolas" w:hAnsi="Consolas" w:cs="Consolas"/>
          <w:color w:val="000000"/>
          <w:sz w:val="16"/>
          <w:szCs w:val="16"/>
        </w:rPr>
      </w:pPr>
    </w:p>
    <w:p w:rsidR="006C5373" w:rsidRDefault="006E3683" w:rsidP="003D6F94">
      <w:pPr>
        <w:pStyle w:val="Heading3"/>
        <w:rPr>
          <w:rStyle w:val="IntenseReference"/>
        </w:rPr>
      </w:pPr>
      <w:r>
        <w:rPr>
          <w:rStyle w:val="IntenseReference"/>
        </w:rPr>
        <w:t>USE PLUGIN TO PROCESSING INCOMING MESSAGES</w:t>
      </w:r>
    </w:p>
    <w:p w:rsidR="00EC4ED1" w:rsidRDefault="003D6F94" w:rsidP="003D6F94">
      <w:r>
        <w:t>If you want to process incoming SMS messages as soon as they arrive to your system, you may want to create plugin in SMS Gateway.</w:t>
      </w:r>
      <w:r w:rsidR="00F312D1">
        <w:t xml:space="preserve"> </w:t>
      </w:r>
    </w:p>
    <w:p w:rsidR="003D6F94" w:rsidRDefault="002D6C3F" w:rsidP="00EC4ED1">
      <w:pPr>
        <w:pStyle w:val="ListParagraph"/>
        <w:numPr>
          <w:ilvl w:val="0"/>
          <w:numId w:val="15"/>
        </w:numPr>
      </w:pPr>
      <w:r>
        <w:t>Just create library with the following format</w:t>
      </w:r>
      <w:r w:rsidR="00F312D1">
        <w:t>:</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6"/>
          <w:szCs w:val="16"/>
          <w:highlight w:val="white"/>
        </w:rPr>
        <w:t xml:space="preserve">    </w:t>
      </w:r>
      <w:r w:rsidRPr="00FF4A02">
        <w:rPr>
          <w:rFonts w:ascii="Consolas" w:hAnsi="Consolas" w:cs="Consolas"/>
          <w:color w:val="0000FF"/>
          <w:sz w:val="14"/>
          <w:szCs w:val="14"/>
          <w:highlight w:val="white"/>
        </w:rPr>
        <w:t>public</w:t>
      </w: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class</w:t>
      </w:r>
      <w:r w:rsidRPr="00FF4A02">
        <w:rPr>
          <w:rFonts w:ascii="Consolas" w:hAnsi="Consolas" w:cs="Consolas"/>
          <w:color w:val="000000"/>
          <w:sz w:val="14"/>
          <w:szCs w:val="14"/>
          <w:highlight w:val="white"/>
        </w:rPr>
        <w:t xml:space="preserve"> </w:t>
      </w:r>
      <w:r w:rsidRPr="00FF4A02">
        <w:rPr>
          <w:rFonts w:ascii="Consolas" w:hAnsi="Consolas" w:cs="Consolas"/>
          <w:color w:val="2B91AF"/>
          <w:sz w:val="14"/>
          <w:szCs w:val="14"/>
          <w:highlight w:val="white"/>
        </w:rPr>
        <w:t>Logging</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 </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public</w:t>
      </w: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void</w:t>
      </w:r>
      <w:r w:rsidRPr="00FF4A02">
        <w:rPr>
          <w:rFonts w:ascii="Consolas" w:hAnsi="Consolas" w:cs="Consolas"/>
          <w:color w:val="000000"/>
          <w:sz w:val="14"/>
          <w:szCs w:val="14"/>
          <w:highlight w:val="white"/>
        </w:rPr>
        <w:t xml:space="preserve"> Main()</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r w:rsidR="00687800" w:rsidRPr="00FF4A02">
        <w:rPr>
          <w:rFonts w:ascii="Consolas" w:hAnsi="Consolas" w:cs="Consolas"/>
          <w:color w:val="008000"/>
          <w:sz w:val="14"/>
          <w:szCs w:val="14"/>
          <w:highlight w:val="white"/>
        </w:rPr>
        <w:t>// Your code here</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public</w:t>
      </w: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void</w:t>
      </w:r>
      <w:r w:rsidRPr="00FF4A02">
        <w:rPr>
          <w:rFonts w:ascii="Consolas" w:hAnsi="Consolas" w:cs="Consolas"/>
          <w:color w:val="000000"/>
          <w:sz w:val="14"/>
          <w:szCs w:val="14"/>
          <w:highlight w:val="white"/>
        </w:rPr>
        <w:t xml:space="preserve"> OnDataReceived(</w:t>
      </w:r>
      <w:r w:rsidRPr="00FF4A02">
        <w:rPr>
          <w:rFonts w:ascii="Consolas" w:hAnsi="Consolas" w:cs="Consolas"/>
          <w:color w:val="0000FF"/>
          <w:sz w:val="14"/>
          <w:szCs w:val="14"/>
          <w:highlight w:val="white"/>
        </w:rPr>
        <w:t>string</w:t>
      </w:r>
      <w:r w:rsidRPr="00FF4A02">
        <w:rPr>
          <w:rFonts w:ascii="Consolas" w:hAnsi="Consolas" w:cs="Consolas"/>
          <w:color w:val="000000"/>
          <w:sz w:val="14"/>
          <w:szCs w:val="14"/>
          <w:highlight w:val="white"/>
        </w:rPr>
        <w:t xml:space="preserve"> data)</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lastRenderedPageBreak/>
        <w:t xml:space="preserve">        {</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 xml:space="preserve"> </w:t>
      </w:r>
      <w:r w:rsidR="00687800" w:rsidRPr="00FF4A02">
        <w:rPr>
          <w:rFonts w:ascii="Consolas" w:hAnsi="Consolas" w:cs="Consolas"/>
          <w:color w:val="008000"/>
          <w:sz w:val="14"/>
          <w:szCs w:val="14"/>
          <w:highlight w:val="white"/>
        </w:rPr>
        <w:t>// Your code here</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public</w:t>
      </w: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void</w:t>
      </w:r>
      <w:r w:rsidRPr="00FF4A02">
        <w:rPr>
          <w:rFonts w:ascii="Consolas" w:hAnsi="Consolas" w:cs="Consolas"/>
          <w:color w:val="000000"/>
          <w:sz w:val="14"/>
          <w:szCs w:val="14"/>
          <w:highlight w:val="white"/>
        </w:rPr>
        <w:t xml:space="preserve"> OnDataSent(</w:t>
      </w:r>
      <w:r w:rsidRPr="00FF4A02">
        <w:rPr>
          <w:rFonts w:ascii="Consolas" w:hAnsi="Consolas" w:cs="Consolas"/>
          <w:color w:val="0000FF"/>
          <w:sz w:val="14"/>
          <w:szCs w:val="14"/>
          <w:highlight w:val="white"/>
        </w:rPr>
        <w:t>string</w:t>
      </w:r>
      <w:r w:rsidRPr="00FF4A02">
        <w:rPr>
          <w:rFonts w:ascii="Consolas" w:hAnsi="Consolas" w:cs="Consolas"/>
          <w:color w:val="000000"/>
          <w:sz w:val="14"/>
          <w:szCs w:val="14"/>
          <w:highlight w:val="white"/>
        </w:rPr>
        <w:t xml:space="preserve"> data)</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 xml:space="preserve"> </w:t>
      </w:r>
      <w:r w:rsidR="00687800" w:rsidRPr="00FF4A02">
        <w:rPr>
          <w:rFonts w:ascii="Consolas" w:hAnsi="Consolas" w:cs="Consolas"/>
          <w:color w:val="008000"/>
          <w:sz w:val="14"/>
          <w:szCs w:val="14"/>
          <w:highlight w:val="white"/>
        </w:rPr>
        <w:t>// Your code here</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public</w:t>
      </w:r>
      <w:r w:rsidRPr="00FF4A02">
        <w:rPr>
          <w:rFonts w:ascii="Consolas" w:hAnsi="Consolas" w:cs="Consolas"/>
          <w:color w:val="000000"/>
          <w:sz w:val="14"/>
          <w:szCs w:val="14"/>
          <w:highlight w:val="white"/>
        </w:rPr>
        <w:t xml:space="preserve"> </w:t>
      </w:r>
      <w:r w:rsidRPr="00FF4A02">
        <w:rPr>
          <w:rFonts w:ascii="Consolas" w:hAnsi="Consolas" w:cs="Consolas"/>
          <w:color w:val="0000FF"/>
          <w:sz w:val="14"/>
          <w:szCs w:val="14"/>
          <w:highlight w:val="white"/>
        </w:rPr>
        <w:t>void</w:t>
      </w:r>
      <w:r w:rsidRPr="00FF4A02">
        <w:rPr>
          <w:rFonts w:ascii="Consolas" w:hAnsi="Consolas" w:cs="Consolas"/>
          <w:color w:val="000000"/>
          <w:sz w:val="14"/>
          <w:szCs w:val="14"/>
          <w:highlight w:val="white"/>
        </w:rPr>
        <w:t xml:space="preserve"> OnDisposed()</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p>
    <w:p w:rsidR="003127C6" w:rsidRPr="00FF4A02" w:rsidRDefault="00687800"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ab/>
        <w:t xml:space="preserve">     </w:t>
      </w:r>
      <w:r w:rsidRPr="00FF4A02">
        <w:rPr>
          <w:rFonts w:ascii="Consolas" w:hAnsi="Consolas" w:cs="Consolas"/>
          <w:color w:val="008000"/>
          <w:sz w:val="14"/>
          <w:szCs w:val="14"/>
          <w:highlight w:val="white"/>
        </w:rPr>
        <w:t>// Your code here</w:t>
      </w:r>
    </w:p>
    <w:p w:rsidR="003127C6" w:rsidRPr="00FF4A02" w:rsidRDefault="003127C6" w:rsidP="003127C6">
      <w:pPr>
        <w:autoSpaceDE w:val="0"/>
        <w:autoSpaceDN w:val="0"/>
        <w:adjustRightInd w:val="0"/>
        <w:spacing w:after="0" w:line="240" w:lineRule="auto"/>
        <w:rPr>
          <w:rFonts w:ascii="Consolas" w:hAnsi="Consolas" w:cs="Consolas"/>
          <w:color w:val="000000"/>
          <w:sz w:val="14"/>
          <w:szCs w:val="14"/>
          <w:highlight w:val="white"/>
        </w:rPr>
      </w:pPr>
      <w:r w:rsidRPr="00FF4A02">
        <w:rPr>
          <w:rFonts w:ascii="Consolas" w:hAnsi="Consolas" w:cs="Consolas"/>
          <w:color w:val="000000"/>
          <w:sz w:val="14"/>
          <w:szCs w:val="14"/>
          <w:highlight w:val="white"/>
        </w:rPr>
        <w:t xml:space="preserve">        }</w:t>
      </w:r>
    </w:p>
    <w:p w:rsidR="00F312D1" w:rsidRPr="00FF4A02" w:rsidRDefault="003127C6" w:rsidP="003127C6">
      <w:pPr>
        <w:rPr>
          <w:rFonts w:ascii="Consolas" w:hAnsi="Consolas" w:cs="Consolas"/>
          <w:color w:val="000000"/>
          <w:sz w:val="14"/>
          <w:szCs w:val="14"/>
        </w:rPr>
      </w:pPr>
      <w:r w:rsidRPr="00FF4A02">
        <w:rPr>
          <w:rFonts w:ascii="Consolas" w:hAnsi="Consolas" w:cs="Consolas"/>
          <w:color w:val="000000"/>
          <w:sz w:val="14"/>
          <w:szCs w:val="14"/>
          <w:highlight w:val="white"/>
        </w:rPr>
        <w:t xml:space="preserve">    }</w:t>
      </w:r>
    </w:p>
    <w:p w:rsidR="002D6C3F" w:rsidRDefault="002D6C3F" w:rsidP="002D6C3F">
      <w:pPr>
        <w:pStyle w:val="ListParagraph"/>
        <w:numPr>
          <w:ilvl w:val="0"/>
          <w:numId w:val="14"/>
        </w:numPr>
      </w:pPr>
      <w:r>
        <w:t>v</w:t>
      </w:r>
      <w:r w:rsidRPr="002D6C3F">
        <w:t>oid Main</w:t>
      </w:r>
      <w:r w:rsidRPr="002D6C3F">
        <w:tab/>
      </w:r>
    </w:p>
    <w:p w:rsidR="00687800" w:rsidRDefault="002D6C3F" w:rsidP="002D6C3F">
      <w:pPr>
        <w:pStyle w:val="ListParagraph"/>
      </w:pPr>
      <w:r w:rsidRPr="002D6C3F">
        <w:t>it’s</w:t>
      </w:r>
      <w:r>
        <w:t xml:space="preserve"> starting method, doesn’t return anything.</w:t>
      </w:r>
      <w:r w:rsidR="00C91B56">
        <w:t xml:space="preserve"> Called when plugin loaded for the first time.</w:t>
      </w:r>
    </w:p>
    <w:p w:rsidR="002D6C3F" w:rsidRDefault="002D6C3F" w:rsidP="002D6C3F">
      <w:pPr>
        <w:pStyle w:val="ListParagraph"/>
        <w:numPr>
          <w:ilvl w:val="0"/>
          <w:numId w:val="14"/>
        </w:numPr>
      </w:pPr>
      <w:r>
        <w:t>void OnDataReceived(string)</w:t>
      </w:r>
    </w:p>
    <w:p w:rsidR="002D6C3F" w:rsidRDefault="002D6C3F" w:rsidP="002D6C3F">
      <w:pPr>
        <w:pStyle w:val="ListParagraph"/>
      </w:pPr>
      <w:r>
        <w:t>this entry called when SMS Gateway Server received command.</w:t>
      </w:r>
    </w:p>
    <w:p w:rsidR="002D6C3F" w:rsidRDefault="002D6C3F" w:rsidP="002D6C3F">
      <w:pPr>
        <w:pStyle w:val="ListParagraph"/>
        <w:numPr>
          <w:ilvl w:val="0"/>
          <w:numId w:val="14"/>
        </w:numPr>
      </w:pPr>
      <w:r>
        <w:t>void OnDataSent(string)</w:t>
      </w:r>
    </w:p>
    <w:p w:rsidR="002D6C3F" w:rsidRDefault="002D6C3F" w:rsidP="002D6C3F">
      <w:pPr>
        <w:pStyle w:val="ListParagraph"/>
      </w:pPr>
      <w:r>
        <w:t>this entry called when SMS Gateway Server executed command.</w:t>
      </w:r>
    </w:p>
    <w:p w:rsidR="002D6C3F" w:rsidRDefault="002D6C3F" w:rsidP="002D6C3F">
      <w:pPr>
        <w:pStyle w:val="ListParagraph"/>
        <w:numPr>
          <w:ilvl w:val="0"/>
          <w:numId w:val="14"/>
        </w:numPr>
      </w:pPr>
      <w:r>
        <w:t>void OnDisposed()</w:t>
      </w:r>
    </w:p>
    <w:p w:rsidR="002D6C3F" w:rsidRDefault="002D6C3F" w:rsidP="002D6C3F">
      <w:pPr>
        <w:pStyle w:val="ListParagraph"/>
      </w:pPr>
      <w:r>
        <w:t>called when main application is shutdown.</w:t>
      </w:r>
    </w:p>
    <w:p w:rsidR="002D6C3F" w:rsidRPr="002D6C3F" w:rsidRDefault="002D6C3F" w:rsidP="002D6C3F">
      <w:pPr>
        <w:pStyle w:val="ListParagraph"/>
      </w:pPr>
    </w:p>
    <w:p w:rsidR="00687800" w:rsidRDefault="00EC4ED1" w:rsidP="00EC4ED1">
      <w:pPr>
        <w:pStyle w:val="ListParagraph"/>
        <w:numPr>
          <w:ilvl w:val="0"/>
          <w:numId w:val="15"/>
        </w:numPr>
      </w:pPr>
      <w:r>
        <w:t>Register your plugin</w:t>
      </w:r>
    </w:p>
    <w:p w:rsidR="00EC4ED1" w:rsidRDefault="00FD7735" w:rsidP="00EC4ED1">
      <w:pPr>
        <w:pStyle w:val="ListParagraph"/>
      </w:pPr>
      <w:r>
        <w:t xml:space="preserve">See your configuration file, and find </w:t>
      </w:r>
      <w:r w:rsidRPr="0062551A">
        <w:rPr>
          <w:color w:val="7030A0"/>
        </w:rPr>
        <w:t xml:space="preserve">Plugin </w:t>
      </w:r>
      <w:r>
        <w:t>section</w:t>
      </w:r>
      <w:r w:rsidR="00BC0D6C">
        <w:t xml:space="preserve">, change the </w:t>
      </w:r>
      <w:r w:rsidR="00BC0D6C" w:rsidRPr="00BC0D6C">
        <w:rPr>
          <w:color w:val="7030A0"/>
        </w:rPr>
        <w:t xml:space="preserve">assemblyFile </w:t>
      </w:r>
      <w:r w:rsidR="00BC0D6C">
        <w:t xml:space="preserve">and </w:t>
      </w:r>
      <w:r w:rsidR="00BC0D6C" w:rsidRPr="00BC0D6C">
        <w:rPr>
          <w:color w:val="7030A0"/>
        </w:rPr>
        <w:t>type</w:t>
      </w:r>
    </w:p>
    <w:p w:rsidR="00FD7735" w:rsidRDefault="00FD7735" w:rsidP="00FD7735">
      <w:pPr>
        <w:autoSpaceDE w:val="0"/>
        <w:autoSpaceDN w:val="0"/>
        <w:adjustRightInd w:val="0"/>
        <w:spacing w:after="0" w:line="240" w:lineRule="auto"/>
        <w:ind w:left="180" w:firstLine="180"/>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A31515"/>
          <w:sz w:val="16"/>
          <w:szCs w:val="16"/>
          <w:highlight w:val="white"/>
        </w:rPr>
        <w:t>plugin</w:t>
      </w:r>
      <w:r>
        <w:rPr>
          <w:rFonts w:ascii="Consolas" w:hAnsi="Consolas" w:cs="Consolas"/>
          <w:color w:val="0000FF"/>
          <w:sz w:val="16"/>
          <w:szCs w:val="16"/>
          <w:highlight w:val="white"/>
        </w:rPr>
        <w:t>&gt;</w:t>
      </w:r>
    </w:p>
    <w:p w:rsidR="00FD7735" w:rsidRDefault="00FD7735" w:rsidP="00FD7735">
      <w:pPr>
        <w:autoSpaceDE w:val="0"/>
        <w:autoSpaceDN w:val="0"/>
        <w:adjustRightInd w:val="0"/>
        <w:spacing w:after="0" w:line="240" w:lineRule="auto"/>
        <w:ind w:left="180"/>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assembly</w:t>
      </w:r>
      <w:r>
        <w:rPr>
          <w:rFonts w:ascii="Consolas" w:hAnsi="Consolas" w:cs="Consolas"/>
          <w:color w:val="0000FF"/>
          <w:sz w:val="16"/>
          <w:szCs w:val="16"/>
          <w:highlight w:val="white"/>
        </w:rPr>
        <w:t>&gt;</w:t>
      </w:r>
    </w:p>
    <w:p w:rsidR="00FD7735" w:rsidRDefault="00FD7735" w:rsidP="00FD7735">
      <w:pPr>
        <w:autoSpaceDE w:val="0"/>
        <w:autoSpaceDN w:val="0"/>
        <w:adjustRightInd w:val="0"/>
        <w:spacing w:after="0" w:line="240" w:lineRule="auto"/>
        <w:ind w:left="180"/>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assemblyFile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Assembly-Name</w:t>
      </w:r>
      <w:r w:rsidR="003D1275">
        <w:rPr>
          <w:rFonts w:ascii="Consolas" w:hAnsi="Consolas" w:cs="Consolas"/>
          <w:color w:val="0000FF"/>
          <w:sz w:val="16"/>
          <w:szCs w:val="16"/>
          <w:highlight w:val="white"/>
        </w:rPr>
        <w:t>-without-extension</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type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Namespace.Class-Name</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FD7735" w:rsidRDefault="00FD7735" w:rsidP="00FD7735">
      <w:pPr>
        <w:autoSpaceDE w:val="0"/>
        <w:autoSpaceDN w:val="0"/>
        <w:adjustRightInd w:val="0"/>
        <w:spacing w:after="0" w:line="240" w:lineRule="auto"/>
        <w:ind w:left="180"/>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assembly</w:t>
      </w:r>
      <w:r>
        <w:rPr>
          <w:rFonts w:ascii="Consolas" w:hAnsi="Consolas" w:cs="Consolas"/>
          <w:color w:val="0000FF"/>
          <w:sz w:val="16"/>
          <w:szCs w:val="16"/>
          <w:highlight w:val="white"/>
        </w:rPr>
        <w:t>&gt;</w:t>
      </w:r>
    </w:p>
    <w:p w:rsidR="00FD7735" w:rsidRDefault="00FD7735" w:rsidP="00FD7735">
      <w:pPr>
        <w:autoSpaceDE w:val="0"/>
        <w:autoSpaceDN w:val="0"/>
        <w:adjustRightInd w:val="0"/>
        <w:spacing w:after="0" w:line="240" w:lineRule="auto"/>
        <w:ind w:left="180"/>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plugin</w:t>
      </w:r>
      <w:r>
        <w:rPr>
          <w:rFonts w:ascii="Consolas" w:hAnsi="Consolas" w:cs="Consolas"/>
          <w:color w:val="0000FF"/>
          <w:sz w:val="16"/>
          <w:szCs w:val="16"/>
          <w:highlight w:val="white"/>
        </w:rPr>
        <w:t>&gt;</w:t>
      </w:r>
    </w:p>
    <w:p w:rsidR="00FD7735" w:rsidRDefault="00FD7735" w:rsidP="00FD7735">
      <w:pPr>
        <w:pStyle w:val="ListParagraph"/>
        <w:ind w:left="360"/>
      </w:pPr>
    </w:p>
    <w:p w:rsidR="00FF4A02" w:rsidRDefault="00FF4A02" w:rsidP="00FD7735">
      <w:pPr>
        <w:pStyle w:val="ListParagraph"/>
        <w:ind w:left="360"/>
      </w:pPr>
      <w:r>
        <w:t>Here the example of Plugin, GSMDatabaseLogging</w:t>
      </w:r>
    </w:p>
    <w:p w:rsidR="003F44D7" w:rsidRDefault="00BA4FC1" w:rsidP="00FD7735">
      <w:pPr>
        <w:pStyle w:val="ListParagraph"/>
        <w:ind w:left="360"/>
      </w:pPr>
      <w:r>
        <w:pict>
          <v:shape id="_x0000_i1028" type="#_x0000_t75" style="width:146.5pt;height:149pt">
            <v:imagedata r:id="rId18" o:title="excasd"/>
          </v:shape>
        </w:pict>
      </w:r>
    </w:p>
    <w:p w:rsidR="008F0230" w:rsidRDefault="000F2089" w:rsidP="000F2089">
      <w:pPr>
        <w:pStyle w:val="ListParagraph"/>
        <w:numPr>
          <w:ilvl w:val="0"/>
          <w:numId w:val="15"/>
        </w:numPr>
      </w:pPr>
      <w:r>
        <w:t>Place your Plugin library along with SMS Gateway Server application folder.</w:t>
      </w:r>
    </w:p>
    <w:p w:rsidR="008E3085" w:rsidRDefault="008E3085" w:rsidP="008E3085"/>
    <w:p w:rsidR="00CB2727" w:rsidRDefault="00CB2727" w:rsidP="00CB2727">
      <w:pPr>
        <w:pStyle w:val="Heading3"/>
        <w:rPr>
          <w:rStyle w:val="IntenseReference"/>
        </w:rPr>
      </w:pPr>
      <w:r w:rsidRPr="00CB2727">
        <w:rPr>
          <w:rStyle w:val="IntenseReference"/>
        </w:rPr>
        <w:t>Sending SMS Message Through ASP.NET Web Service</w:t>
      </w:r>
    </w:p>
    <w:p w:rsidR="00CB2727" w:rsidRDefault="00CB2727" w:rsidP="00CB2727"/>
    <w:p w:rsidR="00CB2727" w:rsidRDefault="00CB2727" w:rsidP="00CB2727">
      <w:pPr>
        <w:jc w:val="both"/>
      </w:pPr>
      <w:r>
        <w:t xml:space="preserve">Open the project </w:t>
      </w:r>
      <w:r w:rsidRPr="00B43461">
        <w:rPr>
          <w:b/>
        </w:rPr>
        <w:t>ASP.NET Web Service</w:t>
      </w:r>
      <w:r>
        <w:t xml:space="preserve"> project - in the folder </w:t>
      </w:r>
      <w:r w:rsidRPr="0076047D">
        <w:rPr>
          <w:b/>
        </w:rPr>
        <w:t>SMSGatewayService</w:t>
      </w:r>
    </w:p>
    <w:p w:rsidR="00CB2727" w:rsidRDefault="00CB2727" w:rsidP="00CB2727">
      <w:pPr>
        <w:autoSpaceDE w:val="0"/>
        <w:autoSpaceDN w:val="0"/>
        <w:adjustRightInd w:val="0"/>
        <w:spacing w:after="0" w:line="240" w:lineRule="auto"/>
        <w:rPr>
          <w:rFonts w:ascii="Consolas" w:hAnsi="Consolas" w:cs="Consolas"/>
          <w:color w:val="000000"/>
          <w:sz w:val="16"/>
          <w:szCs w:val="16"/>
        </w:rPr>
      </w:pPr>
      <w:r>
        <w:rPr>
          <w:rFonts w:ascii="Consolas" w:hAnsi="Consolas" w:cs="Consolas"/>
          <w:noProof/>
          <w:color w:val="000000"/>
          <w:sz w:val="16"/>
          <w:szCs w:val="16"/>
          <w:lang w:eastAsia="en-US"/>
        </w:rPr>
        <w:drawing>
          <wp:inline distT="0" distB="0" distL="0" distR="0">
            <wp:extent cx="2600325" cy="704850"/>
            <wp:effectExtent l="0" t="0" r="9525" b="0"/>
            <wp:docPr id="43" name="Picture 4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704850"/>
                    </a:xfrm>
                    <a:prstGeom prst="rect">
                      <a:avLst/>
                    </a:prstGeom>
                    <a:noFill/>
                    <a:ln>
                      <a:noFill/>
                    </a:ln>
                  </pic:spPr>
                </pic:pic>
              </a:graphicData>
            </a:graphic>
          </wp:inline>
        </w:drawing>
      </w:r>
    </w:p>
    <w:p w:rsidR="00CB2727" w:rsidRDefault="00CB2727" w:rsidP="00CB2727">
      <w:pPr>
        <w:autoSpaceDE w:val="0"/>
        <w:autoSpaceDN w:val="0"/>
        <w:adjustRightInd w:val="0"/>
        <w:spacing w:after="0" w:line="240" w:lineRule="auto"/>
        <w:rPr>
          <w:rFonts w:ascii="Consolas" w:hAnsi="Consolas" w:cs="Consolas"/>
          <w:color w:val="000000"/>
          <w:sz w:val="16"/>
          <w:szCs w:val="16"/>
        </w:rPr>
      </w:pPr>
    </w:p>
    <w:p w:rsidR="00CB2727" w:rsidRDefault="00CB2727" w:rsidP="00CB2727">
      <w:pPr>
        <w:pStyle w:val="ListParagraph"/>
        <w:numPr>
          <w:ilvl w:val="0"/>
          <w:numId w:val="18"/>
        </w:numPr>
      </w:pPr>
      <w:r>
        <w:t xml:space="preserve">Create a new project (Console, Windows, etc) </w:t>
      </w:r>
      <w:r w:rsidR="00C414E7">
        <w:t xml:space="preserve">and choose the target </w:t>
      </w:r>
      <w:r>
        <w:t>.Net Framework 4.0</w:t>
      </w:r>
    </w:p>
    <w:p w:rsidR="00CB2727" w:rsidRDefault="00CB2727" w:rsidP="00CB2727">
      <w:pPr>
        <w:pStyle w:val="ListParagraph"/>
        <w:numPr>
          <w:ilvl w:val="0"/>
          <w:numId w:val="18"/>
        </w:numPr>
      </w:pPr>
      <w:r>
        <w:t>Add service reference in your project</w:t>
      </w:r>
    </w:p>
    <w:p w:rsidR="00CB2727" w:rsidRDefault="00CB2727" w:rsidP="00CB2727">
      <w:pPr>
        <w:pStyle w:val="ListParagraph"/>
      </w:pPr>
    </w:p>
    <w:p w:rsidR="00CB2727" w:rsidRDefault="00CB2727" w:rsidP="00CB2727">
      <w:pPr>
        <w:pStyle w:val="ListParagraph"/>
      </w:pPr>
      <w:r>
        <w:rPr>
          <w:noProof/>
          <w:lang w:eastAsia="en-US"/>
        </w:rPr>
        <w:drawing>
          <wp:inline distT="0" distB="0" distL="0" distR="0" wp14:anchorId="5863F9B7" wp14:editId="0E6FBB79">
            <wp:extent cx="2371883" cy="13716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 ref.png"/>
                    <pic:cNvPicPr/>
                  </pic:nvPicPr>
                  <pic:blipFill>
                    <a:blip r:embed="rId20">
                      <a:extLst>
                        <a:ext uri="{28A0092B-C50C-407E-A947-70E740481C1C}">
                          <a14:useLocalDpi xmlns:a14="http://schemas.microsoft.com/office/drawing/2010/main" val="0"/>
                        </a:ext>
                      </a:extLst>
                    </a:blip>
                    <a:stretch>
                      <a:fillRect/>
                    </a:stretch>
                  </pic:blipFill>
                  <pic:spPr>
                    <a:xfrm>
                      <a:off x="0" y="0"/>
                      <a:ext cx="2371883" cy="1371600"/>
                    </a:xfrm>
                    <a:prstGeom prst="rect">
                      <a:avLst/>
                    </a:prstGeom>
                  </pic:spPr>
                </pic:pic>
              </a:graphicData>
            </a:graphic>
          </wp:inline>
        </w:drawing>
      </w:r>
    </w:p>
    <w:p w:rsidR="00CB2727" w:rsidRDefault="00CB2727" w:rsidP="00CB2727">
      <w:pPr>
        <w:pStyle w:val="ListParagraph"/>
      </w:pPr>
    </w:p>
    <w:p w:rsidR="00CB2727" w:rsidRDefault="00CB2727" w:rsidP="00CB2727">
      <w:pPr>
        <w:pStyle w:val="ListParagraph"/>
      </w:pPr>
      <w:r>
        <w:t xml:space="preserve">Enter the </w:t>
      </w:r>
      <w:r w:rsidRPr="00C414E7">
        <w:rPr>
          <w:b/>
        </w:rPr>
        <w:t>address</w:t>
      </w:r>
      <w:r>
        <w:t xml:space="preserve"> of your ASP.NET Web Service</w:t>
      </w:r>
      <w:r w:rsidR="00C414E7">
        <w:t xml:space="preserve">, click </w:t>
      </w:r>
      <w:r w:rsidR="00C414E7" w:rsidRPr="00C414E7">
        <w:rPr>
          <w:b/>
        </w:rPr>
        <w:t>Go</w:t>
      </w:r>
    </w:p>
    <w:p w:rsidR="00CB2727" w:rsidRDefault="00CB2727" w:rsidP="00CB2727">
      <w:pPr>
        <w:pStyle w:val="ListParagraph"/>
      </w:pPr>
    </w:p>
    <w:p w:rsidR="00CB2727" w:rsidRDefault="00CB2727" w:rsidP="00CB2727">
      <w:pPr>
        <w:pStyle w:val="ListParagraph"/>
      </w:pPr>
      <w:r>
        <w:rPr>
          <w:noProof/>
          <w:lang w:eastAsia="en-US"/>
        </w:rPr>
        <w:drawing>
          <wp:inline distT="0" distB="0" distL="0" distR="0">
            <wp:extent cx="4516509" cy="365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dd ok.png"/>
                    <pic:cNvPicPr/>
                  </pic:nvPicPr>
                  <pic:blipFill>
                    <a:blip r:embed="rId21">
                      <a:extLst>
                        <a:ext uri="{28A0092B-C50C-407E-A947-70E740481C1C}">
                          <a14:useLocalDpi xmlns:a14="http://schemas.microsoft.com/office/drawing/2010/main" val="0"/>
                        </a:ext>
                      </a:extLst>
                    </a:blip>
                    <a:stretch>
                      <a:fillRect/>
                    </a:stretch>
                  </pic:blipFill>
                  <pic:spPr>
                    <a:xfrm>
                      <a:off x="0" y="0"/>
                      <a:ext cx="4516509" cy="3657600"/>
                    </a:xfrm>
                    <a:prstGeom prst="rect">
                      <a:avLst/>
                    </a:prstGeom>
                  </pic:spPr>
                </pic:pic>
              </a:graphicData>
            </a:graphic>
          </wp:inline>
        </w:drawing>
      </w:r>
    </w:p>
    <w:p w:rsidR="00CB2727" w:rsidRDefault="00CB2727" w:rsidP="00CB2727">
      <w:pPr>
        <w:pStyle w:val="ListParagraph"/>
      </w:pPr>
    </w:p>
    <w:p w:rsidR="00CB2727" w:rsidRDefault="00C414E7" w:rsidP="00CB2727">
      <w:pPr>
        <w:pStyle w:val="ListParagraph"/>
      </w:pPr>
      <w:r>
        <w:t>Press Ok a</w:t>
      </w:r>
      <w:r w:rsidR="00CB2727">
        <w:t xml:space="preserve">nd wait until </w:t>
      </w:r>
      <w:r w:rsidR="00F420AE">
        <w:t xml:space="preserve">service information </w:t>
      </w:r>
      <w:r>
        <w:t xml:space="preserve">is </w:t>
      </w:r>
      <w:r w:rsidR="00F420AE">
        <w:t>downloaded.</w:t>
      </w:r>
    </w:p>
    <w:p w:rsidR="00F420AE" w:rsidRDefault="00F420AE" w:rsidP="00CB2727">
      <w:pPr>
        <w:pStyle w:val="ListParagraph"/>
      </w:pPr>
    </w:p>
    <w:p w:rsidR="00CB2727" w:rsidRDefault="00F420AE" w:rsidP="00CB2727">
      <w:pPr>
        <w:pStyle w:val="ListParagraph"/>
        <w:numPr>
          <w:ilvl w:val="0"/>
          <w:numId w:val="18"/>
        </w:numPr>
      </w:pPr>
      <w:r>
        <w:t>Copy paste</w:t>
      </w:r>
      <w:r w:rsidR="00C414E7">
        <w:t xml:space="preserve"> the following code into your program</w:t>
      </w:r>
    </w:p>
    <w:p w:rsidR="00F420AE" w:rsidRDefault="00F420AE" w:rsidP="00F420AE">
      <w:pPr>
        <w:pStyle w:val="ListParagraph"/>
      </w:pPr>
    </w:p>
    <w:p w:rsidR="00F420AE" w:rsidRDefault="00F420AE" w:rsidP="00F420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t>SMSService.</w:t>
      </w:r>
      <w:r>
        <w:rPr>
          <w:rFonts w:ascii="Consolas" w:hAnsi="Consolas" w:cs="Consolas"/>
          <w:color w:val="2B91AF"/>
          <w:sz w:val="16"/>
          <w:szCs w:val="16"/>
          <w:highlight w:val="white"/>
        </w:rPr>
        <w:t>SMSServiceSoapClient</w:t>
      </w:r>
      <w:r>
        <w:rPr>
          <w:rFonts w:ascii="Consolas" w:hAnsi="Consolas" w:cs="Consolas"/>
          <w:color w:val="000000"/>
          <w:sz w:val="16"/>
          <w:szCs w:val="16"/>
          <w:highlight w:val="white"/>
        </w:rPr>
        <w:t xml:space="preserve"> service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SMSService.</w:t>
      </w:r>
      <w:r>
        <w:rPr>
          <w:rFonts w:ascii="Consolas" w:hAnsi="Consolas" w:cs="Consolas"/>
          <w:color w:val="2B91AF"/>
          <w:sz w:val="16"/>
          <w:szCs w:val="16"/>
          <w:highlight w:val="white"/>
        </w:rPr>
        <w:t>SMSServiceSoapClient</w:t>
      </w:r>
      <w:r>
        <w:rPr>
          <w:rFonts w:ascii="Consolas" w:hAnsi="Consolas" w:cs="Consolas"/>
          <w:color w:val="000000"/>
          <w:sz w:val="16"/>
          <w:szCs w:val="16"/>
          <w:highlight w:val="white"/>
        </w:rPr>
        <w:t>();</w:t>
      </w:r>
    </w:p>
    <w:p w:rsidR="00F420AE" w:rsidRDefault="00F420AE" w:rsidP="00F420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service.Open();</w:t>
      </w:r>
    </w:p>
    <w:p w:rsidR="00F420AE" w:rsidRDefault="00F420AE" w:rsidP="00F420A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service.SendSMS(</w:t>
      </w:r>
      <w:r>
        <w:rPr>
          <w:rFonts w:ascii="Consolas" w:hAnsi="Consolas" w:cs="Consolas"/>
          <w:color w:val="A31515"/>
          <w:sz w:val="16"/>
          <w:szCs w:val="16"/>
          <w:highlight w:val="white"/>
        </w:rPr>
        <w:t>"0812"</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"sending message through ASP.NET Web Service"</w:t>
      </w:r>
      <w:r>
        <w:rPr>
          <w:rFonts w:ascii="Consolas" w:hAnsi="Consolas" w:cs="Consolas"/>
          <w:color w:val="000000"/>
          <w:sz w:val="16"/>
          <w:szCs w:val="16"/>
          <w:highlight w:val="white"/>
        </w:rPr>
        <w:t>);</w:t>
      </w:r>
    </w:p>
    <w:p w:rsidR="00CB2727" w:rsidRDefault="00F420AE" w:rsidP="00F420AE">
      <w:pPr>
        <w:autoSpaceDE w:val="0"/>
        <w:autoSpaceDN w:val="0"/>
        <w:adjustRightInd w:val="0"/>
        <w:spacing w:after="0" w:line="240" w:lineRule="auto"/>
        <w:ind w:firstLine="360"/>
        <w:rPr>
          <w:rFonts w:ascii="Consolas" w:hAnsi="Consolas" w:cs="Consolas"/>
          <w:color w:val="000000"/>
          <w:sz w:val="16"/>
          <w:szCs w:val="16"/>
        </w:rPr>
      </w:pPr>
      <w:r>
        <w:rPr>
          <w:rFonts w:ascii="Consolas" w:hAnsi="Consolas" w:cs="Consolas"/>
          <w:color w:val="000000"/>
          <w:sz w:val="16"/>
          <w:szCs w:val="16"/>
          <w:highlight w:val="white"/>
        </w:rPr>
        <w:t xml:space="preserve">    service.Close();</w:t>
      </w:r>
    </w:p>
    <w:p w:rsidR="00C414E7" w:rsidRDefault="00C414E7" w:rsidP="00F420AE">
      <w:pPr>
        <w:autoSpaceDE w:val="0"/>
        <w:autoSpaceDN w:val="0"/>
        <w:adjustRightInd w:val="0"/>
        <w:spacing w:after="0" w:line="240" w:lineRule="auto"/>
        <w:ind w:firstLine="360"/>
        <w:rPr>
          <w:rFonts w:ascii="Consolas" w:hAnsi="Consolas" w:cs="Consolas"/>
          <w:color w:val="000000"/>
          <w:sz w:val="16"/>
          <w:szCs w:val="16"/>
        </w:rPr>
      </w:pPr>
    </w:p>
    <w:p w:rsidR="002E50F3" w:rsidRDefault="00083899" w:rsidP="002E50F3">
      <w:pPr>
        <w:pStyle w:val="Heading1"/>
      </w:pPr>
      <w:r>
        <w:lastRenderedPageBreak/>
        <w:t>FAQ</w:t>
      </w:r>
    </w:p>
    <w:p w:rsidR="002E50F3" w:rsidRDefault="002E50F3" w:rsidP="002E50F3">
      <w:r>
        <w:t>This FAQ provides answers to basic questions about SMS Gateway.</w:t>
      </w:r>
    </w:p>
    <w:p w:rsidR="002E50F3" w:rsidRDefault="002E50F3" w:rsidP="002E50F3">
      <w:pPr>
        <w:pStyle w:val="Heading2"/>
      </w:pPr>
      <w:r>
        <w:t>SMS Technology</w:t>
      </w:r>
    </w:p>
    <w:p w:rsidR="00C74E17" w:rsidRDefault="00C74E17" w:rsidP="00C74E17">
      <w:pPr>
        <w:pStyle w:val="ListParagraph"/>
        <w:numPr>
          <w:ilvl w:val="0"/>
          <w:numId w:val="14"/>
        </w:numPr>
        <w:rPr>
          <w:rStyle w:val="Strong"/>
        </w:rPr>
      </w:pPr>
      <w:r w:rsidRPr="00C74E17">
        <w:rPr>
          <w:rStyle w:val="Strong"/>
        </w:rPr>
        <w:t>What is SMS</w:t>
      </w:r>
      <w:r>
        <w:rPr>
          <w:rStyle w:val="Strong"/>
        </w:rPr>
        <w:t>?</w:t>
      </w:r>
    </w:p>
    <w:p w:rsidR="00C74E17" w:rsidRDefault="00C74E17" w:rsidP="00D603CE">
      <w:pPr>
        <w:pStyle w:val="ListParagraph"/>
        <w:jc w:val="both"/>
      </w:pPr>
      <w:r>
        <w:t>SMS stands for Short Message Service. The term is also used to refer to a short message itself. It is a technology that enables the sending and receiving of messages between mobile phones in the mobile network.</w:t>
      </w:r>
    </w:p>
    <w:p w:rsidR="00C74E17" w:rsidRDefault="00C74E17" w:rsidP="00C74E17">
      <w:pPr>
        <w:pStyle w:val="ListParagraph"/>
        <w:rPr>
          <w:rStyle w:val="Strong"/>
        </w:rPr>
      </w:pPr>
    </w:p>
    <w:p w:rsidR="00C74E17" w:rsidRDefault="00C74E17" w:rsidP="00C74E17">
      <w:pPr>
        <w:pStyle w:val="ListParagraph"/>
        <w:numPr>
          <w:ilvl w:val="0"/>
          <w:numId w:val="14"/>
        </w:numPr>
        <w:spacing w:after="0"/>
        <w:rPr>
          <w:rStyle w:val="Strong"/>
        </w:rPr>
      </w:pPr>
      <w:r>
        <w:rPr>
          <w:rStyle w:val="Strong"/>
        </w:rPr>
        <w:t>Why use 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74E17" w:rsidRPr="00C74E17" w:rsidTr="00C74E17">
        <w:trPr>
          <w:tblCellSpacing w:w="15" w:type="dxa"/>
        </w:trPr>
        <w:tc>
          <w:tcPr>
            <w:tcW w:w="0" w:type="auto"/>
            <w:vAlign w:val="center"/>
            <w:hideMark/>
          </w:tcPr>
          <w:p w:rsidR="00C74E17" w:rsidRPr="00C74E17" w:rsidRDefault="00C74E17" w:rsidP="00C74E17">
            <w:pPr>
              <w:spacing w:after="0" w:line="240" w:lineRule="auto"/>
              <w:rPr>
                <w:rFonts w:ascii="Times New Roman" w:eastAsia="Times New Roman" w:hAnsi="Times New Roman" w:cs="Times New Roman"/>
                <w:sz w:val="24"/>
                <w:szCs w:val="24"/>
                <w:lang w:eastAsia="en-US"/>
              </w:rPr>
            </w:pPr>
          </w:p>
        </w:tc>
        <w:tc>
          <w:tcPr>
            <w:tcW w:w="0" w:type="auto"/>
            <w:vAlign w:val="center"/>
            <w:hideMark/>
          </w:tcPr>
          <w:p w:rsidR="00C74E17" w:rsidRPr="00C74E17" w:rsidRDefault="00C74E17" w:rsidP="00D603CE">
            <w:pPr>
              <w:pStyle w:val="ListParagraph"/>
              <w:ind w:left="609"/>
              <w:jc w:val="both"/>
            </w:pPr>
            <w:r w:rsidRPr="00C74E17">
              <w:t>SMS allows applications to directly transmit messages to mobile devices. It is the simplest way to send information. All that is needed is a telephone number and the message text. It is also convenient to receive SMS messages. You can collect information from mobile users this way.</w:t>
            </w:r>
          </w:p>
        </w:tc>
      </w:tr>
    </w:tbl>
    <w:p w:rsidR="00C74E17" w:rsidRDefault="00C74E17" w:rsidP="00C74E17">
      <w:pPr>
        <w:pStyle w:val="ListParagraph"/>
        <w:numPr>
          <w:ilvl w:val="0"/>
          <w:numId w:val="14"/>
        </w:numPr>
        <w:rPr>
          <w:rStyle w:val="Strong"/>
        </w:rPr>
      </w:pPr>
      <w:r>
        <w:rPr>
          <w:rStyle w:val="Strong"/>
        </w:rPr>
        <w:t>Is it possible to send a single message to multiple recipients?</w:t>
      </w:r>
    </w:p>
    <w:p w:rsidR="009972C9" w:rsidRPr="009972C9" w:rsidRDefault="00C74E17" w:rsidP="009972C9">
      <w:pPr>
        <w:pStyle w:val="ListParagraph"/>
      </w:pPr>
      <w:r w:rsidRPr="009972C9">
        <w:rPr>
          <w:b/>
          <w:bCs/>
        </w:rPr>
        <w:t>Yes,</w:t>
      </w:r>
      <w:r w:rsidRPr="009972C9">
        <w:rPr>
          <w:bCs/>
        </w:rPr>
        <w:t xml:space="preserve"> </w:t>
      </w:r>
      <w:r w:rsidR="009972C9" w:rsidRPr="009972C9">
        <w:t>quite separate them with a semicolon</w:t>
      </w:r>
      <w:r w:rsidR="009972C9">
        <w:t>.</w:t>
      </w:r>
    </w:p>
    <w:p w:rsidR="00C74E17" w:rsidRPr="00C74E17" w:rsidRDefault="00C74E17" w:rsidP="00C74E17">
      <w:pPr>
        <w:pStyle w:val="ListParagraph"/>
        <w:rPr>
          <w:rStyle w:val="Strong"/>
          <w:b w:val="0"/>
        </w:rPr>
      </w:pPr>
    </w:p>
    <w:p w:rsidR="00C74E17" w:rsidRDefault="00C74E17" w:rsidP="00C74E17">
      <w:pPr>
        <w:pStyle w:val="ListParagraph"/>
        <w:numPr>
          <w:ilvl w:val="0"/>
          <w:numId w:val="14"/>
        </w:numPr>
        <w:rPr>
          <w:rStyle w:val="Strong"/>
        </w:rPr>
      </w:pPr>
      <w:r>
        <w:rPr>
          <w:rStyle w:val="Strong"/>
        </w:rPr>
        <w:t>Can I send longer text?</w:t>
      </w:r>
    </w:p>
    <w:p w:rsidR="00EE1047" w:rsidRDefault="00E04DE6" w:rsidP="00D603CE">
      <w:pPr>
        <w:pStyle w:val="ListParagraph"/>
        <w:jc w:val="both"/>
      </w:pPr>
      <w:r>
        <w:rPr>
          <w:b/>
        </w:rPr>
        <w:t>Yes</w:t>
      </w:r>
      <w:r w:rsidR="00D57D49" w:rsidRPr="00D57D49">
        <w:rPr>
          <w:b/>
        </w:rPr>
        <w:t>,</w:t>
      </w:r>
      <w:r w:rsidR="00D57D49">
        <w:t xml:space="preserve"> SMS message can only carry a very limited amount of data (140 bytes).</w:t>
      </w:r>
      <w:r w:rsidR="00FE4796" w:rsidRPr="00FE4796">
        <w:t xml:space="preserve"> </w:t>
      </w:r>
      <w:r w:rsidR="00FE4796">
        <w:t>a technology called concatenated SMS (also known as long SMS or multipart SMS technology), makes it possible to send longer text or data.</w:t>
      </w:r>
      <w:r w:rsidR="00FE4796" w:rsidRPr="00FE4796">
        <w:t xml:space="preserve"> </w:t>
      </w:r>
    </w:p>
    <w:p w:rsidR="00D57D49" w:rsidRDefault="00FE4796" w:rsidP="00D603CE">
      <w:pPr>
        <w:pStyle w:val="ListParagraph"/>
        <w:jc w:val="both"/>
      </w:pPr>
      <w:r>
        <w:t>Concatenated messages are supported by SMS Gateway.</w:t>
      </w:r>
    </w:p>
    <w:p w:rsidR="00D57D49" w:rsidRDefault="00D57D49" w:rsidP="00D57D49">
      <w:pPr>
        <w:pStyle w:val="ListParagraph"/>
        <w:rPr>
          <w:rStyle w:val="Strong"/>
        </w:rPr>
      </w:pPr>
    </w:p>
    <w:p w:rsidR="00C74E17" w:rsidRDefault="00C74E17" w:rsidP="00C74E17">
      <w:pPr>
        <w:pStyle w:val="ListParagraph"/>
        <w:numPr>
          <w:ilvl w:val="0"/>
          <w:numId w:val="14"/>
        </w:numPr>
        <w:rPr>
          <w:rStyle w:val="Strong"/>
        </w:rPr>
      </w:pPr>
      <w:r>
        <w:rPr>
          <w:rStyle w:val="Strong"/>
        </w:rPr>
        <w:t>What happen if an SMS Message is sent to a mobile phone that is offline?</w:t>
      </w:r>
    </w:p>
    <w:p w:rsidR="00C74E17" w:rsidRDefault="00D709E5" w:rsidP="00E56525">
      <w:pPr>
        <w:pStyle w:val="ListParagraph"/>
        <w:jc w:val="both"/>
      </w:pPr>
      <w:r>
        <w:t>In standard SMS communication when an SMS is submitted by a mobile phone it is submitted to an SMSC.</w:t>
      </w:r>
      <w:r w:rsidRPr="00D709E5">
        <w:t xml:space="preserve"> </w:t>
      </w:r>
      <w:r>
        <w:t>This message submission is called Mobile originated (MO) message submission. After the SMSC receives the message it stores it and looks for the recipient mobile phone. If the recipient mobile phone is available in the mobile network it sends the message as a Mobile terminated (MT) message.</w:t>
      </w:r>
    </w:p>
    <w:p w:rsidR="00C74E17" w:rsidRDefault="00C74E17" w:rsidP="00C74E17">
      <w:pPr>
        <w:pStyle w:val="Heading2"/>
      </w:pPr>
      <w:r>
        <w:t>Example application of SMS Messaging</w:t>
      </w:r>
    </w:p>
    <w:p w:rsidR="00C74E17" w:rsidRDefault="00C74E17" w:rsidP="00C74E17">
      <w:pPr>
        <w:pStyle w:val="ListParagraph"/>
        <w:numPr>
          <w:ilvl w:val="0"/>
          <w:numId w:val="14"/>
        </w:numPr>
        <w:rPr>
          <w:rStyle w:val="Strong"/>
        </w:rPr>
      </w:pPr>
      <w:r w:rsidRPr="00C74E17">
        <w:rPr>
          <w:rStyle w:val="Strong"/>
        </w:rPr>
        <w:t>What applications can SMS messaging be used for?</w:t>
      </w:r>
    </w:p>
    <w:p w:rsidR="00C11599" w:rsidRPr="00C11599" w:rsidRDefault="00C11599" w:rsidP="00E56525">
      <w:pPr>
        <w:pStyle w:val="ListParagraph"/>
        <w:jc w:val="both"/>
        <w:rPr>
          <w:bCs/>
        </w:rPr>
      </w:pPr>
      <w:r w:rsidRPr="00C11599">
        <w:rPr>
          <w:bCs/>
        </w:rPr>
        <w:t>You can use SMS messaging for a lot of different purposes</w:t>
      </w:r>
      <w:r>
        <w:rPr>
          <w:bCs/>
        </w:rPr>
        <w:t xml:space="preserve">, </w:t>
      </w:r>
      <w:r w:rsidRPr="00C11599">
        <w:rPr>
          <w:bCs/>
        </w:rPr>
        <w:t xml:space="preserve">include Person-to-Person Text Messaging, Information Provision, Notifications (E-mail, Fax and Voice Message Notifications, E-Commerce and </w:t>
      </w:r>
      <w:r w:rsidR="007B4C43">
        <w:rPr>
          <w:bCs/>
        </w:rPr>
        <w:t>Transaction Alerts</w:t>
      </w:r>
      <w:r w:rsidRPr="00C11599">
        <w:rPr>
          <w:bCs/>
        </w:rPr>
        <w:t>), Two-Way Interactive Text Messaging Applications, and SMS Marketing.</w:t>
      </w:r>
    </w:p>
    <w:p w:rsidR="00C11599" w:rsidRPr="00C11599" w:rsidRDefault="00C11599" w:rsidP="00C11599">
      <w:pPr>
        <w:pStyle w:val="ListParagraph"/>
        <w:rPr>
          <w:rStyle w:val="Strong"/>
        </w:rPr>
      </w:pPr>
    </w:p>
    <w:p w:rsidR="00C74E17" w:rsidRDefault="00C74E17" w:rsidP="00C74E17">
      <w:pPr>
        <w:pStyle w:val="ListParagraph"/>
        <w:numPr>
          <w:ilvl w:val="0"/>
          <w:numId w:val="14"/>
        </w:numPr>
        <w:rPr>
          <w:rStyle w:val="Strong"/>
        </w:rPr>
      </w:pPr>
      <w:r>
        <w:rPr>
          <w:rStyle w:val="Strong"/>
        </w:rPr>
        <w:t>SMS messaging for alert?</w:t>
      </w:r>
    </w:p>
    <w:p w:rsidR="00C74E17" w:rsidRPr="007B4C43" w:rsidRDefault="007B4C43" w:rsidP="00E56525">
      <w:pPr>
        <w:pStyle w:val="ListParagraph"/>
        <w:jc w:val="both"/>
        <w:rPr>
          <w:rStyle w:val="Strong"/>
        </w:rPr>
      </w:pPr>
      <w:r>
        <w:rPr>
          <w:b/>
          <w:bCs/>
        </w:rPr>
        <w:t xml:space="preserve">Yes, </w:t>
      </w:r>
      <w:r w:rsidRPr="007B4C43">
        <w:rPr>
          <w:bCs/>
        </w:rPr>
        <w:t>you can use it for these purposes.</w:t>
      </w:r>
      <w:r w:rsidR="00352953" w:rsidRPr="00352953">
        <w:t xml:space="preserve"> </w:t>
      </w:r>
      <w:r w:rsidR="00352953">
        <w:t>You can use, for instance, SMS notifications in case of incoming e-mails. Whenever a new e-mail comes into your e-mail inbox, you can get an SMS notification of this. You can use this also for Fax and Voice messages.</w:t>
      </w:r>
      <w:r w:rsidR="00AE35D4">
        <w:t xml:space="preserve"> Since most people always have their mobile phones at hand, it is a good way to send information of important events and alerts, if needed.</w:t>
      </w:r>
    </w:p>
    <w:p w:rsidR="00C74E17" w:rsidRDefault="00C74E17" w:rsidP="00C74E17">
      <w:pPr>
        <w:pStyle w:val="Heading2"/>
        <w:rPr>
          <w:rStyle w:val="Strong"/>
        </w:rPr>
      </w:pPr>
      <w:r>
        <w:rPr>
          <w:rStyle w:val="Strong"/>
        </w:rPr>
        <w:t>SMS Gateway</w:t>
      </w:r>
    </w:p>
    <w:p w:rsidR="00C74E17" w:rsidRDefault="00C74E17" w:rsidP="00C74E17">
      <w:pPr>
        <w:pStyle w:val="ListParagraph"/>
        <w:numPr>
          <w:ilvl w:val="0"/>
          <w:numId w:val="14"/>
        </w:numPr>
        <w:rPr>
          <w:rStyle w:val="Strong"/>
        </w:rPr>
      </w:pPr>
      <w:r w:rsidRPr="00C74E17">
        <w:rPr>
          <w:rStyle w:val="Strong"/>
        </w:rPr>
        <w:t>What is SMS Gateway?</w:t>
      </w:r>
    </w:p>
    <w:p w:rsidR="00E56525" w:rsidRPr="00E56525" w:rsidRDefault="00E56525" w:rsidP="00E56525">
      <w:pPr>
        <w:pStyle w:val="ListParagraph"/>
        <w:jc w:val="both"/>
        <w:rPr>
          <w:bCs/>
        </w:rPr>
      </w:pPr>
      <w:r w:rsidRPr="00E56525">
        <w:rPr>
          <w:bCs/>
        </w:rPr>
        <w:t>It is a software that makes it possible to send and receive SMS messages to and from the mobile network.</w:t>
      </w:r>
      <w:r w:rsidRPr="00E56525">
        <w:t xml:space="preserve"> </w:t>
      </w:r>
      <w:r>
        <w:t>This software offers various interfaces for the corporate office users, IT systems and corporate applications to send and receive SMS messages automatically or manually.</w:t>
      </w:r>
    </w:p>
    <w:p w:rsidR="00E56525" w:rsidRDefault="00E56525" w:rsidP="00E56525">
      <w:pPr>
        <w:pStyle w:val="ListParagraph"/>
        <w:rPr>
          <w:rStyle w:val="Strong"/>
        </w:rPr>
      </w:pPr>
    </w:p>
    <w:p w:rsidR="00C74E17" w:rsidRDefault="00C74E17" w:rsidP="00C74E17">
      <w:pPr>
        <w:pStyle w:val="ListParagraph"/>
        <w:numPr>
          <w:ilvl w:val="0"/>
          <w:numId w:val="14"/>
        </w:numPr>
        <w:rPr>
          <w:rStyle w:val="Strong"/>
        </w:rPr>
      </w:pPr>
      <w:r>
        <w:rPr>
          <w:rStyle w:val="Strong"/>
        </w:rPr>
        <w:lastRenderedPageBreak/>
        <w:t>How does an SMS Gateway communicate with network?</w:t>
      </w:r>
    </w:p>
    <w:p w:rsidR="003611E5" w:rsidRDefault="003611E5" w:rsidP="003611E5">
      <w:pPr>
        <w:pStyle w:val="ListParagraph"/>
        <w:rPr>
          <w:bCs/>
        </w:rPr>
      </w:pPr>
      <w:r w:rsidRPr="003611E5">
        <w:rPr>
          <w:bCs/>
        </w:rPr>
        <w:t>It directly through a wireless modem.</w:t>
      </w:r>
    </w:p>
    <w:p w:rsidR="001B54B8" w:rsidRPr="003611E5" w:rsidRDefault="001B54B8" w:rsidP="004A1D0F">
      <w:pPr>
        <w:pStyle w:val="ListParagraph"/>
        <w:jc w:val="both"/>
        <w:rPr>
          <w:bCs/>
        </w:rPr>
      </w:pPr>
      <w:r w:rsidRPr="001B54B8">
        <w:t>To connect an SMS Gateway to an SMSC you can use an SMS modem</w:t>
      </w:r>
      <w:r>
        <w:t xml:space="preserve">. An SMS modem is a standard mobile phone or a simplified mobile phone, that is called </w:t>
      </w:r>
      <w:r w:rsidRPr="001B54B8">
        <w:t>a GSM/GPRS modem</w:t>
      </w:r>
      <w:r>
        <w:t xml:space="preserve">. This mobile phone </w:t>
      </w:r>
      <w:r w:rsidRPr="001B54B8">
        <w:t>can be attach to the computer with a phone to pc data cable</w:t>
      </w:r>
      <w:r>
        <w:t xml:space="preserve"> and it can be used to send and receive SMS messages.</w:t>
      </w:r>
    </w:p>
    <w:p w:rsidR="003611E5" w:rsidRDefault="003611E5" w:rsidP="003611E5">
      <w:pPr>
        <w:pStyle w:val="ListParagraph"/>
        <w:rPr>
          <w:rStyle w:val="Strong"/>
        </w:rPr>
      </w:pPr>
    </w:p>
    <w:p w:rsidR="00C74E17" w:rsidRDefault="00C74E17" w:rsidP="00C74E17">
      <w:pPr>
        <w:pStyle w:val="ListParagraph"/>
        <w:numPr>
          <w:ilvl w:val="0"/>
          <w:numId w:val="14"/>
        </w:numPr>
        <w:rPr>
          <w:rStyle w:val="Strong"/>
        </w:rPr>
      </w:pPr>
      <w:r>
        <w:rPr>
          <w:rStyle w:val="Strong"/>
        </w:rPr>
        <w:t>What other functionality provided by SMS Gateway?</w:t>
      </w:r>
    </w:p>
    <w:p w:rsidR="00202C35" w:rsidRDefault="00202C35" w:rsidP="0055465D">
      <w:pPr>
        <w:pStyle w:val="ListParagraph"/>
        <w:jc w:val="both"/>
      </w:pPr>
      <w:r>
        <w:t>An SMS gateway is responsible for handling capacity differences between the input and output channels. For example if an SMS application wants to send 10000 SMS messages at once, it will store these messages in a queue and will send them as capacity on the SMS service provider connection or GSM modem connection becomes available.</w:t>
      </w:r>
    </w:p>
    <w:p w:rsidR="00202C35" w:rsidRDefault="00202C35" w:rsidP="00202C35">
      <w:pPr>
        <w:pStyle w:val="ListParagraph"/>
        <w:rPr>
          <w:rStyle w:val="Strong"/>
        </w:rPr>
      </w:pPr>
    </w:p>
    <w:p w:rsidR="002567E5" w:rsidRDefault="002567E5" w:rsidP="0055465D">
      <w:pPr>
        <w:pStyle w:val="ListParagraph"/>
        <w:jc w:val="both"/>
      </w:pPr>
      <w:r>
        <w:t xml:space="preserve">SMS routing is also built into most SMS Gateway's to make sure that </w:t>
      </w:r>
      <w:r w:rsidRPr="002567E5">
        <w:t>incoming messages</w:t>
      </w:r>
      <w:r>
        <w:t xml:space="preserve"> and </w:t>
      </w:r>
      <w:r w:rsidRPr="002567E5">
        <w:t>outgoing messages</w:t>
      </w:r>
      <w:r>
        <w:t xml:space="preserve"> end up where they should.</w:t>
      </w:r>
    </w:p>
    <w:p w:rsidR="002567E5" w:rsidRDefault="002567E5" w:rsidP="0055465D">
      <w:pPr>
        <w:pStyle w:val="ListParagraph"/>
        <w:jc w:val="both"/>
      </w:pPr>
    </w:p>
    <w:p w:rsidR="00C74E17" w:rsidRDefault="00C74E17" w:rsidP="002567E5">
      <w:pPr>
        <w:pStyle w:val="ListParagraph"/>
        <w:numPr>
          <w:ilvl w:val="0"/>
          <w:numId w:val="14"/>
        </w:numPr>
        <w:rPr>
          <w:rStyle w:val="Strong"/>
        </w:rPr>
      </w:pPr>
      <w:r>
        <w:rPr>
          <w:rStyle w:val="Strong"/>
        </w:rPr>
        <w:t>Do I have to pay for SMS if I have my own SMS Gateway?</w:t>
      </w:r>
    </w:p>
    <w:p w:rsidR="00C74E17" w:rsidRDefault="0055465D" w:rsidP="0055465D">
      <w:pPr>
        <w:pStyle w:val="ListParagraph"/>
        <w:jc w:val="both"/>
      </w:pPr>
      <w:r>
        <w:rPr>
          <w:rStyle w:val="Strong"/>
        </w:rPr>
        <w:t xml:space="preserve">Yes, </w:t>
      </w:r>
      <w:r>
        <w:t>If you connect your SMS Gateway to the mobile network through a GSM or GPRS modem, you need a SIM card. The SIM card can be purchased from a mobile network operator. The SIM card will have an associated price plan, that will determine the cost of each SMS message.</w:t>
      </w:r>
    </w:p>
    <w:p w:rsidR="00745F77" w:rsidRDefault="00745F77" w:rsidP="0055465D">
      <w:pPr>
        <w:pStyle w:val="ListParagraph"/>
        <w:jc w:val="both"/>
      </w:pPr>
    </w:p>
    <w:p w:rsidR="00745F77" w:rsidRPr="0018147D" w:rsidRDefault="00745F77" w:rsidP="00745F77">
      <w:pPr>
        <w:pStyle w:val="ListParagraph"/>
        <w:numPr>
          <w:ilvl w:val="0"/>
          <w:numId w:val="14"/>
        </w:numPr>
        <w:rPr>
          <w:bCs/>
        </w:rPr>
      </w:pPr>
      <w:r w:rsidRPr="0018147D">
        <w:rPr>
          <w:b/>
        </w:rPr>
        <w:t>Can I query a database to check incoming messages?</w:t>
      </w:r>
    </w:p>
    <w:p w:rsidR="0018147D" w:rsidRDefault="0018147D" w:rsidP="0018147D">
      <w:pPr>
        <w:pStyle w:val="ListParagraph"/>
        <w:rPr>
          <w:b/>
        </w:rPr>
      </w:pPr>
      <w:r>
        <w:rPr>
          <w:b/>
        </w:rPr>
        <w:t>Yes.</w:t>
      </w:r>
    </w:p>
    <w:p w:rsidR="0018147D" w:rsidRDefault="0018147D" w:rsidP="0018147D">
      <w:pPr>
        <w:pStyle w:val="ListParagraph"/>
        <w:rPr>
          <w:b/>
        </w:rPr>
      </w:pPr>
    </w:p>
    <w:p w:rsidR="0018147D" w:rsidRPr="0018147D" w:rsidRDefault="0018147D" w:rsidP="0018147D">
      <w:pPr>
        <w:pStyle w:val="ListParagraph"/>
        <w:numPr>
          <w:ilvl w:val="0"/>
          <w:numId w:val="14"/>
        </w:numPr>
        <w:rPr>
          <w:bCs/>
        </w:rPr>
      </w:pPr>
      <w:r>
        <w:rPr>
          <w:b/>
        </w:rPr>
        <w:t>Can I send automatically reply messages to an incoming message?</w:t>
      </w:r>
    </w:p>
    <w:p w:rsidR="0018147D" w:rsidRDefault="0018147D" w:rsidP="00194CE3">
      <w:pPr>
        <w:pStyle w:val="ListParagraph"/>
        <w:jc w:val="both"/>
      </w:pPr>
      <w:r>
        <w:rPr>
          <w:b/>
        </w:rPr>
        <w:t>Yes,</w:t>
      </w:r>
      <w:r w:rsidR="00403FD1">
        <w:rPr>
          <w:b/>
        </w:rPr>
        <w:t xml:space="preserve"> </w:t>
      </w:r>
      <w:r w:rsidR="00403FD1" w:rsidRPr="00194CE3">
        <w:t>you can send automatic reply using Plugin.</w:t>
      </w:r>
      <w:r w:rsidR="00194CE3" w:rsidRPr="00194CE3">
        <w:t xml:space="preserve"> It also possible to query the reply based on </w:t>
      </w:r>
      <w:r w:rsidR="00194CE3" w:rsidRPr="00194CE3">
        <w:tab/>
        <w:t>a keyword of the incoming message</w:t>
      </w:r>
      <w:r w:rsidR="003074C8">
        <w:t>.</w:t>
      </w:r>
    </w:p>
    <w:p w:rsidR="003074C8" w:rsidRDefault="003074C8" w:rsidP="00194CE3">
      <w:pPr>
        <w:pStyle w:val="ListParagraph"/>
        <w:jc w:val="both"/>
      </w:pPr>
    </w:p>
    <w:p w:rsidR="003074C8" w:rsidRDefault="003074C8" w:rsidP="003074C8">
      <w:pPr>
        <w:pStyle w:val="Heading2"/>
        <w:rPr>
          <w:rStyle w:val="Strong"/>
          <w:b w:val="0"/>
        </w:rPr>
      </w:pPr>
      <w:r>
        <w:rPr>
          <w:rStyle w:val="Strong"/>
          <w:b w:val="0"/>
        </w:rPr>
        <w:t>Hardware and Software requirements</w:t>
      </w:r>
    </w:p>
    <w:p w:rsidR="003074C8" w:rsidRDefault="003074C8" w:rsidP="003074C8">
      <w:pPr>
        <w:pStyle w:val="ListParagraph"/>
        <w:numPr>
          <w:ilvl w:val="0"/>
          <w:numId w:val="14"/>
        </w:numPr>
        <w:rPr>
          <w:b/>
          <w:bCs/>
        </w:rPr>
      </w:pPr>
      <w:r w:rsidRPr="003074C8">
        <w:rPr>
          <w:b/>
          <w:bCs/>
        </w:rPr>
        <w:t>What is the minimum hardware requirement for the PC I will use to run SMS Gateway?</w:t>
      </w:r>
    </w:p>
    <w:p w:rsidR="00DE72C5" w:rsidRDefault="00DE72C5" w:rsidP="00DE72C5">
      <w:pPr>
        <w:pStyle w:val="ListParagraph"/>
        <w:rPr>
          <w:b/>
          <w:bCs/>
        </w:rPr>
      </w:pPr>
      <w:r>
        <w:rPr>
          <w:b/>
          <w:bCs/>
        </w:rPr>
        <w:t>CPU</w:t>
      </w:r>
      <w:r w:rsidRPr="00DE72C5">
        <w:rPr>
          <w:bCs/>
        </w:rPr>
        <w:t xml:space="preserve">: Intel Pentium III, </w:t>
      </w:r>
      <w:r>
        <w:rPr>
          <w:bCs/>
        </w:rPr>
        <w:t>800</w:t>
      </w:r>
      <w:r w:rsidRPr="00DE72C5">
        <w:rPr>
          <w:bCs/>
        </w:rPr>
        <w:t xml:space="preserve"> Mhz</w:t>
      </w:r>
      <w:r w:rsidRPr="00DE72C5">
        <w:rPr>
          <w:bCs/>
        </w:rPr>
        <w:br/>
      </w:r>
      <w:r>
        <w:rPr>
          <w:b/>
          <w:bCs/>
        </w:rPr>
        <w:t xml:space="preserve">RAM: </w:t>
      </w:r>
      <w:r w:rsidRPr="00DE72C5">
        <w:rPr>
          <w:bCs/>
        </w:rPr>
        <w:t>512 Mb</w:t>
      </w:r>
      <w:r w:rsidRPr="00DE72C5">
        <w:rPr>
          <w:bCs/>
        </w:rPr>
        <w:br/>
      </w:r>
      <w:r>
        <w:rPr>
          <w:b/>
          <w:bCs/>
        </w:rPr>
        <w:t xml:space="preserve">Hard disk space: </w:t>
      </w:r>
      <w:r w:rsidRPr="00DE72C5">
        <w:rPr>
          <w:bCs/>
        </w:rPr>
        <w:t>50 Mb</w:t>
      </w:r>
      <w:r w:rsidRPr="00DE72C5">
        <w:rPr>
          <w:bCs/>
        </w:rPr>
        <w:br/>
      </w:r>
      <w:r>
        <w:rPr>
          <w:b/>
          <w:bCs/>
        </w:rPr>
        <w:t>Ports</w:t>
      </w:r>
      <w:r w:rsidRPr="00DE72C5">
        <w:rPr>
          <w:bCs/>
        </w:rPr>
        <w:t>: RS232 and/or USB (if you use a GSM modem)</w:t>
      </w:r>
      <w:r w:rsidRPr="00DE72C5">
        <w:rPr>
          <w:bCs/>
        </w:rPr>
        <w:br/>
      </w:r>
      <w:r w:rsidRPr="00DE72C5">
        <w:rPr>
          <w:b/>
          <w:bCs/>
        </w:rPr>
        <w:t>Network</w:t>
      </w:r>
      <w:r>
        <w:rPr>
          <w:b/>
          <w:bCs/>
        </w:rPr>
        <w:t xml:space="preserve">: </w:t>
      </w:r>
      <w:r w:rsidRPr="00DE72C5">
        <w:rPr>
          <w:bCs/>
        </w:rPr>
        <w:t>if you use IP SMS connection</w:t>
      </w:r>
    </w:p>
    <w:p w:rsidR="00DE72C5" w:rsidRPr="003074C8" w:rsidRDefault="00DE72C5" w:rsidP="00DE72C5">
      <w:pPr>
        <w:pStyle w:val="ListParagraph"/>
        <w:rPr>
          <w:b/>
          <w:bCs/>
        </w:rPr>
      </w:pPr>
    </w:p>
    <w:p w:rsidR="003074C8" w:rsidRPr="00DE72C5" w:rsidRDefault="003074C8" w:rsidP="003074C8">
      <w:pPr>
        <w:pStyle w:val="ListParagraph"/>
        <w:numPr>
          <w:ilvl w:val="0"/>
          <w:numId w:val="14"/>
        </w:numPr>
        <w:rPr>
          <w:bCs/>
        </w:rPr>
      </w:pPr>
      <w:r>
        <w:rPr>
          <w:b/>
          <w:bCs/>
        </w:rPr>
        <w:t>What is recommended hardware</w:t>
      </w:r>
      <w:r w:rsidR="00701C98">
        <w:rPr>
          <w:b/>
          <w:bCs/>
        </w:rPr>
        <w:t xml:space="preserve"> for PC I will use to run SMS Gateway?</w:t>
      </w:r>
    </w:p>
    <w:p w:rsidR="00DE72C5" w:rsidRPr="00DE72C5" w:rsidRDefault="00DE72C5" w:rsidP="00DE72C5">
      <w:pPr>
        <w:pStyle w:val="ListParagraph"/>
        <w:rPr>
          <w:bCs/>
        </w:rPr>
      </w:pPr>
      <w:r>
        <w:rPr>
          <w:b/>
          <w:bCs/>
        </w:rPr>
        <w:t xml:space="preserve">CPU: </w:t>
      </w:r>
      <w:r w:rsidRPr="00DE72C5">
        <w:rPr>
          <w:bCs/>
        </w:rPr>
        <w:t>Intel P4D, 3Ghz</w:t>
      </w:r>
      <w:r w:rsidRPr="00DE72C5">
        <w:rPr>
          <w:bCs/>
        </w:rPr>
        <w:br/>
      </w:r>
      <w:r>
        <w:rPr>
          <w:b/>
          <w:bCs/>
        </w:rPr>
        <w:t xml:space="preserve">RAM: </w:t>
      </w:r>
      <w:r w:rsidRPr="00DE72C5">
        <w:rPr>
          <w:bCs/>
        </w:rPr>
        <w:t>2 GB</w:t>
      </w:r>
      <w:r>
        <w:rPr>
          <w:b/>
          <w:bCs/>
        </w:rPr>
        <w:br/>
        <w:t xml:space="preserve">Hard disk space: </w:t>
      </w:r>
      <w:r w:rsidRPr="00DE72C5">
        <w:rPr>
          <w:bCs/>
        </w:rPr>
        <w:t>500 Mb (SATA or SCSI)</w:t>
      </w:r>
      <w:r>
        <w:rPr>
          <w:b/>
          <w:bCs/>
        </w:rPr>
        <w:br/>
        <w:t xml:space="preserve">Ports: </w:t>
      </w:r>
      <w:r w:rsidRPr="00DE72C5">
        <w:rPr>
          <w:bCs/>
        </w:rPr>
        <w:t>RS232 and/or USB (if you use a GSM modem)</w:t>
      </w:r>
      <w:r>
        <w:rPr>
          <w:b/>
          <w:bCs/>
        </w:rPr>
        <w:br/>
        <w:t xml:space="preserve">Network: </w:t>
      </w:r>
      <w:r w:rsidRPr="00DE72C5">
        <w:rPr>
          <w:bCs/>
        </w:rPr>
        <w:t>Internet connection (if you use IP SMS connection)</w:t>
      </w:r>
    </w:p>
    <w:p w:rsidR="00DE72C5" w:rsidRPr="00701C98" w:rsidRDefault="00DE72C5" w:rsidP="00DE72C5">
      <w:pPr>
        <w:pStyle w:val="ListParagraph"/>
        <w:rPr>
          <w:bCs/>
        </w:rPr>
      </w:pPr>
    </w:p>
    <w:p w:rsidR="00701C98" w:rsidRPr="00DE72C5" w:rsidRDefault="00701C98" w:rsidP="003074C8">
      <w:pPr>
        <w:pStyle w:val="ListParagraph"/>
        <w:numPr>
          <w:ilvl w:val="0"/>
          <w:numId w:val="14"/>
        </w:numPr>
        <w:rPr>
          <w:bCs/>
        </w:rPr>
      </w:pPr>
      <w:r>
        <w:rPr>
          <w:b/>
          <w:bCs/>
        </w:rPr>
        <w:t>What is the recommended operating system?</w:t>
      </w:r>
    </w:p>
    <w:p w:rsidR="00DE72C5" w:rsidRPr="00DE72C5" w:rsidRDefault="00DE72C5" w:rsidP="00DE72C5">
      <w:pPr>
        <w:pStyle w:val="ListParagraph"/>
        <w:rPr>
          <w:b/>
          <w:bCs/>
        </w:rPr>
      </w:pPr>
      <w:r w:rsidRPr="00DE72C5">
        <w:rPr>
          <w:b/>
          <w:bCs/>
        </w:rPr>
        <w:t>Windows 8</w:t>
      </w:r>
    </w:p>
    <w:p w:rsidR="00DE72C5" w:rsidRPr="00DE72C5" w:rsidRDefault="00DE72C5" w:rsidP="00DE72C5">
      <w:pPr>
        <w:pStyle w:val="ListParagraph"/>
        <w:rPr>
          <w:b/>
          <w:bCs/>
        </w:rPr>
      </w:pPr>
      <w:r w:rsidRPr="00DE72C5">
        <w:rPr>
          <w:b/>
          <w:bCs/>
        </w:rPr>
        <w:t>Windows 7</w:t>
      </w:r>
    </w:p>
    <w:p w:rsidR="00DE72C5" w:rsidRPr="00DE72C5" w:rsidRDefault="00DE72C5" w:rsidP="00DE72C5">
      <w:pPr>
        <w:pStyle w:val="ListParagraph"/>
        <w:rPr>
          <w:b/>
          <w:bCs/>
        </w:rPr>
      </w:pPr>
      <w:r w:rsidRPr="00DE72C5">
        <w:rPr>
          <w:b/>
          <w:bCs/>
        </w:rPr>
        <w:t>Windows Vista</w:t>
      </w:r>
    </w:p>
    <w:p w:rsidR="00DE72C5" w:rsidRDefault="00DE72C5" w:rsidP="00DE72C5">
      <w:pPr>
        <w:pStyle w:val="ListParagraph"/>
        <w:rPr>
          <w:bCs/>
        </w:rPr>
      </w:pPr>
    </w:p>
    <w:p w:rsidR="00DE72C5" w:rsidRPr="00701C98" w:rsidRDefault="00DE72C5" w:rsidP="00DE72C5">
      <w:pPr>
        <w:pStyle w:val="ListParagraph"/>
        <w:rPr>
          <w:bCs/>
        </w:rPr>
      </w:pPr>
    </w:p>
    <w:p w:rsidR="00701C98" w:rsidRPr="00DE72C5" w:rsidRDefault="00701C98" w:rsidP="003074C8">
      <w:pPr>
        <w:pStyle w:val="ListParagraph"/>
        <w:numPr>
          <w:ilvl w:val="0"/>
          <w:numId w:val="14"/>
        </w:numPr>
        <w:rPr>
          <w:bCs/>
        </w:rPr>
      </w:pPr>
      <w:r>
        <w:rPr>
          <w:b/>
          <w:bCs/>
        </w:rPr>
        <w:lastRenderedPageBreak/>
        <w:t>Does SMS Gateway support 64bit operating system?</w:t>
      </w:r>
    </w:p>
    <w:p w:rsidR="00DE72C5" w:rsidRPr="00DE72C5" w:rsidRDefault="00DE72C5" w:rsidP="00DE72C5">
      <w:pPr>
        <w:pStyle w:val="ListParagraph"/>
        <w:rPr>
          <w:b/>
          <w:bCs/>
        </w:rPr>
      </w:pPr>
      <w:r w:rsidRPr="00DE72C5">
        <w:rPr>
          <w:b/>
          <w:bCs/>
        </w:rPr>
        <w:t>Yes</w:t>
      </w:r>
      <w:r>
        <w:rPr>
          <w:b/>
          <w:bCs/>
        </w:rPr>
        <w:t>.</w:t>
      </w:r>
    </w:p>
    <w:p w:rsidR="00DE72C5" w:rsidRPr="00701C98" w:rsidRDefault="00DE72C5" w:rsidP="00DE72C5">
      <w:pPr>
        <w:pStyle w:val="ListParagraph"/>
        <w:rPr>
          <w:bCs/>
        </w:rPr>
      </w:pPr>
    </w:p>
    <w:p w:rsidR="00701C98" w:rsidRPr="00DE72C5" w:rsidRDefault="00701C98" w:rsidP="003074C8">
      <w:pPr>
        <w:pStyle w:val="ListParagraph"/>
        <w:numPr>
          <w:ilvl w:val="0"/>
          <w:numId w:val="14"/>
        </w:numPr>
        <w:rPr>
          <w:bCs/>
        </w:rPr>
      </w:pPr>
      <w:r>
        <w:rPr>
          <w:b/>
          <w:bCs/>
        </w:rPr>
        <w:t>What are software requirements?</w:t>
      </w:r>
    </w:p>
    <w:p w:rsidR="00DE72C5" w:rsidRDefault="00DE72C5" w:rsidP="00DE72C5">
      <w:pPr>
        <w:pStyle w:val="ListParagraph"/>
        <w:rPr>
          <w:b/>
          <w:bCs/>
        </w:rPr>
      </w:pPr>
      <w:r>
        <w:rPr>
          <w:b/>
          <w:bCs/>
        </w:rPr>
        <w:t>OS: Windows XP SP2, Windows 2003, Windows Vista or Windows 7</w:t>
      </w:r>
    </w:p>
    <w:p w:rsidR="00DE72C5" w:rsidRDefault="00DE72C5" w:rsidP="00DE72C5">
      <w:pPr>
        <w:pStyle w:val="ListParagraph"/>
        <w:rPr>
          <w:b/>
          <w:bCs/>
        </w:rPr>
      </w:pPr>
      <w:r>
        <w:rPr>
          <w:b/>
          <w:bCs/>
        </w:rPr>
        <w:t>Installed software: .NET Framework 4.0</w:t>
      </w:r>
    </w:p>
    <w:p w:rsidR="00DE72C5" w:rsidRPr="00DE72C5" w:rsidRDefault="00DE72C5" w:rsidP="00DE72C5">
      <w:pPr>
        <w:pStyle w:val="ListParagraph"/>
        <w:rPr>
          <w:bCs/>
        </w:rPr>
      </w:pPr>
      <w:r>
        <w:rPr>
          <w:b/>
          <w:bCs/>
        </w:rPr>
        <w:tab/>
      </w:r>
    </w:p>
    <w:p w:rsidR="00DE72C5" w:rsidRPr="00DE72C5" w:rsidRDefault="00DE72C5" w:rsidP="003074C8">
      <w:pPr>
        <w:pStyle w:val="ListParagraph"/>
        <w:numPr>
          <w:ilvl w:val="0"/>
          <w:numId w:val="14"/>
        </w:numPr>
        <w:rPr>
          <w:bCs/>
        </w:rPr>
      </w:pPr>
      <w:r>
        <w:rPr>
          <w:b/>
          <w:bCs/>
        </w:rPr>
        <w:t>Do I need dedicated server?</w:t>
      </w:r>
    </w:p>
    <w:p w:rsidR="00DE72C5" w:rsidRPr="00DE72C5" w:rsidRDefault="00DE72C5" w:rsidP="00DE72C5">
      <w:pPr>
        <w:pStyle w:val="ListParagraph"/>
        <w:jc w:val="both"/>
        <w:rPr>
          <w:bCs/>
        </w:rPr>
      </w:pPr>
      <w:r w:rsidRPr="00DE72C5">
        <w:rPr>
          <w:b/>
          <w:bCs/>
        </w:rPr>
        <w:t>No</w:t>
      </w:r>
      <w:r>
        <w:rPr>
          <w:b/>
          <w:bCs/>
        </w:rPr>
        <w:t>.</w:t>
      </w:r>
      <w:r>
        <w:rPr>
          <w:bCs/>
        </w:rPr>
        <w:t xml:space="preserve"> you do not, </w:t>
      </w:r>
      <w:r>
        <w:t>The SMS Gateway can be used with other applications installed on the same hardware.</w:t>
      </w:r>
    </w:p>
    <w:p w:rsidR="00DE72C5" w:rsidRPr="00DE72C5" w:rsidRDefault="00DE72C5" w:rsidP="00DE72C5">
      <w:pPr>
        <w:pStyle w:val="ListParagraph"/>
        <w:rPr>
          <w:bCs/>
        </w:rPr>
      </w:pPr>
    </w:p>
    <w:p w:rsidR="00DE72C5" w:rsidRPr="00DE72C5" w:rsidRDefault="00DE72C5" w:rsidP="003074C8">
      <w:pPr>
        <w:pStyle w:val="ListParagraph"/>
        <w:numPr>
          <w:ilvl w:val="0"/>
          <w:numId w:val="14"/>
        </w:numPr>
        <w:rPr>
          <w:bCs/>
        </w:rPr>
      </w:pPr>
      <w:r>
        <w:rPr>
          <w:b/>
          <w:bCs/>
        </w:rPr>
        <w:t>Will the software run on Virutal Machine?</w:t>
      </w:r>
    </w:p>
    <w:p w:rsidR="00DE72C5" w:rsidRDefault="00DE72C5" w:rsidP="00DE72C5">
      <w:pPr>
        <w:pStyle w:val="ListParagraph"/>
        <w:rPr>
          <w:bCs/>
        </w:rPr>
      </w:pPr>
      <w:r w:rsidRPr="00DE72C5">
        <w:rPr>
          <w:b/>
          <w:bCs/>
        </w:rPr>
        <w:t>Yes</w:t>
      </w:r>
      <w:r>
        <w:rPr>
          <w:b/>
          <w:bCs/>
        </w:rPr>
        <w:t xml:space="preserve">, </w:t>
      </w:r>
      <w:r w:rsidRPr="00DE72C5">
        <w:rPr>
          <w:bCs/>
        </w:rPr>
        <w:t>it will</w:t>
      </w:r>
      <w:r>
        <w:rPr>
          <w:bCs/>
        </w:rPr>
        <w:t>.</w:t>
      </w:r>
    </w:p>
    <w:p w:rsidR="00DE72C5" w:rsidRDefault="00DE72C5" w:rsidP="00DE72C5">
      <w:pPr>
        <w:pStyle w:val="ListParagraph"/>
        <w:jc w:val="both"/>
      </w:pPr>
      <w:r>
        <w:t>If you use IP SMS connection, the SMS Gateway will work well. If you use an USB GSM modem you might experience problems getting the modem to work in your Virtual Machine. You must make sure the driver that comes with the USB modem supports the Virtual Machine.</w:t>
      </w:r>
    </w:p>
    <w:p w:rsidR="00DE72C5" w:rsidRPr="00DE72C5" w:rsidRDefault="00DE72C5" w:rsidP="00DE72C5">
      <w:pPr>
        <w:pStyle w:val="ListParagraph"/>
        <w:rPr>
          <w:b/>
          <w:bCs/>
        </w:rPr>
      </w:pPr>
    </w:p>
    <w:p w:rsidR="00DE72C5" w:rsidRPr="00DE72C5" w:rsidRDefault="00DE72C5" w:rsidP="003074C8">
      <w:pPr>
        <w:pStyle w:val="ListParagraph"/>
        <w:numPr>
          <w:ilvl w:val="0"/>
          <w:numId w:val="14"/>
        </w:numPr>
        <w:rPr>
          <w:bCs/>
        </w:rPr>
      </w:pPr>
      <w:r>
        <w:rPr>
          <w:b/>
          <w:bCs/>
        </w:rPr>
        <w:t>Which GSM device do you recommended?</w:t>
      </w:r>
    </w:p>
    <w:p w:rsidR="00DE72C5" w:rsidRDefault="00224DED" w:rsidP="00DE72C5">
      <w:pPr>
        <w:pStyle w:val="ListParagraph"/>
        <w:rPr>
          <w:b/>
          <w:bCs/>
        </w:rPr>
      </w:pPr>
      <w:r>
        <w:rPr>
          <w:b/>
          <w:bCs/>
        </w:rPr>
        <w:t>Wavecom</w:t>
      </w:r>
    </w:p>
    <w:p w:rsidR="00224DED" w:rsidRDefault="00224DED" w:rsidP="00DE72C5">
      <w:pPr>
        <w:pStyle w:val="ListParagraph"/>
      </w:pPr>
      <w:r>
        <w:t>To choose a working device, please make sure the phone has the following features listed in its technical specifications:</w:t>
      </w:r>
      <w:r>
        <w:br/>
      </w:r>
      <w:r>
        <w:br/>
        <w:t>- The phone should have a built-in modem.</w:t>
      </w:r>
      <w:r>
        <w:br/>
        <w:t>- The phone should have a USB or RS232 data cable.</w:t>
      </w:r>
      <w:r>
        <w:br/>
        <w:t>- The phone should support the GSM 7.05 standard for SMS messaging.</w:t>
      </w:r>
    </w:p>
    <w:p w:rsidR="00CB335A" w:rsidRDefault="00CB335A" w:rsidP="00DE72C5">
      <w:pPr>
        <w:pStyle w:val="ListParagraph"/>
      </w:pPr>
    </w:p>
    <w:p w:rsidR="00CB335A" w:rsidRPr="003074C8" w:rsidRDefault="00CB335A" w:rsidP="00DE72C5">
      <w:pPr>
        <w:pStyle w:val="ListParagraph"/>
        <w:rPr>
          <w:bCs/>
        </w:rPr>
      </w:pPr>
      <w:r>
        <w:t>If you use smartphone as GSM device</w:t>
      </w:r>
      <w:r w:rsidR="00EA1171">
        <w:t xml:space="preserve"> like Samsung</w:t>
      </w:r>
      <w:r>
        <w:t xml:space="preserve">, the </w:t>
      </w:r>
      <w:r>
        <w:rPr>
          <w:rStyle w:val="hps"/>
          <w:lang w:val="en"/>
        </w:rPr>
        <w:t>sms</w:t>
      </w:r>
      <w:r>
        <w:rPr>
          <w:rStyle w:val="shorttext"/>
          <w:lang w:val="en"/>
        </w:rPr>
        <w:t xml:space="preserve"> </w:t>
      </w:r>
      <w:r>
        <w:rPr>
          <w:rStyle w:val="hps"/>
          <w:lang w:val="en"/>
        </w:rPr>
        <w:t>gateway</w:t>
      </w:r>
      <w:r>
        <w:rPr>
          <w:rStyle w:val="shorttext"/>
          <w:lang w:val="en"/>
        </w:rPr>
        <w:t xml:space="preserve"> </w:t>
      </w:r>
      <w:r>
        <w:rPr>
          <w:rStyle w:val="hps"/>
          <w:lang w:val="en"/>
        </w:rPr>
        <w:t>functions</w:t>
      </w:r>
      <w:r>
        <w:rPr>
          <w:rStyle w:val="shorttext"/>
          <w:lang w:val="en"/>
        </w:rPr>
        <w:t xml:space="preserve"> </w:t>
      </w:r>
      <w:r>
        <w:rPr>
          <w:rStyle w:val="hps"/>
          <w:lang w:val="en"/>
        </w:rPr>
        <w:t>will not work</w:t>
      </w:r>
      <w:r>
        <w:rPr>
          <w:rStyle w:val="shorttext"/>
          <w:lang w:val="en"/>
        </w:rPr>
        <w:t xml:space="preserve"> </w:t>
      </w:r>
      <w:r w:rsidR="00EA1171">
        <w:rPr>
          <w:rStyle w:val="hps"/>
          <w:lang w:val="en"/>
        </w:rPr>
        <w:t>properly and</w:t>
      </w:r>
      <w:r>
        <w:rPr>
          <w:rStyle w:val="hps"/>
          <w:lang w:val="en"/>
        </w:rPr>
        <w:t xml:space="preserve"> may</w:t>
      </w:r>
      <w:r>
        <w:rPr>
          <w:rStyle w:val="shorttext"/>
          <w:lang w:val="en"/>
        </w:rPr>
        <w:t xml:space="preserve"> </w:t>
      </w:r>
      <w:r>
        <w:rPr>
          <w:rStyle w:val="hps"/>
          <w:lang w:val="en"/>
        </w:rPr>
        <w:t>only</w:t>
      </w:r>
      <w:r>
        <w:rPr>
          <w:rStyle w:val="shorttext"/>
          <w:lang w:val="en"/>
        </w:rPr>
        <w:t xml:space="preserve"> </w:t>
      </w:r>
      <w:r>
        <w:rPr>
          <w:rStyle w:val="hps"/>
          <w:lang w:val="en"/>
        </w:rPr>
        <w:t>be able to</w:t>
      </w:r>
      <w:r>
        <w:rPr>
          <w:rStyle w:val="shorttext"/>
          <w:lang w:val="en"/>
        </w:rPr>
        <w:t xml:space="preserve"> </w:t>
      </w:r>
      <w:r>
        <w:rPr>
          <w:rStyle w:val="hps"/>
          <w:lang w:val="en"/>
        </w:rPr>
        <w:t>send</w:t>
      </w:r>
      <w:r>
        <w:rPr>
          <w:rStyle w:val="shorttext"/>
          <w:lang w:val="en"/>
        </w:rPr>
        <w:t xml:space="preserve"> </w:t>
      </w:r>
      <w:r>
        <w:rPr>
          <w:rStyle w:val="hps"/>
          <w:lang w:val="en"/>
        </w:rPr>
        <w:t>sms.</w:t>
      </w:r>
    </w:p>
    <w:sectPr w:rsidR="00CB335A" w:rsidRPr="003074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A98" w:rsidRDefault="00AB7A98" w:rsidP="00092D24">
      <w:pPr>
        <w:spacing w:after="0" w:line="240" w:lineRule="auto"/>
      </w:pPr>
      <w:r>
        <w:separator/>
      </w:r>
    </w:p>
  </w:endnote>
  <w:endnote w:type="continuationSeparator" w:id="0">
    <w:p w:rsidR="00AB7A98" w:rsidRDefault="00AB7A98" w:rsidP="0009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A2"/>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ZurichBT-RomanExtende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A98" w:rsidRDefault="00AB7A98" w:rsidP="00092D24">
      <w:pPr>
        <w:spacing w:after="0" w:line="240" w:lineRule="auto"/>
      </w:pPr>
      <w:r>
        <w:separator/>
      </w:r>
    </w:p>
  </w:footnote>
  <w:footnote w:type="continuationSeparator" w:id="0">
    <w:p w:rsidR="00AB7A98" w:rsidRDefault="00AB7A98" w:rsidP="00092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3FAD"/>
    <w:multiLevelType w:val="hybridMultilevel"/>
    <w:tmpl w:val="0B460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24D83"/>
    <w:multiLevelType w:val="hybridMultilevel"/>
    <w:tmpl w:val="4184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B5DF7"/>
    <w:multiLevelType w:val="hybridMultilevel"/>
    <w:tmpl w:val="CA6C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76DC6"/>
    <w:multiLevelType w:val="hybridMultilevel"/>
    <w:tmpl w:val="0A52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20F04"/>
    <w:multiLevelType w:val="hybridMultilevel"/>
    <w:tmpl w:val="35F66CC2"/>
    <w:lvl w:ilvl="0" w:tplc="3C389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DF3B81"/>
    <w:multiLevelType w:val="hybridMultilevel"/>
    <w:tmpl w:val="D2DA9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568A3"/>
    <w:multiLevelType w:val="hybridMultilevel"/>
    <w:tmpl w:val="3BD0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D21FE"/>
    <w:multiLevelType w:val="hybridMultilevel"/>
    <w:tmpl w:val="1CD466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F0E7E"/>
    <w:multiLevelType w:val="hybridMultilevel"/>
    <w:tmpl w:val="C960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D7A86"/>
    <w:multiLevelType w:val="hybridMultilevel"/>
    <w:tmpl w:val="5460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6F1B48"/>
    <w:multiLevelType w:val="hybridMultilevel"/>
    <w:tmpl w:val="23F2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844401"/>
    <w:multiLevelType w:val="hybridMultilevel"/>
    <w:tmpl w:val="3BD0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92C94"/>
    <w:multiLevelType w:val="hybridMultilevel"/>
    <w:tmpl w:val="FE9E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FD5FB5"/>
    <w:multiLevelType w:val="hybridMultilevel"/>
    <w:tmpl w:val="6F602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D6D9F"/>
    <w:multiLevelType w:val="hybridMultilevel"/>
    <w:tmpl w:val="8656185A"/>
    <w:lvl w:ilvl="0" w:tplc="8D9AB5FA">
      <w:start w:val="1"/>
      <w:numFmt w:val="decimal"/>
      <w:lvlText w:val="%1."/>
      <w:lvlJc w:val="left"/>
      <w:pPr>
        <w:ind w:left="720" w:hanging="360"/>
      </w:pPr>
      <w:rPr>
        <w:rFonts w:hint="default"/>
        <w:b w:val="0"/>
      </w:rPr>
    </w:lvl>
    <w:lvl w:ilvl="1" w:tplc="DFEAA894">
      <w:numFmt w:val="bullet"/>
      <w:lvlText w:val="-"/>
      <w:lvlJc w:val="left"/>
      <w:pPr>
        <w:ind w:left="1440" w:hanging="360"/>
      </w:pPr>
      <w:rPr>
        <w:rFonts w:ascii="Trebuchet MS" w:eastAsiaTheme="minorEastAsia" w:hAnsi="Trebuchet M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0508F2"/>
    <w:multiLevelType w:val="hybridMultilevel"/>
    <w:tmpl w:val="DC30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D117A"/>
    <w:multiLevelType w:val="hybridMultilevel"/>
    <w:tmpl w:val="775C80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E074F8"/>
    <w:multiLevelType w:val="hybridMultilevel"/>
    <w:tmpl w:val="2A44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4"/>
  </w:num>
  <w:num w:numId="4">
    <w:abstractNumId w:val="13"/>
  </w:num>
  <w:num w:numId="5">
    <w:abstractNumId w:val="2"/>
  </w:num>
  <w:num w:numId="6">
    <w:abstractNumId w:val="0"/>
  </w:num>
  <w:num w:numId="7">
    <w:abstractNumId w:val="5"/>
  </w:num>
  <w:num w:numId="8">
    <w:abstractNumId w:val="7"/>
  </w:num>
  <w:num w:numId="9">
    <w:abstractNumId w:val="16"/>
  </w:num>
  <w:num w:numId="10">
    <w:abstractNumId w:val="8"/>
  </w:num>
  <w:num w:numId="11">
    <w:abstractNumId w:val="10"/>
  </w:num>
  <w:num w:numId="12">
    <w:abstractNumId w:val="6"/>
  </w:num>
  <w:num w:numId="13">
    <w:abstractNumId w:val="11"/>
  </w:num>
  <w:num w:numId="14">
    <w:abstractNumId w:val="12"/>
  </w:num>
  <w:num w:numId="15">
    <w:abstractNumId w:val="15"/>
  </w:num>
  <w:num w:numId="16">
    <w:abstractNumId w:val="14"/>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9B"/>
    <w:rsid w:val="00000767"/>
    <w:rsid w:val="0003267E"/>
    <w:rsid w:val="00032A7B"/>
    <w:rsid w:val="00040D19"/>
    <w:rsid w:val="00060093"/>
    <w:rsid w:val="00064CE0"/>
    <w:rsid w:val="00070C3C"/>
    <w:rsid w:val="00083899"/>
    <w:rsid w:val="00092D24"/>
    <w:rsid w:val="000B77D2"/>
    <w:rsid w:val="000C3F05"/>
    <w:rsid w:val="000C675E"/>
    <w:rsid w:val="000E53B4"/>
    <w:rsid w:val="000F1E98"/>
    <w:rsid w:val="000F2089"/>
    <w:rsid w:val="000F3EDB"/>
    <w:rsid w:val="000F6C9B"/>
    <w:rsid w:val="00123918"/>
    <w:rsid w:val="001440CE"/>
    <w:rsid w:val="001473E6"/>
    <w:rsid w:val="001508AA"/>
    <w:rsid w:val="001656EB"/>
    <w:rsid w:val="0017427C"/>
    <w:rsid w:val="0018147D"/>
    <w:rsid w:val="00190DE4"/>
    <w:rsid w:val="00194CE3"/>
    <w:rsid w:val="001A5FFD"/>
    <w:rsid w:val="001B54B8"/>
    <w:rsid w:val="001C3BEA"/>
    <w:rsid w:val="001E242E"/>
    <w:rsid w:val="001E39F8"/>
    <w:rsid w:val="001F76CC"/>
    <w:rsid w:val="00202C35"/>
    <w:rsid w:val="0020464A"/>
    <w:rsid w:val="00221F3D"/>
    <w:rsid w:val="00224DED"/>
    <w:rsid w:val="00225E7A"/>
    <w:rsid w:val="00230268"/>
    <w:rsid w:val="002316D4"/>
    <w:rsid w:val="0023754F"/>
    <w:rsid w:val="00240295"/>
    <w:rsid w:val="002510E6"/>
    <w:rsid w:val="002567E5"/>
    <w:rsid w:val="00261BC6"/>
    <w:rsid w:val="00261C1F"/>
    <w:rsid w:val="00273E72"/>
    <w:rsid w:val="0027683B"/>
    <w:rsid w:val="00287237"/>
    <w:rsid w:val="002A5FE9"/>
    <w:rsid w:val="002D2DBB"/>
    <w:rsid w:val="002D6C3F"/>
    <w:rsid w:val="002E50F3"/>
    <w:rsid w:val="002F0D80"/>
    <w:rsid w:val="002F32C0"/>
    <w:rsid w:val="002F5DB4"/>
    <w:rsid w:val="00305726"/>
    <w:rsid w:val="00305885"/>
    <w:rsid w:val="003074C8"/>
    <w:rsid w:val="003109C7"/>
    <w:rsid w:val="003127C6"/>
    <w:rsid w:val="00316160"/>
    <w:rsid w:val="00322BC4"/>
    <w:rsid w:val="00340433"/>
    <w:rsid w:val="00343B07"/>
    <w:rsid w:val="0034702A"/>
    <w:rsid w:val="00352953"/>
    <w:rsid w:val="003611E5"/>
    <w:rsid w:val="00363E72"/>
    <w:rsid w:val="00366637"/>
    <w:rsid w:val="003867C0"/>
    <w:rsid w:val="00394A6A"/>
    <w:rsid w:val="00397C78"/>
    <w:rsid w:val="003A26D5"/>
    <w:rsid w:val="003B3967"/>
    <w:rsid w:val="003B4FF7"/>
    <w:rsid w:val="003D1275"/>
    <w:rsid w:val="003D6F94"/>
    <w:rsid w:val="003E0887"/>
    <w:rsid w:val="003E21D5"/>
    <w:rsid w:val="003E4922"/>
    <w:rsid w:val="003E7DF8"/>
    <w:rsid w:val="003F44D7"/>
    <w:rsid w:val="00403FD1"/>
    <w:rsid w:val="0041750C"/>
    <w:rsid w:val="00447414"/>
    <w:rsid w:val="004524FE"/>
    <w:rsid w:val="0046586E"/>
    <w:rsid w:val="00473BB7"/>
    <w:rsid w:val="004909E2"/>
    <w:rsid w:val="004A1D0F"/>
    <w:rsid w:val="004A67A3"/>
    <w:rsid w:val="004C2B19"/>
    <w:rsid w:val="004C3CB1"/>
    <w:rsid w:val="004D1938"/>
    <w:rsid w:val="004E5AF4"/>
    <w:rsid w:val="004F2A3D"/>
    <w:rsid w:val="00507A92"/>
    <w:rsid w:val="00536DC6"/>
    <w:rsid w:val="005421C1"/>
    <w:rsid w:val="00553D4B"/>
    <w:rsid w:val="0055465D"/>
    <w:rsid w:val="0057389C"/>
    <w:rsid w:val="0059100A"/>
    <w:rsid w:val="005B15B1"/>
    <w:rsid w:val="005B1D65"/>
    <w:rsid w:val="005B774D"/>
    <w:rsid w:val="005B783E"/>
    <w:rsid w:val="005C2AD4"/>
    <w:rsid w:val="005C7BEF"/>
    <w:rsid w:val="005D125C"/>
    <w:rsid w:val="005D7CD3"/>
    <w:rsid w:val="005E474E"/>
    <w:rsid w:val="005F2CEB"/>
    <w:rsid w:val="006023B8"/>
    <w:rsid w:val="0060266F"/>
    <w:rsid w:val="00605CF3"/>
    <w:rsid w:val="00617B66"/>
    <w:rsid w:val="00621D9A"/>
    <w:rsid w:val="0062551A"/>
    <w:rsid w:val="00625FE4"/>
    <w:rsid w:val="0063728A"/>
    <w:rsid w:val="0064722E"/>
    <w:rsid w:val="00660FFD"/>
    <w:rsid w:val="006811F4"/>
    <w:rsid w:val="00687800"/>
    <w:rsid w:val="00696BE9"/>
    <w:rsid w:val="006A6CBF"/>
    <w:rsid w:val="006B57F1"/>
    <w:rsid w:val="006C5373"/>
    <w:rsid w:val="006D7787"/>
    <w:rsid w:val="006E3683"/>
    <w:rsid w:val="006E3862"/>
    <w:rsid w:val="006E62AB"/>
    <w:rsid w:val="006E77A6"/>
    <w:rsid w:val="006F7D08"/>
    <w:rsid w:val="00701C98"/>
    <w:rsid w:val="0070367C"/>
    <w:rsid w:val="00707032"/>
    <w:rsid w:val="00721D6F"/>
    <w:rsid w:val="00724CC8"/>
    <w:rsid w:val="0072595F"/>
    <w:rsid w:val="00725DFC"/>
    <w:rsid w:val="00736198"/>
    <w:rsid w:val="00745C33"/>
    <w:rsid w:val="00745F77"/>
    <w:rsid w:val="0076047D"/>
    <w:rsid w:val="007721B7"/>
    <w:rsid w:val="0077255A"/>
    <w:rsid w:val="00790851"/>
    <w:rsid w:val="007A132B"/>
    <w:rsid w:val="007B4206"/>
    <w:rsid w:val="007B4C43"/>
    <w:rsid w:val="007B7272"/>
    <w:rsid w:val="007C3CF0"/>
    <w:rsid w:val="007E2E10"/>
    <w:rsid w:val="007E66D3"/>
    <w:rsid w:val="00830465"/>
    <w:rsid w:val="0085343C"/>
    <w:rsid w:val="00864479"/>
    <w:rsid w:val="00866483"/>
    <w:rsid w:val="008C3587"/>
    <w:rsid w:val="008D7D19"/>
    <w:rsid w:val="008E3085"/>
    <w:rsid w:val="008F0230"/>
    <w:rsid w:val="0090597F"/>
    <w:rsid w:val="0091514C"/>
    <w:rsid w:val="009159C6"/>
    <w:rsid w:val="009168DA"/>
    <w:rsid w:val="00932D4E"/>
    <w:rsid w:val="009369F1"/>
    <w:rsid w:val="00943E28"/>
    <w:rsid w:val="00954073"/>
    <w:rsid w:val="0096058A"/>
    <w:rsid w:val="009972C9"/>
    <w:rsid w:val="009D3C4E"/>
    <w:rsid w:val="009D5AAD"/>
    <w:rsid w:val="009F15DA"/>
    <w:rsid w:val="00A10080"/>
    <w:rsid w:val="00A14707"/>
    <w:rsid w:val="00A31DA5"/>
    <w:rsid w:val="00A35813"/>
    <w:rsid w:val="00A43EB5"/>
    <w:rsid w:val="00A51970"/>
    <w:rsid w:val="00A74A40"/>
    <w:rsid w:val="00A81019"/>
    <w:rsid w:val="00A842B7"/>
    <w:rsid w:val="00A93053"/>
    <w:rsid w:val="00AA7AE4"/>
    <w:rsid w:val="00AB61AE"/>
    <w:rsid w:val="00AB7A41"/>
    <w:rsid w:val="00AB7A98"/>
    <w:rsid w:val="00AE35D4"/>
    <w:rsid w:val="00AE6855"/>
    <w:rsid w:val="00B33496"/>
    <w:rsid w:val="00B357C0"/>
    <w:rsid w:val="00B3782B"/>
    <w:rsid w:val="00B43461"/>
    <w:rsid w:val="00B6458F"/>
    <w:rsid w:val="00BA39A8"/>
    <w:rsid w:val="00BA4FC1"/>
    <w:rsid w:val="00BB7538"/>
    <w:rsid w:val="00BC0D6C"/>
    <w:rsid w:val="00BC14DB"/>
    <w:rsid w:val="00BD4E41"/>
    <w:rsid w:val="00BE6B0A"/>
    <w:rsid w:val="00C03292"/>
    <w:rsid w:val="00C11599"/>
    <w:rsid w:val="00C20327"/>
    <w:rsid w:val="00C24EDB"/>
    <w:rsid w:val="00C414E7"/>
    <w:rsid w:val="00C66F7C"/>
    <w:rsid w:val="00C74E17"/>
    <w:rsid w:val="00C91B56"/>
    <w:rsid w:val="00C92484"/>
    <w:rsid w:val="00CA4414"/>
    <w:rsid w:val="00CB0921"/>
    <w:rsid w:val="00CB2727"/>
    <w:rsid w:val="00CB335A"/>
    <w:rsid w:val="00CE1BD7"/>
    <w:rsid w:val="00CF2144"/>
    <w:rsid w:val="00D12CB1"/>
    <w:rsid w:val="00D25034"/>
    <w:rsid w:val="00D44DB5"/>
    <w:rsid w:val="00D46A2D"/>
    <w:rsid w:val="00D57D49"/>
    <w:rsid w:val="00D603CE"/>
    <w:rsid w:val="00D63B24"/>
    <w:rsid w:val="00D709E5"/>
    <w:rsid w:val="00D7223E"/>
    <w:rsid w:val="00D9237A"/>
    <w:rsid w:val="00D972C1"/>
    <w:rsid w:val="00DA7AED"/>
    <w:rsid w:val="00DD4A4B"/>
    <w:rsid w:val="00DE72C5"/>
    <w:rsid w:val="00DF345F"/>
    <w:rsid w:val="00DF5130"/>
    <w:rsid w:val="00DF5137"/>
    <w:rsid w:val="00E03F7C"/>
    <w:rsid w:val="00E04DE6"/>
    <w:rsid w:val="00E22CDE"/>
    <w:rsid w:val="00E24840"/>
    <w:rsid w:val="00E5025D"/>
    <w:rsid w:val="00E506AA"/>
    <w:rsid w:val="00E56525"/>
    <w:rsid w:val="00E64EF1"/>
    <w:rsid w:val="00E77C47"/>
    <w:rsid w:val="00E8396A"/>
    <w:rsid w:val="00E85C42"/>
    <w:rsid w:val="00E91BFA"/>
    <w:rsid w:val="00EA1171"/>
    <w:rsid w:val="00EA2BEA"/>
    <w:rsid w:val="00EC1C9C"/>
    <w:rsid w:val="00EC4ED1"/>
    <w:rsid w:val="00ED060B"/>
    <w:rsid w:val="00EE1047"/>
    <w:rsid w:val="00F02EF7"/>
    <w:rsid w:val="00F24FAC"/>
    <w:rsid w:val="00F30367"/>
    <w:rsid w:val="00F312D1"/>
    <w:rsid w:val="00F3387C"/>
    <w:rsid w:val="00F420AE"/>
    <w:rsid w:val="00F606AD"/>
    <w:rsid w:val="00F845A8"/>
    <w:rsid w:val="00F87CD8"/>
    <w:rsid w:val="00FA5326"/>
    <w:rsid w:val="00FA76EE"/>
    <w:rsid w:val="00FB3245"/>
    <w:rsid w:val="00FB3AD0"/>
    <w:rsid w:val="00FC112D"/>
    <w:rsid w:val="00FD3A86"/>
    <w:rsid w:val="00FD7735"/>
    <w:rsid w:val="00FE1989"/>
    <w:rsid w:val="00FE4796"/>
    <w:rsid w:val="00FF03D7"/>
    <w:rsid w:val="00FF1792"/>
    <w:rsid w:val="00FF4A0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3D7E-6680-48E7-AFCA-8BC8C2B7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66483"/>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092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D24"/>
  </w:style>
  <w:style w:type="paragraph" w:styleId="Footer">
    <w:name w:val="footer"/>
    <w:basedOn w:val="Normal"/>
    <w:link w:val="FooterChar"/>
    <w:uiPriority w:val="99"/>
    <w:unhideWhenUsed/>
    <w:rsid w:val="00092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D24"/>
  </w:style>
  <w:style w:type="paragraph" w:styleId="BalloonText">
    <w:name w:val="Balloon Text"/>
    <w:basedOn w:val="Normal"/>
    <w:link w:val="BalloonTextChar"/>
    <w:uiPriority w:val="99"/>
    <w:semiHidden/>
    <w:unhideWhenUsed/>
    <w:rsid w:val="001F7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6CC"/>
    <w:rPr>
      <w:rFonts w:ascii="Segoe UI" w:hAnsi="Segoe UI" w:cs="Segoe UI"/>
      <w:sz w:val="18"/>
      <w:szCs w:val="18"/>
    </w:rPr>
  </w:style>
  <w:style w:type="paragraph" w:styleId="HTMLPreformatted">
    <w:name w:val="HTML Preformatted"/>
    <w:basedOn w:val="Normal"/>
    <w:link w:val="HTMLPreformattedChar"/>
    <w:uiPriority w:val="99"/>
    <w:semiHidden/>
    <w:unhideWhenUsed/>
    <w:rsid w:val="0099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9972C9"/>
    <w:rPr>
      <w:rFonts w:ascii="Courier New" w:eastAsia="Times New Roman" w:hAnsi="Courier New" w:cs="Courier New"/>
      <w:lang w:eastAsia="en-US"/>
    </w:rPr>
  </w:style>
  <w:style w:type="character" w:styleId="Hyperlink">
    <w:name w:val="Hyperlink"/>
    <w:basedOn w:val="DefaultParagraphFont"/>
    <w:uiPriority w:val="99"/>
    <w:semiHidden/>
    <w:unhideWhenUsed/>
    <w:rsid w:val="001B54B8"/>
    <w:rPr>
      <w:color w:val="0000FF"/>
      <w:u w:val="single"/>
    </w:rPr>
  </w:style>
  <w:style w:type="character" w:customStyle="1" w:styleId="shorttext">
    <w:name w:val="short_text"/>
    <w:basedOn w:val="DefaultParagraphFont"/>
    <w:rsid w:val="00CB335A"/>
  </w:style>
  <w:style w:type="character" w:customStyle="1" w:styleId="hps">
    <w:name w:val="hps"/>
    <w:basedOn w:val="DefaultParagraphFont"/>
    <w:rsid w:val="00CB3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017">
      <w:bodyDiv w:val="1"/>
      <w:marLeft w:val="0"/>
      <w:marRight w:val="0"/>
      <w:marTop w:val="0"/>
      <w:marBottom w:val="0"/>
      <w:divBdr>
        <w:top w:val="none" w:sz="0" w:space="0" w:color="auto"/>
        <w:left w:val="none" w:sz="0" w:space="0" w:color="auto"/>
        <w:bottom w:val="none" w:sz="0" w:space="0" w:color="auto"/>
        <w:right w:val="none" w:sz="0" w:space="0" w:color="auto"/>
      </w:divBdr>
      <w:divsChild>
        <w:div w:id="627127236">
          <w:marLeft w:val="0"/>
          <w:marRight w:val="0"/>
          <w:marTop w:val="0"/>
          <w:marBottom w:val="0"/>
          <w:divBdr>
            <w:top w:val="none" w:sz="0" w:space="0" w:color="auto"/>
            <w:left w:val="none" w:sz="0" w:space="0" w:color="auto"/>
            <w:bottom w:val="none" w:sz="0" w:space="0" w:color="auto"/>
            <w:right w:val="none" w:sz="0" w:space="0" w:color="auto"/>
          </w:divBdr>
          <w:divsChild>
            <w:div w:id="290523915">
              <w:marLeft w:val="0"/>
              <w:marRight w:val="0"/>
              <w:marTop w:val="0"/>
              <w:marBottom w:val="0"/>
              <w:divBdr>
                <w:top w:val="none" w:sz="0" w:space="0" w:color="auto"/>
                <w:left w:val="none" w:sz="0" w:space="0" w:color="auto"/>
                <w:bottom w:val="none" w:sz="0" w:space="0" w:color="auto"/>
                <w:right w:val="none" w:sz="0" w:space="0" w:color="auto"/>
              </w:divBdr>
              <w:divsChild>
                <w:div w:id="15760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4279">
      <w:bodyDiv w:val="1"/>
      <w:marLeft w:val="0"/>
      <w:marRight w:val="0"/>
      <w:marTop w:val="0"/>
      <w:marBottom w:val="0"/>
      <w:divBdr>
        <w:top w:val="none" w:sz="0" w:space="0" w:color="auto"/>
        <w:left w:val="none" w:sz="0" w:space="0" w:color="auto"/>
        <w:bottom w:val="none" w:sz="0" w:space="0" w:color="auto"/>
        <w:right w:val="none" w:sz="0" w:space="0" w:color="auto"/>
      </w:divBdr>
      <w:divsChild>
        <w:div w:id="353655217">
          <w:marLeft w:val="0"/>
          <w:marRight w:val="0"/>
          <w:marTop w:val="0"/>
          <w:marBottom w:val="0"/>
          <w:divBdr>
            <w:top w:val="none" w:sz="0" w:space="0" w:color="auto"/>
            <w:left w:val="none" w:sz="0" w:space="0" w:color="auto"/>
            <w:bottom w:val="none" w:sz="0" w:space="0" w:color="auto"/>
            <w:right w:val="none" w:sz="0" w:space="0" w:color="auto"/>
          </w:divBdr>
          <w:divsChild>
            <w:div w:id="1107232555">
              <w:marLeft w:val="0"/>
              <w:marRight w:val="0"/>
              <w:marTop w:val="0"/>
              <w:marBottom w:val="0"/>
              <w:divBdr>
                <w:top w:val="none" w:sz="0" w:space="0" w:color="auto"/>
                <w:left w:val="none" w:sz="0" w:space="0" w:color="auto"/>
                <w:bottom w:val="none" w:sz="0" w:space="0" w:color="auto"/>
                <w:right w:val="none" w:sz="0" w:space="0" w:color="auto"/>
              </w:divBdr>
              <w:divsChild>
                <w:div w:id="1277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14682">
      <w:bodyDiv w:val="1"/>
      <w:marLeft w:val="0"/>
      <w:marRight w:val="0"/>
      <w:marTop w:val="0"/>
      <w:marBottom w:val="0"/>
      <w:divBdr>
        <w:top w:val="none" w:sz="0" w:space="0" w:color="auto"/>
        <w:left w:val="none" w:sz="0" w:space="0" w:color="auto"/>
        <w:bottom w:val="none" w:sz="0" w:space="0" w:color="auto"/>
        <w:right w:val="none" w:sz="0" w:space="0" w:color="auto"/>
      </w:divBdr>
      <w:divsChild>
        <w:div w:id="179046771">
          <w:marLeft w:val="0"/>
          <w:marRight w:val="0"/>
          <w:marTop w:val="0"/>
          <w:marBottom w:val="0"/>
          <w:divBdr>
            <w:top w:val="none" w:sz="0" w:space="0" w:color="auto"/>
            <w:left w:val="none" w:sz="0" w:space="0" w:color="auto"/>
            <w:bottom w:val="none" w:sz="0" w:space="0" w:color="auto"/>
            <w:right w:val="none" w:sz="0" w:space="0" w:color="auto"/>
          </w:divBdr>
          <w:divsChild>
            <w:div w:id="683821768">
              <w:marLeft w:val="0"/>
              <w:marRight w:val="0"/>
              <w:marTop w:val="0"/>
              <w:marBottom w:val="0"/>
              <w:divBdr>
                <w:top w:val="none" w:sz="0" w:space="0" w:color="auto"/>
                <w:left w:val="none" w:sz="0" w:space="0" w:color="auto"/>
                <w:bottom w:val="none" w:sz="0" w:space="0" w:color="auto"/>
                <w:right w:val="none" w:sz="0" w:space="0" w:color="auto"/>
              </w:divBdr>
              <w:divsChild>
                <w:div w:id="18746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7231">
      <w:bodyDiv w:val="1"/>
      <w:marLeft w:val="0"/>
      <w:marRight w:val="0"/>
      <w:marTop w:val="0"/>
      <w:marBottom w:val="0"/>
      <w:divBdr>
        <w:top w:val="none" w:sz="0" w:space="0" w:color="auto"/>
        <w:left w:val="none" w:sz="0" w:space="0" w:color="auto"/>
        <w:bottom w:val="none" w:sz="0" w:space="0" w:color="auto"/>
        <w:right w:val="none" w:sz="0" w:space="0" w:color="auto"/>
      </w:divBdr>
      <w:divsChild>
        <w:div w:id="1966496955">
          <w:marLeft w:val="0"/>
          <w:marRight w:val="0"/>
          <w:marTop w:val="0"/>
          <w:marBottom w:val="0"/>
          <w:divBdr>
            <w:top w:val="none" w:sz="0" w:space="0" w:color="auto"/>
            <w:left w:val="none" w:sz="0" w:space="0" w:color="auto"/>
            <w:bottom w:val="none" w:sz="0" w:space="0" w:color="auto"/>
            <w:right w:val="none" w:sz="0" w:space="0" w:color="auto"/>
          </w:divBdr>
          <w:divsChild>
            <w:div w:id="257443508">
              <w:marLeft w:val="0"/>
              <w:marRight w:val="0"/>
              <w:marTop w:val="0"/>
              <w:marBottom w:val="0"/>
              <w:divBdr>
                <w:top w:val="none" w:sz="0" w:space="0" w:color="auto"/>
                <w:left w:val="none" w:sz="0" w:space="0" w:color="auto"/>
                <w:bottom w:val="none" w:sz="0" w:space="0" w:color="auto"/>
                <w:right w:val="none" w:sz="0" w:space="0" w:color="auto"/>
              </w:divBdr>
              <w:divsChild>
                <w:div w:id="967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7034">
      <w:bodyDiv w:val="1"/>
      <w:marLeft w:val="0"/>
      <w:marRight w:val="0"/>
      <w:marTop w:val="0"/>
      <w:marBottom w:val="0"/>
      <w:divBdr>
        <w:top w:val="none" w:sz="0" w:space="0" w:color="auto"/>
        <w:left w:val="none" w:sz="0" w:space="0" w:color="auto"/>
        <w:bottom w:val="none" w:sz="0" w:space="0" w:color="auto"/>
        <w:right w:val="none" w:sz="0" w:space="0" w:color="auto"/>
      </w:divBdr>
    </w:div>
    <w:div w:id="373309417">
      <w:bodyDiv w:val="1"/>
      <w:marLeft w:val="0"/>
      <w:marRight w:val="0"/>
      <w:marTop w:val="0"/>
      <w:marBottom w:val="0"/>
      <w:divBdr>
        <w:top w:val="none" w:sz="0" w:space="0" w:color="auto"/>
        <w:left w:val="none" w:sz="0" w:space="0" w:color="auto"/>
        <w:bottom w:val="none" w:sz="0" w:space="0" w:color="auto"/>
        <w:right w:val="none" w:sz="0" w:space="0" w:color="auto"/>
      </w:divBdr>
    </w:div>
    <w:div w:id="470287139">
      <w:bodyDiv w:val="1"/>
      <w:marLeft w:val="0"/>
      <w:marRight w:val="0"/>
      <w:marTop w:val="0"/>
      <w:marBottom w:val="0"/>
      <w:divBdr>
        <w:top w:val="none" w:sz="0" w:space="0" w:color="auto"/>
        <w:left w:val="none" w:sz="0" w:space="0" w:color="auto"/>
        <w:bottom w:val="none" w:sz="0" w:space="0" w:color="auto"/>
        <w:right w:val="none" w:sz="0" w:space="0" w:color="auto"/>
      </w:divBdr>
      <w:divsChild>
        <w:div w:id="1153565794">
          <w:marLeft w:val="0"/>
          <w:marRight w:val="0"/>
          <w:marTop w:val="0"/>
          <w:marBottom w:val="0"/>
          <w:divBdr>
            <w:top w:val="none" w:sz="0" w:space="0" w:color="auto"/>
            <w:left w:val="none" w:sz="0" w:space="0" w:color="auto"/>
            <w:bottom w:val="none" w:sz="0" w:space="0" w:color="auto"/>
            <w:right w:val="none" w:sz="0" w:space="0" w:color="auto"/>
          </w:divBdr>
          <w:divsChild>
            <w:div w:id="943925119">
              <w:marLeft w:val="0"/>
              <w:marRight w:val="0"/>
              <w:marTop w:val="0"/>
              <w:marBottom w:val="0"/>
              <w:divBdr>
                <w:top w:val="none" w:sz="0" w:space="0" w:color="auto"/>
                <w:left w:val="none" w:sz="0" w:space="0" w:color="auto"/>
                <w:bottom w:val="none" w:sz="0" w:space="0" w:color="auto"/>
                <w:right w:val="none" w:sz="0" w:space="0" w:color="auto"/>
              </w:divBdr>
              <w:divsChild>
                <w:div w:id="19168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4959">
      <w:bodyDiv w:val="1"/>
      <w:marLeft w:val="0"/>
      <w:marRight w:val="0"/>
      <w:marTop w:val="0"/>
      <w:marBottom w:val="0"/>
      <w:divBdr>
        <w:top w:val="none" w:sz="0" w:space="0" w:color="auto"/>
        <w:left w:val="none" w:sz="0" w:space="0" w:color="auto"/>
        <w:bottom w:val="none" w:sz="0" w:space="0" w:color="auto"/>
        <w:right w:val="none" w:sz="0" w:space="0" w:color="auto"/>
      </w:divBdr>
      <w:divsChild>
        <w:div w:id="1240024493">
          <w:marLeft w:val="0"/>
          <w:marRight w:val="0"/>
          <w:marTop w:val="0"/>
          <w:marBottom w:val="0"/>
          <w:divBdr>
            <w:top w:val="none" w:sz="0" w:space="0" w:color="auto"/>
            <w:left w:val="none" w:sz="0" w:space="0" w:color="auto"/>
            <w:bottom w:val="none" w:sz="0" w:space="0" w:color="auto"/>
            <w:right w:val="none" w:sz="0" w:space="0" w:color="auto"/>
          </w:divBdr>
          <w:divsChild>
            <w:div w:id="942416200">
              <w:marLeft w:val="0"/>
              <w:marRight w:val="0"/>
              <w:marTop w:val="0"/>
              <w:marBottom w:val="0"/>
              <w:divBdr>
                <w:top w:val="none" w:sz="0" w:space="0" w:color="auto"/>
                <w:left w:val="none" w:sz="0" w:space="0" w:color="auto"/>
                <w:bottom w:val="none" w:sz="0" w:space="0" w:color="auto"/>
                <w:right w:val="none" w:sz="0" w:space="0" w:color="auto"/>
              </w:divBdr>
              <w:divsChild>
                <w:div w:id="6502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818306242">
      <w:bodyDiv w:val="1"/>
      <w:marLeft w:val="0"/>
      <w:marRight w:val="0"/>
      <w:marTop w:val="0"/>
      <w:marBottom w:val="0"/>
      <w:divBdr>
        <w:top w:val="none" w:sz="0" w:space="0" w:color="auto"/>
        <w:left w:val="none" w:sz="0" w:space="0" w:color="auto"/>
        <w:bottom w:val="none" w:sz="0" w:space="0" w:color="auto"/>
        <w:right w:val="none" w:sz="0" w:space="0" w:color="auto"/>
      </w:divBdr>
      <w:divsChild>
        <w:div w:id="1373387661">
          <w:marLeft w:val="0"/>
          <w:marRight w:val="0"/>
          <w:marTop w:val="0"/>
          <w:marBottom w:val="0"/>
          <w:divBdr>
            <w:top w:val="none" w:sz="0" w:space="0" w:color="auto"/>
            <w:left w:val="none" w:sz="0" w:space="0" w:color="auto"/>
            <w:bottom w:val="none" w:sz="0" w:space="0" w:color="auto"/>
            <w:right w:val="none" w:sz="0" w:space="0" w:color="auto"/>
          </w:divBdr>
          <w:divsChild>
            <w:div w:id="235240088">
              <w:marLeft w:val="0"/>
              <w:marRight w:val="0"/>
              <w:marTop w:val="0"/>
              <w:marBottom w:val="0"/>
              <w:divBdr>
                <w:top w:val="none" w:sz="0" w:space="0" w:color="auto"/>
                <w:left w:val="none" w:sz="0" w:space="0" w:color="auto"/>
                <w:bottom w:val="none" w:sz="0" w:space="0" w:color="auto"/>
                <w:right w:val="none" w:sz="0" w:space="0" w:color="auto"/>
              </w:divBdr>
              <w:divsChild>
                <w:div w:id="9755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3879">
      <w:bodyDiv w:val="1"/>
      <w:marLeft w:val="0"/>
      <w:marRight w:val="0"/>
      <w:marTop w:val="0"/>
      <w:marBottom w:val="0"/>
      <w:divBdr>
        <w:top w:val="none" w:sz="0" w:space="0" w:color="auto"/>
        <w:left w:val="none" w:sz="0" w:space="0" w:color="auto"/>
        <w:bottom w:val="none" w:sz="0" w:space="0" w:color="auto"/>
        <w:right w:val="none" w:sz="0" w:space="0" w:color="auto"/>
      </w:divBdr>
    </w:div>
    <w:div w:id="1039621613">
      <w:bodyDiv w:val="1"/>
      <w:marLeft w:val="0"/>
      <w:marRight w:val="0"/>
      <w:marTop w:val="0"/>
      <w:marBottom w:val="0"/>
      <w:divBdr>
        <w:top w:val="none" w:sz="0" w:space="0" w:color="auto"/>
        <w:left w:val="none" w:sz="0" w:space="0" w:color="auto"/>
        <w:bottom w:val="none" w:sz="0" w:space="0" w:color="auto"/>
        <w:right w:val="none" w:sz="0" w:space="0" w:color="auto"/>
      </w:divBdr>
      <w:divsChild>
        <w:div w:id="442306826">
          <w:marLeft w:val="0"/>
          <w:marRight w:val="0"/>
          <w:marTop w:val="0"/>
          <w:marBottom w:val="0"/>
          <w:divBdr>
            <w:top w:val="none" w:sz="0" w:space="0" w:color="auto"/>
            <w:left w:val="none" w:sz="0" w:space="0" w:color="auto"/>
            <w:bottom w:val="none" w:sz="0" w:space="0" w:color="auto"/>
            <w:right w:val="none" w:sz="0" w:space="0" w:color="auto"/>
          </w:divBdr>
          <w:divsChild>
            <w:div w:id="2003192054">
              <w:marLeft w:val="0"/>
              <w:marRight w:val="0"/>
              <w:marTop w:val="0"/>
              <w:marBottom w:val="0"/>
              <w:divBdr>
                <w:top w:val="none" w:sz="0" w:space="0" w:color="auto"/>
                <w:left w:val="none" w:sz="0" w:space="0" w:color="auto"/>
                <w:bottom w:val="none" w:sz="0" w:space="0" w:color="auto"/>
                <w:right w:val="none" w:sz="0" w:space="0" w:color="auto"/>
              </w:divBdr>
              <w:divsChild>
                <w:div w:id="2170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4974">
      <w:bodyDiv w:val="1"/>
      <w:marLeft w:val="0"/>
      <w:marRight w:val="0"/>
      <w:marTop w:val="0"/>
      <w:marBottom w:val="0"/>
      <w:divBdr>
        <w:top w:val="none" w:sz="0" w:space="0" w:color="auto"/>
        <w:left w:val="none" w:sz="0" w:space="0" w:color="auto"/>
        <w:bottom w:val="none" w:sz="0" w:space="0" w:color="auto"/>
        <w:right w:val="none" w:sz="0" w:space="0" w:color="auto"/>
      </w:divBdr>
      <w:divsChild>
        <w:div w:id="1972199936">
          <w:marLeft w:val="0"/>
          <w:marRight w:val="0"/>
          <w:marTop w:val="0"/>
          <w:marBottom w:val="0"/>
          <w:divBdr>
            <w:top w:val="none" w:sz="0" w:space="0" w:color="auto"/>
            <w:left w:val="none" w:sz="0" w:space="0" w:color="auto"/>
            <w:bottom w:val="none" w:sz="0" w:space="0" w:color="auto"/>
            <w:right w:val="none" w:sz="0" w:space="0" w:color="auto"/>
          </w:divBdr>
          <w:divsChild>
            <w:div w:id="2102023671">
              <w:marLeft w:val="0"/>
              <w:marRight w:val="0"/>
              <w:marTop w:val="0"/>
              <w:marBottom w:val="0"/>
              <w:divBdr>
                <w:top w:val="none" w:sz="0" w:space="0" w:color="auto"/>
                <w:left w:val="none" w:sz="0" w:space="0" w:color="auto"/>
                <w:bottom w:val="none" w:sz="0" w:space="0" w:color="auto"/>
                <w:right w:val="none" w:sz="0" w:space="0" w:color="auto"/>
              </w:divBdr>
              <w:divsChild>
                <w:div w:id="19680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4006">
      <w:bodyDiv w:val="1"/>
      <w:marLeft w:val="0"/>
      <w:marRight w:val="0"/>
      <w:marTop w:val="0"/>
      <w:marBottom w:val="0"/>
      <w:divBdr>
        <w:top w:val="none" w:sz="0" w:space="0" w:color="auto"/>
        <w:left w:val="none" w:sz="0" w:space="0" w:color="auto"/>
        <w:bottom w:val="none" w:sz="0" w:space="0" w:color="auto"/>
        <w:right w:val="none" w:sz="0" w:space="0" w:color="auto"/>
      </w:divBdr>
      <w:divsChild>
        <w:div w:id="72359183">
          <w:marLeft w:val="0"/>
          <w:marRight w:val="0"/>
          <w:marTop w:val="0"/>
          <w:marBottom w:val="0"/>
          <w:divBdr>
            <w:top w:val="none" w:sz="0" w:space="0" w:color="auto"/>
            <w:left w:val="none" w:sz="0" w:space="0" w:color="auto"/>
            <w:bottom w:val="none" w:sz="0" w:space="0" w:color="auto"/>
            <w:right w:val="none" w:sz="0" w:space="0" w:color="auto"/>
          </w:divBdr>
          <w:divsChild>
            <w:div w:id="918948574">
              <w:marLeft w:val="0"/>
              <w:marRight w:val="0"/>
              <w:marTop w:val="0"/>
              <w:marBottom w:val="0"/>
              <w:divBdr>
                <w:top w:val="none" w:sz="0" w:space="0" w:color="auto"/>
                <w:left w:val="none" w:sz="0" w:space="0" w:color="auto"/>
                <w:bottom w:val="none" w:sz="0" w:space="0" w:color="auto"/>
                <w:right w:val="none" w:sz="0" w:space="0" w:color="auto"/>
              </w:divBdr>
              <w:divsChild>
                <w:div w:id="14264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69045">
      <w:bodyDiv w:val="1"/>
      <w:marLeft w:val="0"/>
      <w:marRight w:val="0"/>
      <w:marTop w:val="0"/>
      <w:marBottom w:val="0"/>
      <w:divBdr>
        <w:top w:val="none" w:sz="0" w:space="0" w:color="auto"/>
        <w:left w:val="none" w:sz="0" w:space="0" w:color="auto"/>
        <w:bottom w:val="none" w:sz="0" w:space="0" w:color="auto"/>
        <w:right w:val="none" w:sz="0" w:space="0" w:color="auto"/>
      </w:divBdr>
    </w:div>
    <w:div w:id="1780099800">
      <w:bodyDiv w:val="1"/>
      <w:marLeft w:val="0"/>
      <w:marRight w:val="0"/>
      <w:marTop w:val="0"/>
      <w:marBottom w:val="0"/>
      <w:divBdr>
        <w:top w:val="none" w:sz="0" w:space="0" w:color="auto"/>
        <w:left w:val="none" w:sz="0" w:space="0" w:color="auto"/>
        <w:bottom w:val="none" w:sz="0" w:space="0" w:color="auto"/>
        <w:right w:val="none" w:sz="0" w:space="0" w:color="auto"/>
      </w:divBdr>
    </w:div>
    <w:div w:id="1908418668">
      <w:bodyDiv w:val="1"/>
      <w:marLeft w:val="0"/>
      <w:marRight w:val="0"/>
      <w:marTop w:val="0"/>
      <w:marBottom w:val="0"/>
      <w:divBdr>
        <w:top w:val="none" w:sz="0" w:space="0" w:color="auto"/>
        <w:left w:val="none" w:sz="0" w:space="0" w:color="auto"/>
        <w:bottom w:val="none" w:sz="0" w:space="0" w:color="auto"/>
        <w:right w:val="none" w:sz="0" w:space="0" w:color="auto"/>
      </w:divBdr>
      <w:divsChild>
        <w:div w:id="265895206">
          <w:marLeft w:val="0"/>
          <w:marRight w:val="0"/>
          <w:marTop w:val="0"/>
          <w:marBottom w:val="0"/>
          <w:divBdr>
            <w:top w:val="none" w:sz="0" w:space="0" w:color="auto"/>
            <w:left w:val="none" w:sz="0" w:space="0" w:color="auto"/>
            <w:bottom w:val="none" w:sz="0" w:space="0" w:color="auto"/>
            <w:right w:val="none" w:sz="0" w:space="0" w:color="auto"/>
          </w:divBdr>
          <w:divsChild>
            <w:div w:id="898788203">
              <w:marLeft w:val="0"/>
              <w:marRight w:val="0"/>
              <w:marTop w:val="0"/>
              <w:marBottom w:val="0"/>
              <w:divBdr>
                <w:top w:val="none" w:sz="0" w:space="0" w:color="auto"/>
                <w:left w:val="none" w:sz="0" w:space="0" w:color="auto"/>
                <w:bottom w:val="none" w:sz="0" w:space="0" w:color="auto"/>
                <w:right w:val="none" w:sz="0" w:space="0" w:color="auto"/>
              </w:divBdr>
              <w:divsChild>
                <w:div w:id="12749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dha\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1663</TotalTime>
  <Pages>1</Pages>
  <Words>5649</Words>
  <Characters>32202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yudha</dc:creator>
  <cp:keywords/>
  <cp:lastModifiedBy>yudha_hyp@yahoo.com</cp:lastModifiedBy>
  <cp:revision>244</cp:revision>
  <dcterms:created xsi:type="dcterms:W3CDTF">2014-11-18T11:39:00Z</dcterms:created>
  <dcterms:modified xsi:type="dcterms:W3CDTF">2015-04-17T13:05:00Z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